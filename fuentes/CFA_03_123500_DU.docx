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68EB1" w14:textId="6E0130B5" w:rsidR="00FA6D4D" w:rsidRPr="00AB18CF" w:rsidRDefault="00754C13" w:rsidP="001B17DF">
      <w:pPr>
        <w:rPr>
          <w:rFonts w:asciiTheme="minorHAnsi" w:hAnsiTheme="minorHAnsi" w:cstheme="minorHAnsi"/>
          <w:sz w:val="28"/>
          <w:szCs w:val="28"/>
        </w:rPr>
      </w:pPr>
      <w:r w:rsidRPr="00AB18CF">
        <w:rPr>
          <w:noProof/>
        </w:rPr>
        <w:drawing>
          <wp:anchor distT="0" distB="0" distL="114300" distR="114300" simplePos="0" relativeHeight="251662336" behindDoc="1" locked="0" layoutInCell="1" allowOverlap="1" wp14:anchorId="3EB66F96" wp14:editId="7172BADF">
            <wp:simplePos x="0" y="0"/>
            <wp:positionH relativeFrom="page">
              <wp:align>left</wp:align>
            </wp:positionH>
            <wp:positionV relativeFrom="paragraph">
              <wp:posOffset>-1080218</wp:posOffset>
            </wp:positionV>
            <wp:extent cx="8525378" cy="2568271"/>
            <wp:effectExtent l="0" t="0" r="0" b="381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8576203" cy="2583582"/>
                    </a:xfrm>
                    <a:prstGeom prst="rect">
                      <a:avLst/>
                    </a:prstGeom>
                  </pic:spPr>
                </pic:pic>
              </a:graphicData>
            </a:graphic>
            <wp14:sizeRelH relativeFrom="page">
              <wp14:pctWidth>0</wp14:pctWidth>
            </wp14:sizeRelH>
            <wp14:sizeRelV relativeFrom="page">
              <wp14:pctHeight>0</wp14:pctHeight>
            </wp14:sizeRelV>
          </wp:anchor>
        </w:drawing>
      </w:r>
    </w:p>
    <w:p w14:paraId="3276C120" w14:textId="273D0FEC" w:rsidR="00BD50A4" w:rsidRPr="00AB18CF" w:rsidRDefault="00BD50A4" w:rsidP="001B17DF">
      <w:pPr>
        <w:ind w:firstLine="0"/>
        <w:jc w:val="center"/>
        <w:rPr>
          <w:rFonts w:asciiTheme="minorHAnsi" w:hAnsiTheme="minorHAnsi" w:cstheme="minorHAnsi"/>
          <w:sz w:val="28"/>
          <w:szCs w:val="28"/>
        </w:rPr>
      </w:pPr>
    </w:p>
    <w:p w14:paraId="56AC8456" w14:textId="674EEF9C" w:rsidR="00BD50A4" w:rsidRPr="00AB18CF" w:rsidRDefault="00BD50A4" w:rsidP="001B17DF">
      <w:pPr>
        <w:jc w:val="center"/>
        <w:rPr>
          <w:rFonts w:asciiTheme="minorHAnsi" w:hAnsiTheme="minorHAnsi" w:cstheme="minorHAnsi"/>
          <w:sz w:val="28"/>
          <w:szCs w:val="28"/>
        </w:rPr>
      </w:pPr>
    </w:p>
    <w:p w14:paraId="2ECC285E" w14:textId="7FE3EF09" w:rsidR="00BD50A4" w:rsidRPr="00AB18CF" w:rsidRDefault="00754C13" w:rsidP="001B17DF">
      <w:pPr>
        <w:jc w:val="center"/>
        <w:rPr>
          <w:rFonts w:asciiTheme="minorHAnsi" w:hAnsiTheme="minorHAnsi" w:cstheme="minorHAnsi"/>
          <w:sz w:val="28"/>
          <w:szCs w:val="28"/>
        </w:rPr>
      </w:pPr>
      <w:r w:rsidRPr="00AB18CF">
        <w:rPr>
          <w:noProof/>
        </w:rPr>
        <mc:AlternateContent>
          <mc:Choice Requires="wps">
            <w:drawing>
              <wp:anchor distT="0" distB="0" distL="114300" distR="114300" simplePos="0" relativeHeight="251664384" behindDoc="1" locked="0" layoutInCell="1" allowOverlap="1" wp14:anchorId="621A9D23" wp14:editId="0ED4586F">
                <wp:simplePos x="0" y="0"/>
                <wp:positionH relativeFrom="page">
                  <wp:posOffset>15903</wp:posOffset>
                </wp:positionH>
                <wp:positionV relativeFrom="paragraph">
                  <wp:posOffset>122555</wp:posOffset>
                </wp:positionV>
                <wp:extent cx="7795895" cy="2075290"/>
                <wp:effectExtent l="0" t="0" r="0" b="127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529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CD72E5B" id="Rectángulo 3" o:spid="_x0000_s1026" alt="&quot;&quot;" style="position:absolute;margin-left:1.25pt;margin-top:9.65pt;width:613.85pt;height:163.4pt;z-index:-25165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xlgw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" fillcolor="#00314d" stroked="f" strokeweight="1pt">
                <w10:wrap anchorx="page"/>
              </v:rect>
            </w:pict>
          </mc:Fallback>
        </mc:AlternateContent>
      </w:r>
    </w:p>
    <w:p w14:paraId="679B3FD0" w14:textId="6FA109AB" w:rsidR="0024663E" w:rsidRPr="00AB18CF" w:rsidRDefault="00AE18B5" w:rsidP="00754C13">
      <w:pPr>
        <w:pStyle w:val="TituloPortada"/>
        <w:tabs>
          <w:tab w:val="left" w:pos="5954"/>
        </w:tabs>
        <w:ind w:firstLine="0"/>
        <w:rPr>
          <w:lang w:val="es-CO"/>
        </w:rPr>
      </w:pPr>
      <w:r w:rsidRPr="00AB18CF">
        <w:rPr>
          <w:lang w:val="es-CO"/>
        </w:rPr>
        <w:t>Estrategias de planeación y evaluación</w:t>
      </w:r>
    </w:p>
    <w:p w14:paraId="62A1C01C" w14:textId="77777777" w:rsidR="00754C13" w:rsidRPr="00AB18CF" w:rsidRDefault="00754C13" w:rsidP="00754C13">
      <w:pPr>
        <w:pStyle w:val="TituloPortada"/>
        <w:ind w:firstLine="0"/>
        <w:rPr>
          <w:lang w:val="es-CO"/>
        </w:rPr>
      </w:pPr>
    </w:p>
    <w:p w14:paraId="6C882A56" w14:textId="77777777"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Breve descripción:</w:t>
      </w:r>
    </w:p>
    <w:p w14:paraId="372B962B" w14:textId="69D799CA" w:rsidR="00B25B23" w:rsidRPr="00AB18CF" w:rsidRDefault="00B25B23" w:rsidP="001B17DF">
      <w:pPr>
        <w:rPr>
          <w:rFonts w:asciiTheme="minorHAnsi" w:hAnsiTheme="minorHAnsi" w:cstheme="minorHAnsi"/>
          <w:sz w:val="28"/>
          <w:szCs w:val="28"/>
        </w:rPr>
      </w:pPr>
      <w:r w:rsidRPr="00AB18CF">
        <w:rPr>
          <w:rFonts w:asciiTheme="minorHAnsi" w:hAnsiTheme="minorHAnsi" w:cstheme="minorHAnsi"/>
          <w:sz w:val="28"/>
          <w:szCs w:val="28"/>
        </w:rPr>
        <w:t>Las organizaciones pueden estar satisfaciendo necesidades inmediatas</w:t>
      </w:r>
      <w:r w:rsidR="000B1F3A">
        <w:rPr>
          <w:rFonts w:asciiTheme="minorHAnsi" w:hAnsiTheme="minorHAnsi" w:cstheme="minorHAnsi"/>
          <w:sz w:val="28"/>
          <w:szCs w:val="28"/>
        </w:rPr>
        <w:t>;</w:t>
      </w:r>
      <w:r w:rsidRPr="00AB18CF">
        <w:rPr>
          <w:rFonts w:asciiTheme="minorHAnsi" w:hAnsiTheme="minorHAnsi" w:cstheme="minorHAnsi"/>
          <w:sz w:val="28"/>
          <w:szCs w:val="28"/>
        </w:rPr>
        <w:t xml:space="preserve">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Área ocupacional:</w:t>
      </w:r>
    </w:p>
    <w:p w14:paraId="10160737" w14:textId="4CD7BCE6" w:rsidR="00B40282" w:rsidRPr="00AB18CF" w:rsidRDefault="00B25B23" w:rsidP="001B17DF">
      <w:pPr>
        <w:pBdr>
          <w:bottom w:val="single" w:sz="12" w:space="1" w:color="auto"/>
        </w:pBdr>
        <w:rPr>
          <w:rFonts w:asciiTheme="minorHAnsi" w:hAnsiTheme="minorHAnsi" w:cstheme="minorHAnsi"/>
          <w:sz w:val="28"/>
          <w:szCs w:val="28"/>
        </w:rPr>
      </w:pPr>
      <w:r w:rsidRPr="00AB18CF">
        <w:rPr>
          <w:rFonts w:asciiTheme="minorHAnsi" w:hAnsiTheme="minorHAnsi" w:cstheme="minorHAnsi"/>
          <w:sz w:val="28"/>
          <w:szCs w:val="28"/>
        </w:rPr>
        <w:t>Finanzas y administración</w:t>
      </w:r>
    </w:p>
    <w:p w14:paraId="3A384539" w14:textId="77777777" w:rsidR="00754C13" w:rsidRPr="00AB18CF" w:rsidRDefault="00754C13" w:rsidP="001B17DF">
      <w:pPr>
        <w:pBdr>
          <w:bottom w:val="single" w:sz="12" w:space="1" w:color="auto"/>
        </w:pBdr>
        <w:rPr>
          <w:rFonts w:asciiTheme="minorHAnsi" w:hAnsiTheme="minorHAnsi" w:cstheme="minorHAnsi"/>
          <w:sz w:val="28"/>
          <w:szCs w:val="28"/>
        </w:rPr>
      </w:pPr>
    </w:p>
    <w:p w14:paraId="5ECF45C1" w14:textId="46F9BED6" w:rsidR="00B40282" w:rsidRPr="00AB18CF" w:rsidRDefault="00754C13" w:rsidP="001B17DF">
      <w:pPr>
        <w:tabs>
          <w:tab w:val="left" w:pos="6976"/>
        </w:tabs>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 xml:space="preserve">Junio </w:t>
      </w:r>
      <w:r w:rsidR="00B25B23" w:rsidRPr="00AB18CF">
        <w:rPr>
          <w:rFonts w:asciiTheme="minorHAnsi" w:hAnsiTheme="minorHAnsi" w:cstheme="minorHAnsi"/>
          <w:b/>
          <w:bCs/>
          <w:sz w:val="28"/>
          <w:szCs w:val="28"/>
        </w:rPr>
        <w:t>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rPr>
      </w:sdtEndPr>
      <w:sdtContent>
        <w:p w14:paraId="161B2F06" w14:textId="02C16C2A" w:rsidR="0024663E" w:rsidRPr="00AB18CF" w:rsidRDefault="00073205" w:rsidP="00F8518D">
          <w:pPr>
            <w:pStyle w:val="TtuloTDC"/>
            <w:rPr>
              <w:lang w:val="es-CO"/>
            </w:rPr>
          </w:pPr>
          <w:r w:rsidRPr="00AB18CF">
            <w:rPr>
              <w:lang w:val="es-CO"/>
            </w:rPr>
            <w:t>Tabla de contenido</w:t>
          </w:r>
        </w:p>
        <w:p w14:paraId="2B633B9A" w14:textId="05E0035B" w:rsidR="00D40D6B" w:rsidRPr="00AB18CF"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AB18CF">
            <w:rPr>
              <w:rFonts w:asciiTheme="minorHAnsi" w:hAnsiTheme="minorHAnsi" w:cstheme="minorHAnsi"/>
              <w:sz w:val="28"/>
              <w:szCs w:val="28"/>
            </w:rPr>
            <w:fldChar w:fldCharType="begin"/>
          </w:r>
          <w:r w:rsidRPr="00AB18CF">
            <w:rPr>
              <w:rFonts w:asciiTheme="minorHAnsi" w:hAnsiTheme="minorHAnsi" w:cstheme="minorHAnsi"/>
              <w:sz w:val="28"/>
              <w:szCs w:val="28"/>
            </w:rPr>
            <w:instrText xml:space="preserve"> TOC \o "1-3" \h \z \u </w:instrText>
          </w:r>
          <w:r w:rsidRPr="00AB18CF">
            <w:rPr>
              <w:rFonts w:asciiTheme="minorHAnsi" w:hAnsiTheme="minorHAnsi" w:cstheme="minorHAnsi"/>
              <w:sz w:val="28"/>
              <w:szCs w:val="28"/>
            </w:rPr>
            <w:fldChar w:fldCharType="separate"/>
          </w:r>
          <w:hyperlink w:anchor="_Toc166232323" w:history="1">
            <w:r w:rsidR="00D40D6B" w:rsidRPr="00AB18CF">
              <w:rPr>
                <w:rStyle w:val="Hipervnculo"/>
                <w:noProof/>
              </w:rPr>
              <w:t>Introducción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_Toc166232323 \h </w:instrText>
            </w:r>
            <w:r w:rsidR="00D40D6B" w:rsidRPr="00AB18CF">
              <w:rPr>
                <w:noProof/>
                <w:webHidden/>
              </w:rPr>
            </w:r>
            <w:r w:rsidR="00D40D6B" w:rsidRPr="00AB18CF">
              <w:rPr>
                <w:noProof/>
                <w:webHidden/>
              </w:rPr>
              <w:fldChar w:fldCharType="separate"/>
            </w:r>
            <w:r w:rsidR="00AE5B86">
              <w:rPr>
                <w:noProof/>
                <w:webHidden/>
              </w:rPr>
              <w:t>3</w:t>
            </w:r>
            <w:r w:rsidR="00D40D6B" w:rsidRPr="00AB18CF">
              <w:rPr>
                <w:noProof/>
                <w:webHidden/>
              </w:rPr>
              <w:fldChar w:fldCharType="end"/>
            </w:r>
          </w:hyperlink>
        </w:p>
        <w:p w14:paraId="18F23CA5" w14:textId="016D53F5" w:rsidR="00D40D6B" w:rsidRPr="00AB18CF" w:rsidRDefault="003A15C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00D40D6B" w:rsidRPr="00AB18CF">
              <w:rPr>
                <w:rStyle w:val="Hipervnculo"/>
                <w:noProof/>
              </w:rPr>
              <w:t>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Proceso administrativo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_Toc166232324 \h </w:instrText>
            </w:r>
            <w:r w:rsidR="00D40D6B" w:rsidRPr="00AB18CF">
              <w:rPr>
                <w:noProof/>
                <w:webHidden/>
              </w:rPr>
            </w:r>
            <w:r w:rsidR="00D40D6B" w:rsidRPr="00AB18CF">
              <w:rPr>
                <w:noProof/>
                <w:webHidden/>
              </w:rPr>
              <w:fldChar w:fldCharType="separate"/>
            </w:r>
            <w:r w:rsidR="00AE5B86">
              <w:rPr>
                <w:noProof/>
                <w:webHidden/>
              </w:rPr>
              <w:t>5</w:t>
            </w:r>
            <w:r w:rsidR="00D40D6B" w:rsidRPr="00AB18CF">
              <w:rPr>
                <w:noProof/>
                <w:webHidden/>
              </w:rPr>
              <w:fldChar w:fldCharType="end"/>
            </w:r>
          </w:hyperlink>
        </w:p>
        <w:p w14:paraId="200D342D" w14:textId="1544DDD7" w:rsidR="00D40D6B" w:rsidRPr="00AB18CF" w:rsidRDefault="003A15C4">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00D40D6B" w:rsidRPr="00AB18CF">
              <w:rPr>
                <w:rStyle w:val="Hipervnculo"/>
                <w:noProof/>
              </w:rPr>
              <w:t>1.1.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Políticas organizacionales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_Toc166232325 \h </w:instrText>
            </w:r>
            <w:r w:rsidR="00D40D6B" w:rsidRPr="00AB18CF">
              <w:rPr>
                <w:noProof/>
                <w:webHidden/>
              </w:rPr>
            </w:r>
            <w:r w:rsidR="00D40D6B" w:rsidRPr="00AB18CF">
              <w:rPr>
                <w:noProof/>
                <w:webHidden/>
              </w:rPr>
              <w:fldChar w:fldCharType="separate"/>
            </w:r>
            <w:r w:rsidR="00AE5B86">
              <w:rPr>
                <w:noProof/>
                <w:webHidden/>
              </w:rPr>
              <w:t>10</w:t>
            </w:r>
            <w:r w:rsidR="00D40D6B" w:rsidRPr="00AB18CF">
              <w:rPr>
                <w:noProof/>
                <w:webHidden/>
              </w:rPr>
              <w:fldChar w:fldCharType="end"/>
            </w:r>
          </w:hyperlink>
        </w:p>
        <w:p w14:paraId="35975899" w14:textId="14D88F8D" w:rsidR="00D40D6B" w:rsidRPr="00AB18CF" w:rsidRDefault="003A15C4">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00D40D6B" w:rsidRPr="00AB18CF">
              <w:rPr>
                <w:rStyle w:val="Hipervnculo"/>
                <w:noProof/>
              </w:rPr>
              <w:t>1.2.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del talento humano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_Toc166232326 \h </w:instrText>
            </w:r>
            <w:r w:rsidR="00D40D6B" w:rsidRPr="00AB18CF">
              <w:rPr>
                <w:noProof/>
                <w:webHidden/>
              </w:rPr>
            </w:r>
            <w:r w:rsidR="00D40D6B" w:rsidRPr="00AB18CF">
              <w:rPr>
                <w:noProof/>
                <w:webHidden/>
              </w:rPr>
              <w:fldChar w:fldCharType="separate"/>
            </w:r>
            <w:r w:rsidR="00AE5B86">
              <w:rPr>
                <w:noProof/>
                <w:webHidden/>
              </w:rPr>
              <w:t>17</w:t>
            </w:r>
            <w:r w:rsidR="00D40D6B" w:rsidRPr="00AB18CF">
              <w:rPr>
                <w:noProof/>
                <w:webHidden/>
              </w:rPr>
              <w:fldChar w:fldCharType="end"/>
            </w:r>
          </w:hyperlink>
        </w:p>
        <w:p w14:paraId="0A2EAC8B" w14:textId="6D9043AB" w:rsidR="00D40D6B" w:rsidRPr="00AB18CF" w:rsidRDefault="003A15C4">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00D40D6B" w:rsidRPr="00AB18CF">
              <w:rPr>
                <w:rStyle w:val="Hipervnculo"/>
                <w:noProof/>
              </w:rPr>
              <w:t>1.3.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comercial</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_Toc166232327 \h </w:instrText>
            </w:r>
            <w:r w:rsidR="00D40D6B" w:rsidRPr="00AB18CF">
              <w:rPr>
                <w:noProof/>
                <w:webHidden/>
              </w:rPr>
            </w:r>
            <w:r w:rsidR="00D40D6B" w:rsidRPr="00AB18CF">
              <w:rPr>
                <w:noProof/>
                <w:webHidden/>
              </w:rPr>
              <w:fldChar w:fldCharType="separate"/>
            </w:r>
            <w:r w:rsidR="00AE5B86">
              <w:rPr>
                <w:noProof/>
                <w:webHidden/>
              </w:rPr>
              <w:t>24</w:t>
            </w:r>
            <w:r w:rsidR="00D40D6B" w:rsidRPr="00AB18CF">
              <w:rPr>
                <w:noProof/>
                <w:webHidden/>
              </w:rPr>
              <w:fldChar w:fldCharType="end"/>
            </w:r>
          </w:hyperlink>
        </w:p>
        <w:p w14:paraId="3B9E047F" w14:textId="389A1D1B" w:rsidR="00D40D6B" w:rsidRPr="00AB18CF" w:rsidRDefault="003A15C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00D40D6B" w:rsidRPr="00AB18CF">
              <w:rPr>
                <w:rStyle w:val="Hipervnculo"/>
                <w:noProof/>
              </w:rPr>
              <w:t>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tácticos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_Toc166232328 \h </w:instrText>
            </w:r>
            <w:r w:rsidR="00D40D6B" w:rsidRPr="00AB18CF">
              <w:rPr>
                <w:noProof/>
                <w:webHidden/>
              </w:rPr>
            </w:r>
            <w:r w:rsidR="00D40D6B" w:rsidRPr="00AB18CF">
              <w:rPr>
                <w:noProof/>
                <w:webHidden/>
              </w:rPr>
              <w:fldChar w:fldCharType="separate"/>
            </w:r>
            <w:r w:rsidR="00AE5B86">
              <w:rPr>
                <w:noProof/>
                <w:webHidden/>
              </w:rPr>
              <w:t>35</w:t>
            </w:r>
            <w:r w:rsidR="00D40D6B" w:rsidRPr="00AB18CF">
              <w:rPr>
                <w:noProof/>
                <w:webHidden/>
              </w:rPr>
              <w:fldChar w:fldCharType="end"/>
            </w:r>
          </w:hyperlink>
        </w:p>
        <w:p w14:paraId="381F5839" w14:textId="4A946BCD" w:rsidR="00D40D6B" w:rsidRPr="00AB18CF" w:rsidRDefault="003A15C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00D40D6B" w:rsidRPr="00AB18CF">
              <w:rPr>
                <w:rStyle w:val="Hipervnculo"/>
                <w:noProof/>
              </w:rPr>
              <w:t>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operativos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_Toc166232329 \h </w:instrText>
            </w:r>
            <w:r w:rsidR="00D40D6B" w:rsidRPr="00AB18CF">
              <w:rPr>
                <w:noProof/>
                <w:webHidden/>
              </w:rPr>
            </w:r>
            <w:r w:rsidR="00D40D6B" w:rsidRPr="00AB18CF">
              <w:rPr>
                <w:noProof/>
                <w:webHidden/>
              </w:rPr>
              <w:fldChar w:fldCharType="separate"/>
            </w:r>
            <w:r w:rsidR="00AE5B86">
              <w:rPr>
                <w:noProof/>
                <w:webHidden/>
              </w:rPr>
              <w:t>44</w:t>
            </w:r>
            <w:r w:rsidR="00D40D6B" w:rsidRPr="00AB18CF">
              <w:rPr>
                <w:noProof/>
                <w:webHidden/>
              </w:rPr>
              <w:fldChar w:fldCharType="end"/>
            </w:r>
          </w:hyperlink>
        </w:p>
        <w:p w14:paraId="2588659D" w14:textId="66A74CAD" w:rsidR="00D40D6B" w:rsidRPr="00AB18CF" w:rsidRDefault="003A15C4">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00D40D6B" w:rsidRPr="00AB18CF">
              <w:rPr>
                <w:rStyle w:val="Hipervnculo"/>
                <w:noProof/>
              </w:rPr>
              <w:t>4.</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Monitoreo y evaluación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_Toc166232330 \h </w:instrText>
            </w:r>
            <w:r w:rsidR="00D40D6B" w:rsidRPr="00AB18CF">
              <w:rPr>
                <w:noProof/>
                <w:webHidden/>
              </w:rPr>
            </w:r>
            <w:r w:rsidR="00D40D6B" w:rsidRPr="00AB18CF">
              <w:rPr>
                <w:noProof/>
                <w:webHidden/>
              </w:rPr>
              <w:fldChar w:fldCharType="separate"/>
            </w:r>
            <w:r w:rsidR="00AE5B86">
              <w:rPr>
                <w:noProof/>
                <w:webHidden/>
              </w:rPr>
              <w:t>55</w:t>
            </w:r>
            <w:r w:rsidR="00D40D6B" w:rsidRPr="00AB18CF">
              <w:rPr>
                <w:noProof/>
                <w:webHidden/>
              </w:rPr>
              <w:fldChar w:fldCharType="end"/>
            </w:r>
          </w:hyperlink>
        </w:p>
        <w:p w14:paraId="7CAF08E1" w14:textId="0A70E79B" w:rsidR="00D40D6B" w:rsidRPr="00AB18CF" w:rsidRDefault="003A15C4">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00D40D6B" w:rsidRPr="00AB18CF">
              <w:rPr>
                <w:rStyle w:val="Hipervnculo"/>
                <w:noProof/>
              </w:rPr>
              <w:t>4.1.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Indicadores de gestión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_Toc166232331 \h </w:instrText>
            </w:r>
            <w:r w:rsidR="00D40D6B" w:rsidRPr="00AB18CF">
              <w:rPr>
                <w:noProof/>
                <w:webHidden/>
              </w:rPr>
            </w:r>
            <w:r w:rsidR="00D40D6B" w:rsidRPr="00AB18CF">
              <w:rPr>
                <w:noProof/>
                <w:webHidden/>
              </w:rPr>
              <w:fldChar w:fldCharType="separate"/>
            </w:r>
            <w:r w:rsidR="00AE5B86">
              <w:rPr>
                <w:noProof/>
                <w:webHidden/>
              </w:rPr>
              <w:t>62</w:t>
            </w:r>
            <w:r w:rsidR="00D40D6B" w:rsidRPr="00AB18CF">
              <w:rPr>
                <w:noProof/>
                <w:webHidden/>
              </w:rPr>
              <w:fldChar w:fldCharType="end"/>
            </w:r>
          </w:hyperlink>
        </w:p>
        <w:p w14:paraId="61F49F90" w14:textId="309F5F53" w:rsidR="00D40D6B" w:rsidRPr="00AB18CF" w:rsidRDefault="003A15C4">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00D40D6B" w:rsidRPr="00AB18CF">
              <w:rPr>
                <w:rStyle w:val="Hipervnculo"/>
                <w:noProof/>
              </w:rPr>
              <w:t>4.2.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Acciones de mejora</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_Toc166232332 \h </w:instrText>
            </w:r>
            <w:r w:rsidR="00D40D6B" w:rsidRPr="00AB18CF">
              <w:rPr>
                <w:noProof/>
                <w:webHidden/>
              </w:rPr>
            </w:r>
            <w:r w:rsidR="00D40D6B" w:rsidRPr="00AB18CF">
              <w:rPr>
                <w:noProof/>
                <w:webHidden/>
              </w:rPr>
              <w:fldChar w:fldCharType="separate"/>
            </w:r>
            <w:r w:rsidR="00AE5B86">
              <w:rPr>
                <w:noProof/>
                <w:webHidden/>
              </w:rPr>
              <w:t>64</w:t>
            </w:r>
            <w:r w:rsidR="00D40D6B" w:rsidRPr="00AB18CF">
              <w:rPr>
                <w:noProof/>
                <w:webHidden/>
              </w:rPr>
              <w:fldChar w:fldCharType="end"/>
            </w:r>
          </w:hyperlink>
        </w:p>
        <w:p w14:paraId="009A5306" w14:textId="6A43AC0A" w:rsidR="00D40D6B" w:rsidRPr="00AB18CF" w:rsidRDefault="003A15C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00D40D6B" w:rsidRPr="00AB18CF">
              <w:rPr>
                <w:rStyle w:val="Hipervnculo"/>
                <w:noProof/>
              </w:rPr>
              <w:t>Síntesis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_Toc166232333 \h </w:instrText>
            </w:r>
            <w:r w:rsidR="00D40D6B" w:rsidRPr="00AB18CF">
              <w:rPr>
                <w:noProof/>
                <w:webHidden/>
              </w:rPr>
            </w:r>
            <w:r w:rsidR="00D40D6B" w:rsidRPr="00AB18CF">
              <w:rPr>
                <w:noProof/>
                <w:webHidden/>
              </w:rPr>
              <w:fldChar w:fldCharType="separate"/>
            </w:r>
            <w:r w:rsidR="00AE5B86">
              <w:rPr>
                <w:noProof/>
                <w:webHidden/>
              </w:rPr>
              <w:t>73</w:t>
            </w:r>
            <w:r w:rsidR="00D40D6B" w:rsidRPr="00AB18CF">
              <w:rPr>
                <w:noProof/>
                <w:webHidden/>
              </w:rPr>
              <w:fldChar w:fldCharType="end"/>
            </w:r>
          </w:hyperlink>
        </w:p>
        <w:p w14:paraId="3B6FBC63" w14:textId="4DAE6654" w:rsidR="00D40D6B" w:rsidRPr="00AB18CF" w:rsidRDefault="003A15C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00D40D6B" w:rsidRPr="00AB18CF">
              <w:rPr>
                <w:rStyle w:val="Hipervnculo"/>
                <w:noProof/>
              </w:rPr>
              <w:t>Material complementario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_Toc166232334 \h </w:instrText>
            </w:r>
            <w:r w:rsidR="00D40D6B" w:rsidRPr="00AB18CF">
              <w:rPr>
                <w:noProof/>
                <w:webHidden/>
              </w:rPr>
            </w:r>
            <w:r w:rsidR="00D40D6B" w:rsidRPr="00AB18CF">
              <w:rPr>
                <w:noProof/>
                <w:webHidden/>
              </w:rPr>
              <w:fldChar w:fldCharType="separate"/>
            </w:r>
            <w:r w:rsidR="00AE5B86">
              <w:rPr>
                <w:noProof/>
                <w:webHidden/>
              </w:rPr>
              <w:t>74</w:t>
            </w:r>
            <w:r w:rsidR="00D40D6B" w:rsidRPr="00AB18CF">
              <w:rPr>
                <w:noProof/>
                <w:webHidden/>
              </w:rPr>
              <w:fldChar w:fldCharType="end"/>
            </w:r>
          </w:hyperlink>
        </w:p>
        <w:p w14:paraId="489AE613" w14:textId="1642178F" w:rsidR="00D40D6B" w:rsidRPr="00AB18CF" w:rsidRDefault="003A15C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00D40D6B" w:rsidRPr="00AB18CF">
              <w:rPr>
                <w:rStyle w:val="Hipervnculo"/>
                <w:noProof/>
              </w:rPr>
              <w:t>Glosario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_Toc166232335 \h </w:instrText>
            </w:r>
            <w:r w:rsidR="00D40D6B" w:rsidRPr="00AB18CF">
              <w:rPr>
                <w:noProof/>
                <w:webHidden/>
              </w:rPr>
            </w:r>
            <w:r w:rsidR="00D40D6B" w:rsidRPr="00AB18CF">
              <w:rPr>
                <w:noProof/>
                <w:webHidden/>
              </w:rPr>
              <w:fldChar w:fldCharType="separate"/>
            </w:r>
            <w:r w:rsidR="00AE5B86">
              <w:rPr>
                <w:noProof/>
                <w:webHidden/>
              </w:rPr>
              <w:t>75</w:t>
            </w:r>
            <w:r w:rsidR="00D40D6B" w:rsidRPr="00AB18CF">
              <w:rPr>
                <w:noProof/>
                <w:webHidden/>
              </w:rPr>
              <w:fldChar w:fldCharType="end"/>
            </w:r>
          </w:hyperlink>
        </w:p>
        <w:p w14:paraId="79795079" w14:textId="73F50287" w:rsidR="00D40D6B" w:rsidRPr="00AB18CF" w:rsidRDefault="003A15C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00D40D6B" w:rsidRPr="00AB18CF">
              <w:rPr>
                <w:rStyle w:val="Hipervnculo"/>
                <w:noProof/>
              </w:rPr>
              <w:t>Referencias bibliográficas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_Toc166232336 \h </w:instrText>
            </w:r>
            <w:r w:rsidR="00D40D6B" w:rsidRPr="00AB18CF">
              <w:rPr>
                <w:noProof/>
                <w:webHidden/>
              </w:rPr>
            </w:r>
            <w:r w:rsidR="00D40D6B" w:rsidRPr="00AB18CF">
              <w:rPr>
                <w:noProof/>
                <w:webHidden/>
              </w:rPr>
              <w:fldChar w:fldCharType="separate"/>
            </w:r>
            <w:r w:rsidR="00AE5B86">
              <w:rPr>
                <w:noProof/>
                <w:webHidden/>
              </w:rPr>
              <w:t>77</w:t>
            </w:r>
            <w:r w:rsidR="00D40D6B" w:rsidRPr="00AB18CF">
              <w:rPr>
                <w:noProof/>
                <w:webHidden/>
              </w:rPr>
              <w:fldChar w:fldCharType="end"/>
            </w:r>
          </w:hyperlink>
        </w:p>
        <w:p w14:paraId="3E112F8A" w14:textId="4ED4E56A" w:rsidR="00D40D6B" w:rsidRPr="00AB18CF" w:rsidRDefault="003A15C4">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00D40D6B" w:rsidRPr="00AB18CF">
              <w:rPr>
                <w:rStyle w:val="Hipervnculo"/>
                <w:noProof/>
              </w:rPr>
              <w:t>Créditos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_Toc166232337 \h </w:instrText>
            </w:r>
            <w:r w:rsidR="00D40D6B" w:rsidRPr="00AB18CF">
              <w:rPr>
                <w:noProof/>
                <w:webHidden/>
              </w:rPr>
            </w:r>
            <w:r w:rsidR="00D40D6B" w:rsidRPr="00AB18CF">
              <w:rPr>
                <w:noProof/>
                <w:webHidden/>
              </w:rPr>
              <w:fldChar w:fldCharType="separate"/>
            </w:r>
            <w:r w:rsidR="00AE5B86">
              <w:rPr>
                <w:noProof/>
                <w:webHidden/>
              </w:rPr>
              <w:t>78</w:t>
            </w:r>
            <w:r w:rsidR="00D40D6B" w:rsidRPr="00AB18CF">
              <w:rPr>
                <w:noProof/>
                <w:webHidden/>
              </w:rPr>
              <w:fldChar w:fldCharType="end"/>
            </w:r>
          </w:hyperlink>
        </w:p>
        <w:p w14:paraId="1F77F222" w14:textId="34598518" w:rsidR="00A760DC" w:rsidRPr="00AB18CF" w:rsidRDefault="002D2386" w:rsidP="001B17DF">
          <w:pPr>
            <w:pStyle w:val="TDC1"/>
            <w:tabs>
              <w:tab w:val="right" w:leader="dot" w:pos="9395"/>
            </w:tabs>
            <w:rPr>
              <w:rFonts w:asciiTheme="minorHAnsi" w:hAnsiTheme="minorHAnsi" w:cstheme="minorHAnsi"/>
              <w:sz w:val="28"/>
              <w:szCs w:val="28"/>
            </w:rPr>
          </w:pPr>
          <w:r w:rsidRPr="00AB18CF">
            <w:rPr>
              <w:rFonts w:asciiTheme="minorHAnsi" w:hAnsiTheme="minorHAnsi" w:cstheme="minorHAnsi"/>
              <w:b/>
              <w:bCs/>
              <w:sz w:val="28"/>
              <w:szCs w:val="28"/>
            </w:rPr>
            <w:fldChar w:fldCharType="end"/>
          </w:r>
        </w:p>
      </w:sdtContent>
    </w:sdt>
    <w:p w14:paraId="5F83D90C" w14:textId="0BA87CFB" w:rsidR="00FD6CC1" w:rsidRPr="00AB18CF" w:rsidRDefault="005E1101" w:rsidP="00F8518D">
      <w:pPr>
        <w:pStyle w:val="Titulosgenerales"/>
        <w:rPr>
          <w:lang w:val="es-CO"/>
        </w:rPr>
      </w:pPr>
      <w:bookmarkStart w:id="0" w:name="_Toc166232323"/>
      <w:r w:rsidRPr="00AB18CF">
        <w:rPr>
          <w:lang w:val="es-CO"/>
        </w:rPr>
        <w:lastRenderedPageBreak/>
        <w:t>Introducción</w:t>
      </w:r>
      <w:bookmarkEnd w:id="0"/>
      <w:r w:rsidR="00FB2DAB" w:rsidRPr="00AB18CF">
        <w:rPr>
          <w:lang w:val="es-CO"/>
        </w:rPr>
        <w:tab/>
      </w:r>
    </w:p>
    <w:p w14:paraId="55347C35" w14:textId="61DD4F16" w:rsidR="00F36CEA" w:rsidRPr="00AB18CF" w:rsidRDefault="00094FBB" w:rsidP="001B17DF">
      <w:pPr>
        <w:ind w:right="49"/>
        <w:jc w:val="both"/>
        <w:rPr>
          <w:rFonts w:asciiTheme="minorHAnsi" w:hAnsiTheme="minorHAnsi" w:cstheme="minorHAnsi"/>
          <w:sz w:val="32"/>
          <w:szCs w:val="32"/>
        </w:rPr>
      </w:pPr>
      <w:r w:rsidRPr="00AB18CF">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AB18CF" w:rsidRDefault="00094FBB" w:rsidP="001B17DF">
      <w:pPr>
        <w:pStyle w:val="Video"/>
        <w:rPr>
          <w:rFonts w:asciiTheme="minorHAnsi" w:hAnsiTheme="minorHAnsi" w:cstheme="minorHAnsi"/>
          <w:b/>
          <w:bCs/>
          <w:sz w:val="32"/>
          <w:szCs w:val="32"/>
        </w:rPr>
      </w:pPr>
      <w:r w:rsidRPr="00AB18CF">
        <w:rPr>
          <w:rFonts w:asciiTheme="minorHAnsi" w:hAnsiTheme="minorHAnsi" w:cstheme="minorHAnsi"/>
          <w:b/>
          <w:bCs/>
          <w:sz w:val="32"/>
          <w:szCs w:val="32"/>
        </w:rPr>
        <w:t>Estrategias de planeación y evaluación</w:t>
      </w:r>
    </w:p>
    <w:p w14:paraId="5FDFE9A2" w14:textId="2CEA56FF" w:rsidR="00941337" w:rsidRPr="00AB18CF" w:rsidRDefault="006F4216" w:rsidP="001B17DF">
      <w:pPr>
        <w:ind w:right="49"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AB18CF" w:rsidRDefault="003A15C4" w:rsidP="001B17DF">
      <w:pPr>
        <w:jc w:val="center"/>
        <w:rPr>
          <w:rFonts w:asciiTheme="minorHAnsi" w:hAnsiTheme="minorHAnsi" w:cstheme="minorHAnsi"/>
          <w:b/>
          <w:bCs/>
          <w:i/>
          <w:iCs/>
          <w:color w:val="auto"/>
          <w:sz w:val="28"/>
          <w:szCs w:val="28"/>
        </w:rPr>
      </w:pPr>
      <w:hyperlink r:id="rId13" w:history="1">
        <w:r w:rsidR="00F36CEA" w:rsidRPr="00AB18CF">
          <w:rPr>
            <w:rStyle w:val="Hipervnculo"/>
            <w:rFonts w:asciiTheme="minorHAnsi" w:hAnsiTheme="minorHAnsi" w:cstheme="minorHAnsi"/>
            <w:b/>
            <w:sz w:val="28"/>
            <w:szCs w:val="28"/>
          </w:rPr>
          <w:t>Enlace de reproducción d</w:t>
        </w:r>
        <w:r w:rsidR="00EC7250" w:rsidRPr="00AB18CF">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AB18CF" w14:paraId="0FD6BD24" w14:textId="77777777" w:rsidTr="00F36CEA">
        <w:tc>
          <w:tcPr>
            <w:tcW w:w="9962" w:type="dxa"/>
          </w:tcPr>
          <w:p w14:paraId="33599C87" w14:textId="1C867309" w:rsidR="00F36CEA" w:rsidRPr="00AB18CF" w:rsidRDefault="00F36CEA" w:rsidP="001B17DF">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Síntesis del video</w:t>
            </w:r>
            <w:r w:rsidR="001F053A" w:rsidRPr="00AB18CF">
              <w:rPr>
                <w:rFonts w:asciiTheme="minorHAnsi" w:hAnsiTheme="minorHAnsi" w:cstheme="minorHAnsi"/>
                <w:b/>
                <w:sz w:val="28"/>
                <w:szCs w:val="28"/>
              </w:rPr>
              <w:t>:</w:t>
            </w:r>
            <w:r w:rsidRPr="00AB18CF">
              <w:rPr>
                <w:rFonts w:asciiTheme="minorHAnsi" w:hAnsiTheme="minorHAnsi" w:cstheme="minorHAnsi"/>
                <w:b/>
                <w:sz w:val="28"/>
                <w:szCs w:val="28"/>
              </w:rPr>
              <w:t xml:space="preserve"> </w:t>
            </w:r>
            <w:r w:rsidR="00094FBB" w:rsidRPr="00AB18CF">
              <w:rPr>
                <w:rFonts w:asciiTheme="minorHAnsi" w:hAnsiTheme="minorHAnsi" w:cstheme="minorHAnsi"/>
                <w:b/>
                <w:sz w:val="28"/>
                <w:szCs w:val="28"/>
              </w:rPr>
              <w:t>Estrategias de planeación y evaluación</w:t>
            </w:r>
          </w:p>
        </w:tc>
      </w:tr>
      <w:tr w:rsidR="00F36CEA" w:rsidRPr="00AB18CF" w14:paraId="1AB629CA" w14:textId="77777777" w:rsidTr="00F36CEA">
        <w:tc>
          <w:tcPr>
            <w:tcW w:w="9962" w:type="dxa"/>
          </w:tcPr>
          <w:p w14:paraId="53539104" w14:textId="78C7A903"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La planeación se construye a partir de fundamentos accionantes para liderar su sostenibilidad en el contexto productivo y económico, es decir, que todos los planes que se diseñen en la organización en la fase de planeación requieren del establecimiento de metas, objetivos, estrategias y acciones para alcanzarlos.</w:t>
            </w:r>
          </w:p>
          <w:p w14:paraId="27DFCF34" w14:textId="45DD1861"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Además de que quienes ejecutan dichos planes, </w:t>
            </w:r>
            <w:proofErr w:type="spellStart"/>
            <w:r w:rsidRPr="00AB18CF">
              <w:rPr>
                <w:rFonts w:asciiTheme="minorHAnsi" w:hAnsiTheme="minorHAnsi" w:cstheme="minorHAnsi"/>
                <w:sz w:val="28"/>
                <w:szCs w:val="28"/>
              </w:rPr>
              <w:t>esten</w:t>
            </w:r>
            <w:proofErr w:type="spellEnd"/>
            <w:r w:rsidRPr="00AB18CF">
              <w:rPr>
                <w:rFonts w:asciiTheme="minorHAnsi" w:hAnsiTheme="minorHAnsi" w:cstheme="minorHAnsi"/>
                <w:sz w:val="28"/>
                <w:szCs w:val="28"/>
              </w:rPr>
              <w:t xml:space="preserve"> inmersos en </w:t>
            </w:r>
            <w:r w:rsidR="00D51946" w:rsidRPr="00AB18CF">
              <w:rPr>
                <w:rFonts w:asciiTheme="minorHAnsi" w:hAnsiTheme="minorHAnsi" w:cstheme="minorHAnsi"/>
                <w:sz w:val="28"/>
                <w:szCs w:val="28"/>
              </w:rPr>
              <w:t>un</w:t>
            </w:r>
            <w:r w:rsidRPr="00AB18CF">
              <w:rPr>
                <w:rFonts w:asciiTheme="minorHAnsi" w:hAnsiTheme="minorHAnsi" w:cstheme="minorHAnsi"/>
                <w:sz w:val="28"/>
                <w:szCs w:val="28"/>
              </w:rPr>
              <w:t xml:space="preserve"> proceso monitoreo y evaluación para contrarrestar </w:t>
            </w:r>
            <w:r w:rsidR="00D51946" w:rsidRPr="00AB18CF">
              <w:rPr>
                <w:rFonts w:asciiTheme="minorHAnsi" w:hAnsiTheme="minorHAnsi" w:cstheme="minorHAnsi"/>
                <w:sz w:val="28"/>
                <w:szCs w:val="28"/>
              </w:rPr>
              <w:t>posibles</w:t>
            </w:r>
            <w:r w:rsidRPr="00AB18CF">
              <w:rPr>
                <w:rFonts w:asciiTheme="minorHAnsi" w:hAnsiTheme="minorHAnsi" w:cstheme="minorHAnsi"/>
                <w:sz w:val="28"/>
                <w:szCs w:val="28"/>
              </w:rPr>
              <w:t xml:space="preserve"> riesgos o vu</w:t>
            </w:r>
            <w:r w:rsidR="00E77167">
              <w:rPr>
                <w:rFonts w:asciiTheme="minorHAnsi" w:hAnsiTheme="minorHAnsi" w:cstheme="minorHAnsi"/>
                <w:sz w:val="28"/>
                <w:szCs w:val="28"/>
              </w:rPr>
              <w:t>l</w:t>
            </w:r>
            <w:r w:rsidRPr="00AB18CF">
              <w:rPr>
                <w:rFonts w:asciiTheme="minorHAnsi" w:hAnsiTheme="minorHAnsi" w:cstheme="minorHAnsi"/>
                <w:sz w:val="28"/>
                <w:szCs w:val="28"/>
              </w:rPr>
              <w:t>nerabilidades que presente el plan y los cuales no han sido concebido inicialmente en la planeación.</w:t>
            </w:r>
          </w:p>
          <w:p w14:paraId="46FD8C27" w14:textId="33C0218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Siendo </w:t>
            </w:r>
            <w:proofErr w:type="spellStart"/>
            <w:r w:rsidRPr="00AB18CF">
              <w:rPr>
                <w:rFonts w:asciiTheme="minorHAnsi" w:hAnsiTheme="minorHAnsi" w:cstheme="minorHAnsi"/>
                <w:sz w:val="28"/>
                <w:szCs w:val="28"/>
              </w:rPr>
              <w:t>asi</w:t>
            </w:r>
            <w:proofErr w:type="spellEnd"/>
            <w:r w:rsidRPr="00AB18CF">
              <w:rPr>
                <w:rFonts w:asciiTheme="minorHAnsi" w:hAnsiTheme="minorHAnsi" w:cstheme="minorHAnsi"/>
                <w:sz w:val="28"/>
                <w:szCs w:val="28"/>
              </w:rPr>
              <w:t xml:space="preserve">, los colaboradores deben implementar las políticas organizacionales </w:t>
            </w:r>
            <w:r w:rsidR="00D51946" w:rsidRPr="00AB18CF">
              <w:rPr>
                <w:rFonts w:asciiTheme="minorHAnsi" w:hAnsiTheme="minorHAnsi" w:cstheme="minorHAnsi"/>
                <w:sz w:val="28"/>
                <w:szCs w:val="28"/>
              </w:rPr>
              <w:t>que describen la identidad c</w:t>
            </w:r>
            <w:r w:rsidRPr="00AB18CF">
              <w:rPr>
                <w:rFonts w:asciiTheme="minorHAnsi" w:hAnsiTheme="minorHAnsi" w:cstheme="minorHAnsi"/>
                <w:sz w:val="28"/>
                <w:szCs w:val="28"/>
              </w:rPr>
              <w:t xml:space="preserve">orporativa </w:t>
            </w:r>
            <w:r w:rsidR="0074535D" w:rsidRPr="00AB18CF">
              <w:rPr>
                <w:rFonts w:asciiTheme="minorHAnsi" w:hAnsiTheme="minorHAnsi" w:cstheme="minorHAnsi"/>
                <w:sz w:val="28"/>
                <w:szCs w:val="28"/>
              </w:rPr>
              <w:t xml:space="preserve">y </w:t>
            </w:r>
            <w:r w:rsidRPr="00AB18CF">
              <w:rPr>
                <w:rFonts w:asciiTheme="minorHAnsi" w:hAnsiTheme="minorHAnsi" w:cstheme="minorHAnsi"/>
                <w:sz w:val="28"/>
                <w:szCs w:val="28"/>
              </w:rPr>
              <w:t xml:space="preserve">contribuyen con el desempeño </w:t>
            </w:r>
            <w:r w:rsidR="00D51946" w:rsidRPr="00AB18CF">
              <w:rPr>
                <w:rFonts w:asciiTheme="minorHAnsi" w:hAnsiTheme="minorHAnsi" w:cstheme="minorHAnsi"/>
                <w:sz w:val="28"/>
                <w:szCs w:val="28"/>
              </w:rPr>
              <w:t>organizacional, lo cual asegurará el acercamiento en el cumplimiento de los objetivos, que al fin de cuentas es la ganancia entre las partes in</w:t>
            </w:r>
            <w:r w:rsidR="0074535D" w:rsidRPr="00AB18CF">
              <w:rPr>
                <w:rFonts w:asciiTheme="minorHAnsi" w:hAnsiTheme="minorHAnsi" w:cstheme="minorHAnsi"/>
                <w:sz w:val="28"/>
                <w:szCs w:val="28"/>
              </w:rPr>
              <w:t>volucradas</w:t>
            </w:r>
            <w:r w:rsidR="00D51946" w:rsidRPr="00AB18CF">
              <w:rPr>
                <w:rFonts w:asciiTheme="minorHAnsi" w:hAnsiTheme="minorHAnsi" w:cstheme="minorHAnsi"/>
                <w:sz w:val="28"/>
                <w:szCs w:val="28"/>
              </w:rPr>
              <w:t>.</w:t>
            </w:r>
          </w:p>
          <w:p w14:paraId="336585EA" w14:textId="141486E5" w:rsidR="0074535D" w:rsidRPr="00AB18CF" w:rsidRDefault="0074535D" w:rsidP="00E466B2">
            <w:pPr>
              <w:rPr>
                <w:rFonts w:asciiTheme="minorHAnsi" w:hAnsiTheme="minorHAnsi" w:cstheme="minorHAnsi"/>
                <w:sz w:val="28"/>
                <w:szCs w:val="28"/>
              </w:rPr>
            </w:pPr>
            <w:r w:rsidRPr="00AB18CF">
              <w:rPr>
                <w:rFonts w:asciiTheme="minorHAnsi" w:hAnsiTheme="minorHAnsi" w:cstheme="minorHAnsi"/>
                <w:sz w:val="28"/>
                <w:szCs w:val="28"/>
              </w:rPr>
              <w:t xml:space="preserve">Tomando como objeto de estudio que la motivación de los colaboradores es la base para que se cumpla todo lo que traza la organización, lo mencionado anteriormente, se logra cuando en la empresa se analiza quienes contribuyen al desarrollo de la misma, aquellos colaboradores que sobresalen de los demás son insignia de retención, incentivos y beneficios ya que al perder uno de </w:t>
            </w:r>
            <w:r w:rsidR="004B6251" w:rsidRPr="00AB18CF">
              <w:rPr>
                <w:rFonts w:asciiTheme="minorHAnsi" w:hAnsiTheme="minorHAnsi" w:cstheme="minorHAnsi"/>
                <w:sz w:val="28"/>
                <w:szCs w:val="28"/>
              </w:rPr>
              <w:t>e</w:t>
            </w:r>
            <w:r w:rsidRPr="00AB18CF">
              <w:rPr>
                <w:rFonts w:asciiTheme="minorHAnsi" w:hAnsiTheme="minorHAnsi" w:cstheme="minorHAnsi"/>
                <w:sz w:val="28"/>
                <w:szCs w:val="28"/>
              </w:rPr>
              <w:t xml:space="preserve">llos estamos perdiendo </w:t>
            </w:r>
            <w:r w:rsidR="004B6251" w:rsidRPr="00AB18CF">
              <w:rPr>
                <w:rFonts w:asciiTheme="minorHAnsi" w:hAnsiTheme="minorHAnsi" w:cstheme="minorHAnsi"/>
                <w:sz w:val="28"/>
                <w:szCs w:val="28"/>
              </w:rPr>
              <w:t>un punto clave en el desenvolvimiento de los procesos.</w:t>
            </w:r>
          </w:p>
          <w:p w14:paraId="3C22B63E" w14:textId="0D3D4CDF" w:rsidR="00F36CEA" w:rsidRPr="00AB18CF" w:rsidRDefault="004B6251" w:rsidP="001B17DF">
            <w:pPr>
              <w:rPr>
                <w:rFonts w:asciiTheme="minorHAnsi" w:hAnsiTheme="minorHAnsi" w:cstheme="minorHAnsi"/>
                <w:sz w:val="28"/>
                <w:szCs w:val="28"/>
              </w:rPr>
            </w:pPr>
            <w:r w:rsidRPr="00AB18CF">
              <w:rPr>
                <w:rFonts w:asciiTheme="minorHAnsi" w:hAnsiTheme="minorHAnsi" w:cstheme="minorHAnsi"/>
                <w:sz w:val="28"/>
                <w:szCs w:val="28"/>
              </w:rPr>
              <w:t>El objetivo del material que se describe a continuación, es ofrecerle los instrumentos no solo para diseñar y formular hacia donde desea llevar la empresa</w:t>
            </w:r>
            <w:r w:rsidR="00B47574" w:rsidRPr="00AB18CF">
              <w:rPr>
                <w:rFonts w:asciiTheme="minorHAnsi" w:hAnsiTheme="minorHAnsi" w:cstheme="minorHAnsi"/>
                <w:sz w:val="28"/>
                <w:szCs w:val="28"/>
              </w:rPr>
              <w:t>,</w:t>
            </w:r>
            <w:r w:rsidRPr="00AB18CF">
              <w:rPr>
                <w:rFonts w:asciiTheme="minorHAnsi" w:hAnsiTheme="minorHAnsi" w:cstheme="minorHAnsi"/>
                <w:sz w:val="28"/>
                <w:szCs w:val="28"/>
              </w:rPr>
              <w:t xml:space="preserve"> sino que además le permite </w:t>
            </w:r>
            <w:r w:rsidR="00B47574" w:rsidRPr="00AB18CF">
              <w:rPr>
                <w:rFonts w:asciiTheme="minorHAnsi" w:hAnsiTheme="minorHAnsi" w:cstheme="minorHAnsi"/>
                <w:sz w:val="28"/>
                <w:szCs w:val="28"/>
              </w:rPr>
              <w:t>utilizar las herramientas para hacer seguimiento y evaluar los procesos que se ejecutan y así reducir el margen de error, tomando las decisiones que crea necesarias y luego de recolectar los datos</w:t>
            </w:r>
            <w:r w:rsidR="00E718BF" w:rsidRPr="00AB18CF">
              <w:rPr>
                <w:rFonts w:asciiTheme="minorHAnsi" w:hAnsiTheme="minorHAnsi" w:cstheme="minorHAnsi"/>
                <w:sz w:val="28"/>
                <w:szCs w:val="28"/>
              </w:rPr>
              <w:t xml:space="preserve">, en otras palabras, </w:t>
            </w:r>
            <w:r w:rsidR="00B47574" w:rsidRPr="00AB18CF">
              <w:rPr>
                <w:rFonts w:asciiTheme="minorHAnsi" w:hAnsiTheme="minorHAnsi" w:cstheme="minorHAnsi"/>
                <w:sz w:val="28"/>
                <w:szCs w:val="28"/>
              </w:rPr>
              <w:t>poder impleme</w:t>
            </w:r>
            <w:r w:rsidR="00B0527F">
              <w:rPr>
                <w:rFonts w:asciiTheme="minorHAnsi" w:hAnsiTheme="minorHAnsi" w:cstheme="minorHAnsi"/>
                <w:sz w:val="28"/>
                <w:szCs w:val="28"/>
              </w:rPr>
              <w:t>n</w:t>
            </w:r>
            <w:r w:rsidR="00B47574" w:rsidRPr="00AB18CF">
              <w:rPr>
                <w:rFonts w:asciiTheme="minorHAnsi" w:hAnsiTheme="minorHAnsi" w:cstheme="minorHAnsi"/>
                <w:sz w:val="28"/>
                <w:szCs w:val="28"/>
              </w:rPr>
              <w:t>tar las medidas preventivas y correctivas del caso.</w:t>
            </w:r>
          </w:p>
        </w:tc>
      </w:tr>
    </w:tbl>
    <w:p w14:paraId="5CB1FE2D" w14:textId="77777777" w:rsidR="00E6771D" w:rsidRPr="00AB18CF" w:rsidRDefault="00E6771D" w:rsidP="00F8518D">
      <w:pPr>
        <w:pStyle w:val="Ttulo1"/>
        <w:numPr>
          <w:ilvl w:val="0"/>
          <w:numId w:val="0"/>
        </w:numPr>
        <w:ind w:left="360"/>
        <w:rPr>
          <w:lang w:val="es-CO"/>
        </w:rPr>
      </w:pPr>
    </w:p>
    <w:p w14:paraId="0AFCF461" w14:textId="77777777" w:rsidR="00945367" w:rsidRPr="00AB18CF" w:rsidRDefault="00945367" w:rsidP="001B17DF">
      <w:pPr>
        <w:rPr>
          <w:lang w:eastAsia="es-CO"/>
        </w:rPr>
      </w:pPr>
    </w:p>
    <w:p w14:paraId="60B294DC" w14:textId="77777777" w:rsidR="00945367" w:rsidRPr="00AB18CF" w:rsidRDefault="00945367" w:rsidP="00F8518D">
      <w:pPr>
        <w:pStyle w:val="Ttulo1"/>
        <w:rPr>
          <w:lang w:val="es-CO"/>
        </w:rPr>
      </w:pPr>
      <w:bookmarkStart w:id="1" w:name="_Toc166232324"/>
      <w:r w:rsidRPr="00AB18CF">
        <w:rPr>
          <w:lang w:val="es-CO"/>
        </w:rPr>
        <w:lastRenderedPageBreak/>
        <w:t>Proceso administrativo</w:t>
      </w:r>
      <w:bookmarkEnd w:id="1"/>
      <w:r w:rsidRPr="00AB18CF">
        <w:rPr>
          <w:lang w:val="es-CO"/>
        </w:rPr>
        <w:t xml:space="preserve"> </w:t>
      </w:r>
    </w:p>
    <w:p w14:paraId="6AF35838" w14:textId="77777777"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El proceso administrativo se comprende mediante los siguientes elementos administrativos:</w:t>
      </w:r>
    </w:p>
    <w:p w14:paraId="69F522C7" w14:textId="4112FFF0"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Planeación</w:t>
      </w:r>
    </w:p>
    <w:p w14:paraId="0254C365" w14:textId="60D875CA"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Es donde se pronostican los objetivos y metas que debe cumplir la empresa y los métodos a llevar a cabo. Se elabora un plan que contiene de forma objetiva las </w:t>
      </w:r>
      <w:r w:rsidRPr="00AB18CF">
        <w:rPr>
          <w:rFonts w:asciiTheme="minorHAnsi" w:hAnsiTheme="minorHAnsi" w:cstheme="minorHAnsi"/>
          <w:sz w:val="28"/>
          <w:szCs w:val="28"/>
        </w:rPr>
        <w:lastRenderedPageBreak/>
        <w:t>diferentes actividades futuras a realizar; predefine y predice los objetivos y metas que se quiere alcanzar durante un tiempo determinado y actúa frente a problemas futuros.</w:t>
      </w:r>
    </w:p>
    <w:p w14:paraId="1EF8FB32" w14:textId="3D9BDF18"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Organización</w:t>
      </w:r>
    </w:p>
    <w:p w14:paraId="50C9757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Para ello, analice y realice una selección de los trabajadores potenciales para la labor, divida cada tarea en unidades administrativas y encargue responsabilidades al líder de cada área de trabajo.</w:t>
      </w:r>
    </w:p>
    <w:p w14:paraId="5D6FAF9A" w14:textId="0B19624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Ejecución</w:t>
      </w:r>
    </w:p>
    <w:p w14:paraId="20B07C2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3DAB392E"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Dentro de las actividades de la ejecución se encuentra: </w:t>
      </w:r>
      <w:r w:rsidR="00C33074" w:rsidRPr="00AB18CF">
        <w:rPr>
          <w:rFonts w:asciiTheme="minorHAnsi" w:hAnsiTheme="minorHAnsi" w:cstheme="minorHAnsi"/>
          <w:sz w:val="28"/>
          <w:szCs w:val="28"/>
        </w:rPr>
        <w:t>o</w:t>
      </w:r>
      <w:r w:rsidRPr="00AB18CF">
        <w:rPr>
          <w:rFonts w:asciiTheme="minorHAnsi" w:hAnsiTheme="minorHAnsi" w:cstheme="minorHAnsi"/>
          <w:sz w:val="28"/>
          <w:szCs w:val="28"/>
        </w:rPr>
        <w:t>frecer un carácter motivador al personal y recompensar a cada empleado con el salario correspondiente</w:t>
      </w:r>
      <w:r w:rsidR="00F43E67">
        <w:rPr>
          <w:rFonts w:asciiTheme="minorHAnsi" w:hAnsiTheme="minorHAnsi" w:cstheme="minorHAnsi"/>
          <w:sz w:val="28"/>
          <w:szCs w:val="28"/>
        </w:rPr>
        <w:t>.</w:t>
      </w:r>
    </w:p>
    <w:p w14:paraId="73832A6E" w14:textId="37A645F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Control</w:t>
      </w:r>
    </w:p>
    <w:p w14:paraId="09FFA4C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Si bien cada función nombrada anteriormente se puede realizar al pie de la letra, esto no asegura que los resultados financieros sean optimistas. El control es una tarea administrativa, que debe ejercerse con profesionalidad y transparencia. El control de </w:t>
      </w:r>
      <w:r w:rsidRPr="00AB18CF">
        <w:rPr>
          <w:rFonts w:asciiTheme="minorHAnsi" w:hAnsiTheme="minorHAnsi" w:cstheme="minorHAnsi"/>
          <w:sz w:val="28"/>
          <w:szCs w:val="28"/>
        </w:rPr>
        <w:lastRenderedPageBreak/>
        <w:t>las actividades que se ejecutan en la empresa dictamina los sectores de mayor fortaleza y cuáles se están debilitando.</w:t>
      </w:r>
    </w:p>
    <w:p w14:paraId="6C6AA95A" w14:textId="2B1DA4EB"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AB18CF" w:rsidRDefault="007E3031" w:rsidP="001B17DF">
      <w:pPr>
        <w:rPr>
          <w:rFonts w:asciiTheme="minorHAnsi" w:hAnsiTheme="minorHAnsi" w:cstheme="minorHAnsi"/>
          <w:sz w:val="28"/>
          <w:szCs w:val="28"/>
        </w:rPr>
      </w:pPr>
      <w:r w:rsidRPr="00AB18CF">
        <w:rPr>
          <w:rFonts w:asciiTheme="minorHAnsi" w:hAnsiTheme="minorHAnsi" w:cstheme="minorHAnsi"/>
          <w:sz w:val="28"/>
          <w:szCs w:val="28"/>
        </w:rPr>
        <w:t>Además, el proceso se define a partir de:</w:t>
      </w:r>
    </w:p>
    <w:p w14:paraId="00330DFE" w14:textId="2567DE35" w:rsidR="007E3031" w:rsidRPr="00AB18CF" w:rsidRDefault="007E3031" w:rsidP="0027297D">
      <w:pPr>
        <w:pStyle w:val="Figura"/>
      </w:pPr>
      <w:r w:rsidRPr="00AB18CF">
        <w:t>Proceso administrativo</w:t>
      </w:r>
    </w:p>
    <w:p w14:paraId="18C53FAA" w14:textId="2E05C552" w:rsidR="005335C5" w:rsidRPr="00AB18CF" w:rsidRDefault="005335C5" w:rsidP="001B17DF">
      <w:pPr>
        <w:ind w:hanging="142"/>
      </w:pPr>
      <w:r w:rsidRPr="00AB18CF">
        <w:rPr>
          <w:noProof/>
        </w:rPr>
        <w:drawing>
          <wp:inline distT="0" distB="0" distL="0" distR="0" wp14:anchorId="2E6FA319" wp14:editId="364C7954">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221605"/>
                    </a:xfrm>
                    <a:prstGeom prst="rect">
                      <a:avLst/>
                    </a:prstGeom>
                  </pic:spPr>
                </pic:pic>
              </a:graphicData>
            </a:graphic>
          </wp:inline>
        </w:drawing>
      </w:r>
    </w:p>
    <w:p w14:paraId="55391ACE"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lastRenderedPageBreak/>
        <w:t>Planeación</w:t>
      </w:r>
      <w:r w:rsidRPr="00AB18CF">
        <w:rPr>
          <w:rFonts w:asciiTheme="minorHAnsi" w:hAnsiTheme="minorHAnsi" w:cstheme="minorHAnsi"/>
          <w:sz w:val="28"/>
          <w:szCs w:val="28"/>
        </w:rPr>
        <w:t>: predefine los objetivos y metas que quieres alcanzar durante un tiempo determinado. Predice estrategias con sus correspondientes métodos y técnicas a llevar a cabo. Actúa frente a problemas futuros,</w:t>
      </w:r>
    </w:p>
    <w:p w14:paraId="0AC6291B" w14:textId="2269FCCF"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Organización</w:t>
      </w:r>
      <w:r w:rsidRPr="00AB18CF">
        <w:rPr>
          <w:rFonts w:asciiTheme="minorHAnsi" w:hAnsiTheme="minorHAnsi" w:cstheme="minorHAnsi"/>
          <w:sz w:val="28"/>
          <w:szCs w:val="28"/>
        </w:rPr>
        <w:t>: comp</w:t>
      </w:r>
      <w:r w:rsidR="007A28F3" w:rsidRPr="00AB18CF">
        <w:rPr>
          <w:rFonts w:asciiTheme="minorHAnsi" w:hAnsiTheme="minorHAnsi" w:cstheme="minorHAnsi"/>
          <w:sz w:val="28"/>
          <w:szCs w:val="28"/>
        </w:rPr>
        <w:t>a</w:t>
      </w:r>
      <w:r w:rsidRPr="00AB18CF">
        <w:rPr>
          <w:rFonts w:asciiTheme="minorHAnsi" w:hAnsiTheme="minorHAnsi" w:cstheme="minorHAnsi"/>
          <w:sz w:val="28"/>
          <w:szCs w:val="28"/>
        </w:rPr>
        <w:t>rar los resultados obtenidos con planes previamente elaborados, evaluar y analizar los resultados obtenidos</w:t>
      </w:r>
      <w:r w:rsidR="00F12EBD" w:rsidRPr="00AB18CF">
        <w:rPr>
          <w:rFonts w:asciiTheme="minorHAnsi" w:hAnsiTheme="minorHAnsi" w:cstheme="minorHAnsi"/>
          <w:sz w:val="28"/>
          <w:szCs w:val="28"/>
        </w:rPr>
        <w:t xml:space="preserve"> e</w:t>
      </w:r>
      <w:r w:rsidRPr="00AB18CF">
        <w:rPr>
          <w:rFonts w:asciiTheme="minorHAnsi" w:hAnsiTheme="minorHAnsi" w:cstheme="minorHAnsi"/>
          <w:sz w:val="28"/>
          <w:szCs w:val="28"/>
        </w:rPr>
        <w:t xml:space="preserve"> iniciar las acciones correctivas correspondientes.</w:t>
      </w:r>
    </w:p>
    <w:p w14:paraId="6F23A33C"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Ejecución</w:t>
      </w:r>
      <w:r w:rsidRPr="00AB18CF">
        <w:rPr>
          <w:rFonts w:asciiTheme="minorHAnsi" w:hAnsiTheme="minorHAnsi" w:cstheme="minorHAnsi"/>
          <w:sz w:val="28"/>
          <w:szCs w:val="28"/>
        </w:rPr>
        <w:t>: subdividir cada área en unidades operativas, seleccionar una autoridad administrativa para cada área de trabajo, proporcionar materiales y recursos útiles a cada dependencia.</w:t>
      </w:r>
    </w:p>
    <w:p w14:paraId="453A1800"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Control</w:t>
      </w:r>
      <w:r w:rsidRPr="00AB18CF">
        <w:rPr>
          <w:rFonts w:asciiTheme="minorHAnsi" w:hAnsiTheme="minorHAnsi" w:cstheme="minorHAnsi"/>
          <w:sz w:val="28"/>
          <w:szCs w:val="28"/>
        </w:rPr>
        <w:t>: ofrecer un carácter motivador al personal, estar atento a las necesidades de cada trabajador, mantener una comunicación entre todas las áreas de trabajo.</w:t>
      </w:r>
    </w:p>
    <w:p w14:paraId="57EB1618" w14:textId="100CE40B" w:rsidR="00F17CFB" w:rsidRPr="00AB18CF" w:rsidRDefault="00F17CFB" w:rsidP="001B17DF">
      <w:pPr>
        <w:rPr>
          <w:rFonts w:asciiTheme="minorHAnsi" w:hAnsiTheme="minorHAnsi" w:cstheme="minorHAnsi"/>
          <w:b/>
          <w:bCs/>
          <w:sz w:val="28"/>
          <w:szCs w:val="28"/>
        </w:rPr>
      </w:pPr>
      <w:r w:rsidRPr="00AB18CF">
        <w:rPr>
          <w:rFonts w:asciiTheme="minorHAnsi" w:hAnsiTheme="minorHAnsi" w:cstheme="minorHAnsi"/>
          <w:b/>
          <w:bCs/>
          <w:sz w:val="28"/>
          <w:szCs w:val="28"/>
        </w:rPr>
        <w:t>La importancia del proceso administrativo:</w:t>
      </w:r>
    </w:p>
    <w:p w14:paraId="70BB7B7F" w14:textId="77777777"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Necesidades</w:t>
      </w:r>
      <w:r w:rsidRPr="00AB18CF">
        <w:rPr>
          <w:rFonts w:asciiTheme="minorHAnsi" w:hAnsiTheme="minorHAnsi" w:cstheme="minorHAnsi"/>
          <w:sz w:val="28"/>
          <w:szCs w:val="28"/>
          <w:lang w:val="es-CO"/>
        </w:rPr>
        <w:t>: a</w:t>
      </w:r>
      <w:r w:rsidR="00BF6E19" w:rsidRPr="00AB18CF">
        <w:rPr>
          <w:rFonts w:asciiTheme="minorHAnsi" w:hAnsiTheme="minorHAnsi" w:cstheme="minorHAnsi"/>
          <w:sz w:val="28"/>
          <w:szCs w:val="28"/>
          <w:lang w:val="es-CO"/>
        </w:rPr>
        <w:t>daptarse de acuerdo con las necesidades y con el entorno en el que se mueve, realizando los ajustes a que diera lugar, para alcanzar el equilibrio y obtener los resultados que se esperan.</w:t>
      </w:r>
    </w:p>
    <w:p w14:paraId="51052959" w14:textId="73D8151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Actividad económica:</w:t>
      </w:r>
      <w:r w:rsidRPr="00AB18CF">
        <w:rPr>
          <w:rFonts w:asciiTheme="minorHAnsi" w:hAnsiTheme="minorHAnsi" w:cstheme="minorHAnsi"/>
          <w:sz w:val="28"/>
          <w:szCs w:val="28"/>
          <w:lang w:val="es-CO"/>
        </w:rPr>
        <w:t xml:space="preserve"> v</w:t>
      </w:r>
      <w:r w:rsidR="00BF6E19" w:rsidRPr="00AB18CF">
        <w:rPr>
          <w:rFonts w:asciiTheme="minorHAnsi" w:hAnsiTheme="minorHAnsi" w:cstheme="minorHAnsi"/>
          <w:sz w:val="28"/>
          <w:szCs w:val="28"/>
          <w:lang w:val="es-CO"/>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AB18CF" w:rsidRDefault="005E0E2F">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Problemas</w:t>
      </w:r>
      <w:r w:rsidRPr="00AB18CF">
        <w:rPr>
          <w:rFonts w:asciiTheme="minorHAnsi" w:hAnsiTheme="minorHAnsi" w:cstheme="minorHAnsi"/>
          <w:sz w:val="28"/>
          <w:szCs w:val="28"/>
          <w:lang w:val="es-CO"/>
        </w:rPr>
        <w:t>: e</w:t>
      </w:r>
      <w:r w:rsidR="00BF6E19" w:rsidRPr="00AB18CF">
        <w:rPr>
          <w:rFonts w:asciiTheme="minorHAnsi" w:hAnsiTheme="minorHAnsi" w:cstheme="minorHAnsi"/>
          <w:sz w:val="28"/>
          <w:szCs w:val="28"/>
          <w:lang w:val="es-CO"/>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AB18CF" w:rsidRDefault="004D0447" w:rsidP="001B17DF">
      <w:pPr>
        <w:ind w:firstLine="0"/>
        <w:rPr>
          <w:rFonts w:asciiTheme="minorHAnsi" w:hAnsiTheme="minorHAnsi" w:cstheme="minorHAnsi"/>
          <w:sz w:val="28"/>
          <w:szCs w:val="28"/>
        </w:rPr>
      </w:pPr>
      <w:r w:rsidRPr="00AB18CF">
        <w:rPr>
          <w:rFonts w:asciiTheme="minorHAnsi" w:hAnsiTheme="minorHAnsi" w:cstheme="minorHAnsi"/>
          <w:sz w:val="28"/>
          <w:szCs w:val="28"/>
        </w:rPr>
        <w:t>Aquí, algunas de las ventajas de aplicar el proceso administrativo:</w:t>
      </w:r>
    </w:p>
    <w:p w14:paraId="7A9BEB78" w14:textId="000D3655"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sistematizar y controlar operaciones continuas.</w:t>
      </w:r>
    </w:p>
    <w:p w14:paraId="4D94BD7C" w14:textId="16D6816F"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Sienta las bases para organizar el trabajo y dividirlo en departamentos y jerarquías según las necesidades y recursos de las empresas.</w:t>
      </w:r>
    </w:p>
    <w:p w14:paraId="5D0DB221" w14:textId="6E3C58D9"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establecer un sistema de selección de personas según las necesidades de la empresa.</w:t>
      </w:r>
    </w:p>
    <w:p w14:paraId="7B75990E" w14:textId="7E9ACBA8"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Facilita el desarrollo de habilidades y destrezas laborales.</w:t>
      </w:r>
    </w:p>
    <w:p w14:paraId="466992C9" w14:textId="1F92176C"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la dirección, dando estrategia y control a quienes la conducen.</w:t>
      </w:r>
    </w:p>
    <w:p w14:paraId="0C571B7D" w14:textId="16A107A2"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Potencia el análisis de problemas para su solución.</w:t>
      </w:r>
    </w:p>
    <w:p w14:paraId="16E0613D" w14:textId="77777777" w:rsidR="00190D46" w:rsidRDefault="00190D46" w:rsidP="001B17DF">
      <w:pPr>
        <w:ind w:firstLine="0"/>
        <w:rPr>
          <w:rFonts w:asciiTheme="minorHAnsi" w:hAnsiTheme="minorHAnsi" w:cstheme="minorHAnsi"/>
          <w:sz w:val="28"/>
          <w:szCs w:val="28"/>
        </w:rPr>
      </w:pPr>
    </w:p>
    <w:p w14:paraId="2EF809AB" w14:textId="77777777" w:rsidR="00190D46" w:rsidRDefault="00190D46" w:rsidP="001B17DF">
      <w:pPr>
        <w:ind w:firstLine="0"/>
        <w:rPr>
          <w:rFonts w:asciiTheme="minorHAnsi" w:hAnsiTheme="minorHAnsi" w:cstheme="minorHAnsi"/>
          <w:sz w:val="28"/>
          <w:szCs w:val="28"/>
        </w:rPr>
      </w:pPr>
    </w:p>
    <w:p w14:paraId="64C21252" w14:textId="77777777" w:rsidR="00190D46" w:rsidRDefault="00190D46" w:rsidP="001B17DF">
      <w:pPr>
        <w:ind w:firstLine="0"/>
        <w:rPr>
          <w:rFonts w:asciiTheme="minorHAnsi" w:hAnsiTheme="minorHAnsi" w:cstheme="minorHAnsi"/>
          <w:sz w:val="28"/>
          <w:szCs w:val="28"/>
        </w:rPr>
      </w:pPr>
    </w:p>
    <w:p w14:paraId="53CABE5C" w14:textId="7C97C088" w:rsidR="004D0447" w:rsidRPr="00AB18CF" w:rsidRDefault="00B41ACA" w:rsidP="001B17DF">
      <w:pPr>
        <w:ind w:firstLine="0"/>
        <w:rPr>
          <w:rFonts w:asciiTheme="minorHAnsi" w:hAnsiTheme="minorHAnsi" w:cstheme="minorHAnsi"/>
          <w:sz w:val="28"/>
          <w:szCs w:val="28"/>
        </w:rPr>
      </w:pPr>
      <w:r w:rsidRPr="00AB18CF">
        <w:rPr>
          <w:rFonts w:asciiTheme="minorHAnsi" w:hAnsiTheme="minorHAnsi" w:cstheme="minorHAnsi"/>
          <w:sz w:val="28"/>
          <w:szCs w:val="28"/>
        </w:rPr>
        <w:lastRenderedPageBreak/>
        <w:t>Ejemplo de proceso administrativo:</w:t>
      </w:r>
    </w:p>
    <w:p w14:paraId="4B0BAC13" w14:textId="77777777"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Objetivo</w:t>
      </w:r>
    </w:p>
    <w:p w14:paraId="5EE858E5" w14:textId="09F9B118"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Etapas</w:t>
      </w:r>
    </w:p>
    <w:p w14:paraId="7B22025C" w14:textId="19D54440"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AB18CF" w:rsidRDefault="00C14F93">
      <w:pPr>
        <w:pStyle w:val="Prrafodelista"/>
        <w:numPr>
          <w:ilvl w:val="0"/>
          <w:numId w:val="22"/>
        </w:numPr>
        <w:ind w:left="851" w:hanging="284"/>
        <w:rPr>
          <w:rFonts w:asciiTheme="minorHAnsi" w:hAnsiTheme="minorHAnsi" w:cstheme="minorHAnsi"/>
          <w:b/>
          <w:bCs/>
          <w:color w:val="auto"/>
          <w:sz w:val="28"/>
          <w:szCs w:val="28"/>
          <w:lang w:val="es-CO"/>
        </w:rPr>
      </w:pPr>
      <w:r w:rsidRPr="00AB18CF">
        <w:rPr>
          <w:rFonts w:asciiTheme="minorHAnsi" w:hAnsiTheme="minorHAnsi" w:cstheme="minorHAnsi"/>
          <w:b/>
          <w:bCs/>
          <w:color w:val="auto"/>
          <w:sz w:val="28"/>
          <w:szCs w:val="28"/>
          <w:lang w:val="es-CO"/>
        </w:rPr>
        <w:t>Metas</w:t>
      </w:r>
    </w:p>
    <w:p w14:paraId="3175A4A6" w14:textId="248AAE78" w:rsidR="00B41ACA" w:rsidRPr="00AB18CF" w:rsidRDefault="00B41ACA" w:rsidP="00C14F93">
      <w:pPr>
        <w:pStyle w:val="Prrafodelista"/>
        <w:numPr>
          <w:ilvl w:val="0"/>
          <w:numId w:val="0"/>
        </w:numPr>
        <w:ind w:left="851"/>
        <w:rPr>
          <w:rFonts w:asciiTheme="minorHAnsi" w:hAnsiTheme="minorHAnsi" w:cstheme="minorHAnsi"/>
          <w:color w:val="auto"/>
          <w:sz w:val="28"/>
          <w:szCs w:val="28"/>
          <w:lang w:val="es-CO"/>
        </w:rPr>
      </w:pPr>
      <w:r w:rsidRPr="00AB18CF">
        <w:rPr>
          <w:rFonts w:asciiTheme="minorHAnsi" w:hAnsiTheme="minorHAnsi" w:cstheme="minorHAnsi"/>
          <w:sz w:val="28"/>
          <w:szCs w:val="28"/>
          <w:lang w:val="es-CO"/>
        </w:rPr>
        <w:t>En este sentido, toda empresa u organización que pretenda alcanzar metas debe aplicar un proceso administrativo</w:t>
      </w:r>
      <w:r w:rsidR="007B7BE1">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sin este es muy difícil lograr los objetivos propuestos. Imagine irse de viaje sin tener nada planeado, sin haber revisado agenda de hoteles, sitios turísticos, zonas de alimentación, entre otros… todo fuera de control; lo mismo suce</w:t>
      </w:r>
      <w:r w:rsidRPr="00AB18CF">
        <w:rPr>
          <w:rFonts w:asciiTheme="minorHAnsi" w:hAnsiTheme="minorHAnsi" w:cstheme="minorHAnsi"/>
          <w:color w:val="auto"/>
          <w:sz w:val="28"/>
          <w:szCs w:val="28"/>
          <w:lang w:val="es-CO"/>
        </w:rPr>
        <w:t>de con los negocios.</w:t>
      </w:r>
    </w:p>
    <w:p w14:paraId="1835EA01" w14:textId="0A4551DD" w:rsidR="00E74F1B" w:rsidRPr="00AB18CF" w:rsidRDefault="00E74F1B" w:rsidP="001B17DF">
      <w:pPr>
        <w:pStyle w:val="Ttulo2"/>
        <w:spacing w:line="360" w:lineRule="auto"/>
        <w:rPr>
          <w:lang w:val="es-CO"/>
        </w:rPr>
      </w:pPr>
      <w:bookmarkStart w:id="2" w:name="_Toc166232325"/>
      <w:r w:rsidRPr="00AB18CF">
        <w:rPr>
          <w:lang w:val="es-CO"/>
        </w:rPr>
        <w:t>Políticas organizacionales</w:t>
      </w:r>
      <w:bookmarkEnd w:id="2"/>
    </w:p>
    <w:p w14:paraId="675EE7E7" w14:textId="77777777" w:rsidR="00E74F1B"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Las organizaciones utilizan políticas y procedimientos para diseñar reglas, diseñar cursos de acción para abordar los problemas.</w:t>
      </w:r>
    </w:p>
    <w:p w14:paraId="45491878" w14:textId="1A4E7C15" w:rsidR="0005515F"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1. Las políticas y procedimientos de la organización son utilizados para que los empleados entiendan los puntos de vista y valores sobre temas específicos y lo que ocurrirá si no se siguen.</w:t>
      </w:r>
    </w:p>
    <w:p w14:paraId="70F84396" w14:textId="111E0F08" w:rsidR="0005515F"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2. Las políticas son explicaciones generales de cómo quiere comportarse una organización, y los procedimientos definen exactamente cómo hacer una tarea o realizarla paso a paso.</w:t>
      </w:r>
    </w:p>
    <w:p w14:paraId="520175E2" w14:textId="6F09F1FC" w:rsidR="001634EB"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AB18CF">
        <w:rPr>
          <w:rFonts w:asciiTheme="minorHAnsi" w:hAnsiTheme="minorHAnsi" w:cstheme="minorHAnsi"/>
          <w:sz w:val="28"/>
          <w:szCs w:val="28"/>
        </w:rPr>
        <w:t>.</w:t>
      </w:r>
    </w:p>
    <w:p w14:paraId="1B40EE4D"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Otras apuntan a proteger el negocio de amenazas legales y advierten a los empleados que no hagan ciertas cosas.</w:t>
      </w:r>
    </w:p>
    <w:p w14:paraId="58509E0D" w14:textId="766E34A2" w:rsidR="009E59A6"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Estos son algunos de los puntos de la organización en los que se suele aplicar políticas:</w:t>
      </w:r>
    </w:p>
    <w:p w14:paraId="58C9F318" w14:textId="444E5F7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Manejo de los activos de la empresa.</w:t>
      </w:r>
    </w:p>
    <w:p w14:paraId="7721D923" w14:textId="60E62EE6"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Seguridad en los procesos.</w:t>
      </w:r>
    </w:p>
    <w:p w14:paraId="57D1A190" w14:textId="22093D58"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Vestuario.</w:t>
      </w:r>
    </w:p>
    <w:p w14:paraId="5C9D7F43" w14:textId="7913C1A9"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Pautas para entrega y recepción de documentos.</w:t>
      </w:r>
    </w:p>
    <w:p w14:paraId="4E2206BD" w14:textId="606C395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Variedad en la contratación.</w:t>
      </w:r>
    </w:p>
    <w:p w14:paraId="0865E6A3" w14:textId="2D832F54"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Presentación de PQRS.</w:t>
      </w:r>
    </w:p>
    <w:p w14:paraId="5C0AC103" w14:textId="285418B1"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Jornada laboral.</w:t>
      </w:r>
    </w:p>
    <w:p w14:paraId="061950E0" w14:textId="77777777" w:rsidR="00EE56F2" w:rsidRPr="00AB18CF" w:rsidRDefault="00EE56F2"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que obtiene la organización con la implementación de las políticas:</w:t>
      </w:r>
    </w:p>
    <w:p w14:paraId="188C70FB" w14:textId="77777777" w:rsidR="00AA2372" w:rsidRPr="00AB18CF" w:rsidRDefault="00EE56F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Reducir los costos</w:t>
      </w:r>
    </w:p>
    <w:p w14:paraId="35C537C3" w14:textId="5ED7169D" w:rsidR="00EE56F2" w:rsidRPr="00AB18CF" w:rsidRDefault="00AA2372"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w:t>
      </w:r>
      <w:r w:rsidR="00EE56F2" w:rsidRPr="00AB18CF">
        <w:rPr>
          <w:rFonts w:asciiTheme="minorHAnsi" w:hAnsiTheme="minorHAnsi" w:cstheme="minorHAnsi"/>
          <w:sz w:val="28"/>
          <w:szCs w:val="28"/>
          <w:lang w:val="es-CO"/>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AB18CF" w:rsidRDefault="00AA237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Mejorar las operaciones</w:t>
      </w:r>
    </w:p>
    <w:p w14:paraId="09CF0888" w14:textId="0A8C1AFC" w:rsidR="00AA2372" w:rsidRPr="00AB18CF" w:rsidRDefault="00AA2372" w:rsidP="001B17DF">
      <w:pPr>
        <w:pStyle w:val="Prrafodelista"/>
        <w:numPr>
          <w:ilvl w:val="0"/>
          <w:numId w:val="0"/>
        </w:numPr>
        <w:ind w:left="1429"/>
        <w:rPr>
          <w:rFonts w:asciiTheme="minorHAnsi" w:hAnsiTheme="minorHAnsi" w:cstheme="minorHAnsi"/>
          <w:color w:val="auto"/>
          <w:sz w:val="28"/>
          <w:szCs w:val="28"/>
          <w:lang w:val="es-CO"/>
        </w:rPr>
      </w:pPr>
      <w:r w:rsidRPr="00AB18CF">
        <w:rPr>
          <w:rFonts w:asciiTheme="minorHAnsi" w:hAnsiTheme="minorHAnsi" w:cstheme="minorHAnsi"/>
          <w:color w:val="auto"/>
          <w:sz w:val="28"/>
          <w:szCs w:val="28"/>
          <w:lang w:val="es-CO"/>
        </w:rPr>
        <w:t xml:space="preserve">Algunas políticas están destinadas a ayudar a los colaboradores a comprender cómo comenzar y finalizar su jornada laboral, enviar órdenes de trabajo, usar el </w:t>
      </w:r>
      <w:r w:rsidR="00336200" w:rsidRPr="00AB18CF">
        <w:rPr>
          <w:rFonts w:asciiTheme="minorHAnsi" w:hAnsiTheme="minorHAnsi" w:cstheme="minorHAnsi"/>
          <w:color w:val="auto"/>
          <w:sz w:val="28"/>
          <w:szCs w:val="28"/>
          <w:lang w:val="es-CO"/>
        </w:rPr>
        <w:t>“</w:t>
      </w:r>
      <w:r w:rsidRPr="00AB18CF">
        <w:rPr>
          <w:rStyle w:val="Extranjerismo"/>
          <w:rFonts w:asciiTheme="minorHAnsi" w:hAnsiTheme="minorHAnsi" w:cstheme="minorHAnsi"/>
          <w:color w:val="auto"/>
          <w:sz w:val="28"/>
          <w:szCs w:val="28"/>
          <w:lang w:val="es-CO"/>
        </w:rPr>
        <w:t>software</w:t>
      </w:r>
      <w:r w:rsidR="00336200" w:rsidRPr="00AB18CF">
        <w:rPr>
          <w:rStyle w:val="Extranjerismo"/>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y realizar otras tareas que ayudan a que la empresa funcione sin problemas.</w:t>
      </w:r>
    </w:p>
    <w:p w14:paraId="61C44D75" w14:textId="77777777" w:rsidR="00AF7288" w:rsidRPr="00AB18CF" w:rsidRDefault="00AF7288" w:rsidP="001B17DF">
      <w:pPr>
        <w:pStyle w:val="Prrafodelista"/>
        <w:numPr>
          <w:ilvl w:val="0"/>
          <w:numId w:val="0"/>
        </w:numPr>
        <w:ind w:left="1429"/>
        <w:rPr>
          <w:rFonts w:asciiTheme="minorHAnsi" w:hAnsiTheme="minorHAnsi" w:cstheme="minorHAnsi"/>
          <w:color w:val="auto"/>
          <w:sz w:val="28"/>
          <w:szCs w:val="28"/>
          <w:lang w:val="es-CO"/>
        </w:rPr>
      </w:pPr>
    </w:p>
    <w:p w14:paraId="06198E21"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Expresan las operaciones legales</w:t>
      </w:r>
    </w:p>
    <w:p w14:paraId="17F474B5" w14:textId="26EF4CCB" w:rsidR="0033620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Dan a conocer los procedimientos</w:t>
      </w:r>
    </w:p>
    <w:p w14:paraId="571AE909" w14:textId="38AD35E9" w:rsidR="006132D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AB18CF">
        <w:rPr>
          <w:rFonts w:asciiTheme="minorHAnsi" w:hAnsiTheme="minorHAnsi" w:cstheme="minorHAnsi"/>
          <w:sz w:val="28"/>
          <w:szCs w:val="28"/>
          <w:lang w:val="es-CO"/>
        </w:rPr>
        <w:t>.</w:t>
      </w:r>
    </w:p>
    <w:p w14:paraId="23BC163F" w14:textId="77777777"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AB18CF" w:rsidRDefault="00696F6B" w:rsidP="001B17DF">
      <w:pPr>
        <w:rPr>
          <w:rFonts w:asciiTheme="minorHAnsi" w:hAnsiTheme="minorHAnsi" w:cstheme="minorHAnsi"/>
          <w:b/>
          <w:bCs/>
          <w:sz w:val="28"/>
          <w:szCs w:val="28"/>
        </w:rPr>
      </w:pPr>
      <w:r w:rsidRPr="00AB18CF">
        <w:rPr>
          <w:rFonts w:asciiTheme="minorHAnsi" w:hAnsiTheme="minorHAnsi" w:cstheme="minorHAnsi"/>
          <w:b/>
          <w:bCs/>
          <w:sz w:val="28"/>
          <w:szCs w:val="28"/>
        </w:rPr>
        <w:t>Clases de políticas existentes en la organización:</w:t>
      </w:r>
    </w:p>
    <w:p w14:paraId="7F606451" w14:textId="30C5A2E0"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 xml:space="preserve">Cada empresa asume la formulación de políticas partiendo de la cultura organizacional que quiere reflejar al exterior y de los lineamientos que desea trazar dentro de ella para mantener todo bajo control. Todas las políticas son importantes, </w:t>
      </w:r>
      <w:r w:rsidRPr="00AB18CF">
        <w:rPr>
          <w:rFonts w:asciiTheme="minorHAnsi" w:hAnsiTheme="minorHAnsi" w:cstheme="minorHAnsi"/>
          <w:sz w:val="28"/>
          <w:szCs w:val="28"/>
        </w:rPr>
        <w:lastRenderedPageBreak/>
        <w:t>pero algunas son más importantes que otras, algunas hacen que las empresas cumplan con las normas laborales y orientan los aspectos principales de la empresa.</w:t>
      </w:r>
    </w:p>
    <w:p w14:paraId="37B7357E" w14:textId="4A1C81B7" w:rsidR="00336200"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A continuación, se describe una lista de políticas comunes en la empresa:</w:t>
      </w:r>
    </w:p>
    <w:p w14:paraId="04D996AD"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1. Políticas de vestuario</w:t>
      </w:r>
    </w:p>
    <w:p w14:paraId="11F196C2" w14:textId="77777777"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2. Políticas de valoración de desempeño</w:t>
      </w:r>
    </w:p>
    <w:p w14:paraId="031253CA" w14:textId="025E9E62" w:rsidR="00AA2372"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w:t>
      </w:r>
      <w:r w:rsidR="00FB6BF1">
        <w:rPr>
          <w:rFonts w:asciiTheme="minorHAnsi" w:hAnsiTheme="minorHAnsi" w:cstheme="minorHAnsi"/>
          <w:sz w:val="28"/>
          <w:szCs w:val="28"/>
        </w:rPr>
        <w:t xml:space="preserve">; </w:t>
      </w:r>
      <w:r w:rsidRPr="00AB18CF">
        <w:rPr>
          <w:rFonts w:asciiTheme="minorHAnsi" w:hAnsiTheme="minorHAnsi" w:cstheme="minorHAnsi"/>
          <w:sz w:val="28"/>
          <w:szCs w:val="28"/>
        </w:rPr>
        <w:t>además, describen la base para medir el desempeño y los pasos necesarios para recibir una bonificación o un aumento de salario.</w:t>
      </w:r>
    </w:p>
    <w:p w14:paraId="67FF9FC6" w14:textId="77777777" w:rsidR="00B472A2" w:rsidRPr="00AB18CF" w:rsidRDefault="00B472A2">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1EC4ACBE" w14:textId="10E2CDD8"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3. Políticas comerciales</w:t>
      </w:r>
    </w:p>
    <w:p w14:paraId="3E83A392" w14:textId="452F263B"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AB18CF" w:rsidRDefault="00B40CF1" w:rsidP="001B17DF">
      <w:pPr>
        <w:rPr>
          <w:rFonts w:asciiTheme="minorHAnsi" w:hAnsiTheme="minorHAnsi" w:cstheme="minorHAnsi"/>
          <w:b/>
          <w:bCs/>
          <w:sz w:val="28"/>
          <w:szCs w:val="28"/>
        </w:rPr>
      </w:pPr>
      <w:r w:rsidRPr="00AB18CF">
        <w:rPr>
          <w:rFonts w:asciiTheme="minorHAnsi" w:hAnsiTheme="minorHAnsi" w:cstheme="minorHAnsi"/>
          <w:b/>
          <w:bCs/>
          <w:sz w:val="28"/>
          <w:szCs w:val="28"/>
        </w:rPr>
        <w:t>4. Políticas de imparcialidad</w:t>
      </w:r>
    </w:p>
    <w:p w14:paraId="01092CB9" w14:textId="449DE51C" w:rsidR="00B40CF1" w:rsidRPr="00AB18CF" w:rsidRDefault="00B40CF1" w:rsidP="001B17DF">
      <w:pPr>
        <w:rPr>
          <w:rFonts w:asciiTheme="minorHAnsi" w:hAnsiTheme="minorHAnsi" w:cstheme="minorHAnsi"/>
          <w:sz w:val="28"/>
          <w:szCs w:val="28"/>
        </w:rPr>
      </w:pPr>
      <w:r w:rsidRPr="00AB18CF">
        <w:rPr>
          <w:rFonts w:asciiTheme="minorHAnsi" w:hAnsiTheme="minorHAnsi" w:cstheme="minorHAnsi"/>
          <w:sz w:val="28"/>
          <w:szCs w:val="28"/>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AB18CF" w:rsidRDefault="0030434D" w:rsidP="001B17DF">
      <w:pPr>
        <w:rPr>
          <w:rFonts w:asciiTheme="minorHAnsi" w:hAnsiTheme="minorHAnsi" w:cstheme="minorHAnsi"/>
          <w:b/>
          <w:bCs/>
          <w:sz w:val="28"/>
          <w:szCs w:val="28"/>
        </w:rPr>
      </w:pPr>
      <w:r w:rsidRPr="00AB18CF">
        <w:rPr>
          <w:rFonts w:asciiTheme="minorHAnsi" w:hAnsiTheme="minorHAnsi" w:cstheme="minorHAnsi"/>
          <w:b/>
          <w:bCs/>
          <w:sz w:val="28"/>
          <w:szCs w:val="28"/>
        </w:rPr>
        <w:t>5. Políticas de seguridad de información</w:t>
      </w:r>
    </w:p>
    <w:p w14:paraId="57BD20E0" w14:textId="3E68F6EA" w:rsidR="0030434D" w:rsidRPr="00AB18CF" w:rsidRDefault="0030434D"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Dado que la mayoría de empresas trabajan ahora bajo la compañía de un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y este se usa en casi todos los trabajos, las empresas necesitan políticas que rijan el uso de la información de los equipos que disponen de este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para actividades personales. Por motivos de seguridad, las empresas pueden pedir a los empleados que firmen un documento que permita a una empresa controlar la actividad de </w:t>
      </w:r>
      <w:r w:rsidR="002663F8" w:rsidRPr="00AB18CF">
        <w:rPr>
          <w:rFonts w:asciiTheme="minorHAnsi" w:hAnsiTheme="minorHAnsi" w:cstheme="minorHAnsi"/>
          <w:color w:val="auto"/>
          <w:sz w:val="28"/>
          <w:szCs w:val="28"/>
        </w:rPr>
        <w:t>i</w:t>
      </w:r>
      <w:r w:rsidRPr="00AB18CF">
        <w:rPr>
          <w:rFonts w:asciiTheme="minorHAnsi" w:hAnsiTheme="minorHAnsi" w:cstheme="minorHAnsi"/>
          <w:color w:val="auto"/>
          <w:sz w:val="28"/>
          <w:szCs w:val="28"/>
        </w:rPr>
        <w:t>nternet y los correos electrónicos de sus trabajadores.</w:t>
      </w:r>
    </w:p>
    <w:p w14:paraId="15CE1ECF" w14:textId="77777777" w:rsidR="00632CFA"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Las políticas organizacionales bien escritas promueven el cumplimiento, agilizan los procesos internos y limitan los riesgos de responsabilidad, también establecen la cultura de la empresa y guían las funciones diarias.</w:t>
      </w:r>
    </w:p>
    <w:p w14:paraId="47AD3697" w14:textId="23D88A15" w:rsidR="0030434D"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AB18CF" w:rsidRDefault="00CE4148">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Examine los compromisos legales</w:t>
      </w:r>
    </w:p>
    <w:p w14:paraId="277F1904" w14:textId="0AA76D69" w:rsidR="007B021E" w:rsidRPr="00AB18CF" w:rsidRDefault="00CE4148"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Analice las necesidades del entorno</w:t>
      </w:r>
    </w:p>
    <w:p w14:paraId="5CB68561" w14:textId="226C1FD5" w:rsidR="003C5D6C" w:rsidRPr="00AB18CF" w:rsidRDefault="003C5D6C" w:rsidP="001B110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Socialice las políticas a los miembros de la organización</w:t>
      </w:r>
    </w:p>
    <w:p w14:paraId="2E1CCB2C" w14:textId="18A90C29" w:rsidR="003C5D6C" w:rsidRPr="00AB18CF" w:rsidRDefault="003C5D6C"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Organice una reunión en la empresa para darlas a conocer; los líderes tendrán la gran responsabilidad de contribuir en la implementación y obediencia de estas nuevas políticas. Informe la necesidad que existió de formular estos lineamientos </w:t>
      </w:r>
      <w:r w:rsidRPr="00AB18CF">
        <w:rPr>
          <w:rFonts w:asciiTheme="minorHAnsi" w:hAnsiTheme="minorHAnsi" w:cstheme="minorHAnsi"/>
          <w:sz w:val="28"/>
          <w:szCs w:val="28"/>
          <w:lang w:val="es-CO"/>
        </w:rPr>
        <w:lastRenderedPageBreak/>
        <w:t>y brinde un resumen de los detalles más importantes; haga uso de unas semanas pedagógicas para la inserción de las nuevas políticas en el área de trabajo.</w:t>
      </w:r>
    </w:p>
    <w:p w14:paraId="44445B02" w14:textId="222D93F0" w:rsidR="003C5D6C" w:rsidRPr="00AB18CF" w:rsidRDefault="003C5D6C" w:rsidP="001B17DF">
      <w:pPr>
        <w:pStyle w:val="Ttulo2"/>
        <w:spacing w:line="360" w:lineRule="auto"/>
        <w:rPr>
          <w:lang w:val="es-CO"/>
        </w:rPr>
      </w:pPr>
      <w:bookmarkStart w:id="3" w:name="_Toc166232326"/>
      <w:r w:rsidRPr="00AB18CF">
        <w:rPr>
          <w:lang w:val="es-CO"/>
        </w:rPr>
        <w:t xml:space="preserve">Gestión del talento </w:t>
      </w:r>
      <w:bookmarkEnd w:id="3"/>
    </w:p>
    <w:p w14:paraId="003ACDC3" w14:textId="0D642948" w:rsidR="003C5D6C" w:rsidRPr="00AB18CF" w:rsidRDefault="003C5D6C" w:rsidP="001B17DF">
      <w:pPr>
        <w:rPr>
          <w:rFonts w:asciiTheme="minorHAnsi" w:hAnsiTheme="minorHAnsi" w:cstheme="minorHAnsi"/>
          <w:sz w:val="28"/>
          <w:szCs w:val="28"/>
        </w:rPr>
      </w:pPr>
      <w:r w:rsidRPr="00AB18CF">
        <w:rPr>
          <w:rFonts w:asciiTheme="minorHAnsi" w:hAnsiTheme="minorHAnsi" w:cstheme="minorHAnsi"/>
          <w:sz w:val="28"/>
          <w:szCs w:val="28"/>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24F1C4B1" w14:textId="32B7659C" w:rsidR="00B472A2" w:rsidRPr="00AB18CF" w:rsidRDefault="00B472A2" w:rsidP="0027297D">
      <w:pPr>
        <w:pStyle w:val="Figura"/>
      </w:pPr>
      <w:r w:rsidRPr="00AB18CF">
        <w:t>Gestión del talento humano</w:t>
      </w:r>
    </w:p>
    <w:p w14:paraId="0DC1484A" w14:textId="33FA6A32" w:rsidR="00B472A2" w:rsidRPr="00AB18CF" w:rsidRDefault="00B472A2" w:rsidP="00B472A2">
      <w:pPr>
        <w:jc w:val="center"/>
      </w:pPr>
      <w:r w:rsidRPr="00AB18CF">
        <w:rPr>
          <w:noProof/>
        </w:rPr>
        <w:drawing>
          <wp:inline distT="0" distB="0" distL="0" distR="0" wp14:anchorId="28C8CC5E" wp14:editId="38937F14">
            <wp:extent cx="2629437" cy="4200525"/>
            <wp:effectExtent l="0" t="0" r="0" b="0"/>
            <wp:docPr id="693133697" name="Gráfico 3" descr="Figura 2. Imagen que menciona lo que significa la gestión del talent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697" name="Gráfico 3" descr="Figura 2. Imagen que menciona lo que significa la gestión del talento huma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33690" cy="4207319"/>
                    </a:xfrm>
                    <a:prstGeom prst="rect">
                      <a:avLst/>
                    </a:prstGeom>
                  </pic:spPr>
                </pic:pic>
              </a:graphicData>
            </a:graphic>
          </wp:inline>
        </w:drawing>
      </w:r>
    </w:p>
    <w:p w14:paraId="68A32736" w14:textId="77777777" w:rsidR="00B472A2" w:rsidRPr="00AB18CF" w:rsidRDefault="00B472A2" w:rsidP="00B472A2"/>
    <w:p w14:paraId="1228E2DA" w14:textId="72D3F961" w:rsidR="00434158" w:rsidRPr="00AB18CF" w:rsidRDefault="00885F76"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AB18CF" w:rsidRDefault="009A588D" w:rsidP="001B17DF">
      <w:pPr>
        <w:rPr>
          <w:rFonts w:asciiTheme="minorHAnsi" w:hAnsiTheme="minorHAnsi" w:cstheme="minorHAnsi"/>
          <w:b/>
          <w:bCs/>
          <w:sz w:val="28"/>
          <w:szCs w:val="28"/>
        </w:rPr>
      </w:pPr>
      <w:r w:rsidRPr="00AB18CF">
        <w:rPr>
          <w:rFonts w:asciiTheme="minorHAnsi" w:hAnsiTheme="minorHAnsi" w:cstheme="minorHAnsi"/>
          <w:b/>
          <w:bCs/>
          <w:sz w:val="28"/>
          <w:szCs w:val="28"/>
        </w:rPr>
        <w:t>Proceso de gestión del talento</w:t>
      </w:r>
    </w:p>
    <w:p w14:paraId="77BB122D" w14:textId="049AC3B0" w:rsidR="00885F76" w:rsidRPr="00AB18CF" w:rsidRDefault="009A588D" w:rsidP="001B17DF">
      <w:pPr>
        <w:rPr>
          <w:rFonts w:asciiTheme="minorHAnsi" w:hAnsiTheme="minorHAnsi" w:cstheme="minorHAnsi"/>
          <w:sz w:val="28"/>
          <w:szCs w:val="28"/>
        </w:rPr>
      </w:pPr>
      <w:r w:rsidRPr="00AB18CF">
        <w:rPr>
          <w:rFonts w:asciiTheme="minorHAnsi" w:hAnsiTheme="minorHAnsi" w:cstheme="minorHAnsi"/>
          <w:sz w:val="28"/>
          <w:szCs w:val="28"/>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Habilidades que necesita la organización</w:t>
      </w:r>
      <w:r w:rsidRPr="00AB18CF">
        <w:rPr>
          <w:rFonts w:asciiTheme="minorHAnsi" w:hAnsiTheme="minorHAnsi" w:cstheme="minorHAnsi"/>
          <w:sz w:val="28"/>
          <w:szCs w:val="28"/>
          <w:lang w:val="es-CO"/>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Reclutar al talento humano apropiado:</w:t>
      </w:r>
      <w:r w:rsidRPr="00AB18CF">
        <w:rPr>
          <w:rFonts w:asciiTheme="minorHAnsi" w:hAnsiTheme="minorHAnsi" w:cstheme="minorHAnsi"/>
          <w:sz w:val="28"/>
          <w:szCs w:val="28"/>
          <w:lang w:val="es-CO"/>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w:t>
      </w:r>
      <w:r w:rsidRPr="00AB18CF">
        <w:rPr>
          <w:rFonts w:asciiTheme="minorHAnsi" w:hAnsiTheme="minorHAnsi" w:cstheme="minorHAnsi"/>
          <w:sz w:val="28"/>
          <w:szCs w:val="28"/>
          <w:lang w:val="es-CO"/>
        </w:rPr>
        <w:lastRenderedPageBreak/>
        <w:t>y pruebas que requieran que los candidatos se desempeñen en situaciones de la vida real. Brinde la oportunidad de trabajo a las mejores opciones.</w:t>
      </w:r>
    </w:p>
    <w:p w14:paraId="585524E0" w14:textId="509DE484" w:rsidR="003E643B"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Incorporación y organización del trabajo</w:t>
      </w:r>
      <w:r w:rsidRPr="00AB18CF">
        <w:rPr>
          <w:rFonts w:asciiTheme="minorHAnsi" w:hAnsiTheme="minorHAnsi" w:cstheme="minorHAnsi"/>
          <w:sz w:val="28"/>
          <w:szCs w:val="28"/>
          <w:lang w:val="es-CO"/>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Actualización de conocimientos</w:t>
      </w:r>
      <w:r w:rsidRPr="00AB18CF">
        <w:rPr>
          <w:rFonts w:asciiTheme="minorHAnsi" w:hAnsiTheme="minorHAnsi" w:cstheme="minorHAnsi"/>
          <w:sz w:val="28"/>
          <w:szCs w:val="28"/>
          <w:lang w:val="es-CO"/>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AB18CF" w:rsidRDefault="006F3738">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Efectúe evaluaciones de desempeño</w:t>
      </w:r>
      <w:r w:rsidRPr="00AB18CF">
        <w:rPr>
          <w:rFonts w:asciiTheme="minorHAnsi" w:hAnsiTheme="minorHAnsi" w:cstheme="minorHAnsi"/>
          <w:sz w:val="28"/>
          <w:szCs w:val="28"/>
          <w:lang w:val="es-CO"/>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AB18CF" w:rsidRDefault="002913A6">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Conserve a su mejor talento</w:t>
      </w:r>
      <w:r w:rsidRPr="00AB18CF">
        <w:rPr>
          <w:rFonts w:asciiTheme="minorHAnsi" w:hAnsiTheme="minorHAnsi" w:cstheme="minorHAnsi"/>
          <w:sz w:val="28"/>
          <w:szCs w:val="28"/>
          <w:lang w:val="es-CO"/>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7144E0C3" w14:textId="77777777" w:rsidR="00C551DC" w:rsidRPr="00AB18CF" w:rsidRDefault="00C551DC" w:rsidP="00C551DC">
      <w:pPr>
        <w:pStyle w:val="Prrafodelista"/>
        <w:numPr>
          <w:ilvl w:val="0"/>
          <w:numId w:val="0"/>
        </w:numPr>
        <w:ind w:left="1429"/>
        <w:rPr>
          <w:rFonts w:asciiTheme="minorHAnsi" w:hAnsiTheme="minorHAnsi" w:cstheme="minorHAnsi"/>
          <w:sz w:val="28"/>
          <w:szCs w:val="28"/>
          <w:lang w:val="es-CO"/>
        </w:rPr>
      </w:pPr>
    </w:p>
    <w:p w14:paraId="554F5E8C" w14:textId="77777777" w:rsidR="00B76721" w:rsidRPr="00AB18CF" w:rsidRDefault="00B76721"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Actividades de la gestión del talento humano</w:t>
      </w:r>
    </w:p>
    <w:p w14:paraId="545DB172" w14:textId="45E68E08" w:rsidR="006B0965" w:rsidRPr="00AB18CF" w:rsidRDefault="00B76721" w:rsidP="0000262A">
      <w:r w:rsidRPr="00AB18CF">
        <w:rPr>
          <w:rFonts w:asciiTheme="minorHAnsi" w:hAnsiTheme="minorHAnsi" w:cstheme="minorHAnsi"/>
          <w:sz w:val="28"/>
          <w:szCs w:val="28"/>
        </w:rPr>
        <w:t>Dentro de la gestión del talento humano, se encuentran acciones que van desde la incorporación de colaboradores, pasando por la gestión del desempeño, hasta la retención. Aquí, se presentan las actividades más relevantes de esta gestión:</w:t>
      </w:r>
    </w:p>
    <w:p w14:paraId="2F2DC787" w14:textId="2A5AD968" w:rsidR="007D0B35" w:rsidRPr="00AB18CF" w:rsidRDefault="00B76721" w:rsidP="0027297D">
      <w:pPr>
        <w:pStyle w:val="Figura"/>
      </w:pPr>
      <w:r w:rsidRPr="00AB18CF">
        <w:t>Actividades de la gestión del talento</w:t>
      </w:r>
    </w:p>
    <w:p w14:paraId="50FFA724" w14:textId="6F379361" w:rsidR="00D25C36" w:rsidRPr="00AB18CF" w:rsidRDefault="004E5D2B" w:rsidP="004E5D2B">
      <w:pPr>
        <w:ind w:firstLine="0"/>
        <w:jc w:val="center"/>
        <w:rPr>
          <w:rFonts w:asciiTheme="minorHAnsi" w:hAnsiTheme="minorHAnsi" w:cstheme="minorHAnsi"/>
          <w:b/>
          <w:bCs/>
          <w:sz w:val="28"/>
          <w:szCs w:val="28"/>
        </w:rPr>
      </w:pPr>
      <w:r w:rsidRPr="00AB18CF">
        <w:rPr>
          <w:rFonts w:asciiTheme="minorHAnsi" w:hAnsiTheme="minorHAnsi" w:cstheme="minorHAnsi"/>
          <w:b/>
          <w:bCs/>
          <w:noProof/>
          <w:sz w:val="28"/>
          <w:szCs w:val="28"/>
        </w:rPr>
        <w:drawing>
          <wp:inline distT="0" distB="0" distL="0" distR="0" wp14:anchorId="421DEBCC" wp14:editId="129F8D10">
            <wp:extent cx="6411478" cy="2947917"/>
            <wp:effectExtent l="0" t="0" r="8890" b="5080"/>
            <wp:docPr id="1947650439" name="Gráfico 1" descr="Figura 3.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3. Imagen que menciona las cuatro actividades que tienen mayor relevancia dentro de la gestión del talento humano: atraer, desarrollar, motivar, retene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51343" cy="2966247"/>
                    </a:xfrm>
                    <a:prstGeom prst="rect">
                      <a:avLst/>
                    </a:prstGeom>
                  </pic:spPr>
                </pic:pic>
              </a:graphicData>
            </a:graphic>
          </wp:inline>
        </w:drawing>
      </w:r>
    </w:p>
    <w:p w14:paraId="4E6CCF07" w14:textId="7C42D15B" w:rsidR="00DF78E8" w:rsidRPr="00AB18CF" w:rsidRDefault="00DF78E8" w:rsidP="00DF78E8">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3CFDFD66" w14:textId="6D5D5A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Atraer.</w:t>
      </w:r>
    </w:p>
    <w:p w14:paraId="10169A81" w14:textId="7AD64B53"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Desarrollar.</w:t>
      </w:r>
    </w:p>
    <w:p w14:paraId="53E3470C" w14:textId="214D49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Motivar.</w:t>
      </w:r>
    </w:p>
    <w:p w14:paraId="439D210E" w14:textId="342E5D7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Retener.</w:t>
      </w:r>
    </w:p>
    <w:p w14:paraId="4A7D947F" w14:textId="77777777" w:rsidR="00B0527F" w:rsidRDefault="00B0527F" w:rsidP="001B17DF">
      <w:pPr>
        <w:rPr>
          <w:rFonts w:asciiTheme="minorHAnsi" w:hAnsiTheme="minorHAnsi" w:cstheme="minorHAnsi"/>
          <w:b/>
          <w:bCs/>
          <w:sz w:val="28"/>
          <w:szCs w:val="28"/>
        </w:rPr>
      </w:pPr>
    </w:p>
    <w:p w14:paraId="4DBCF401" w14:textId="77777777" w:rsidR="00B0527F" w:rsidRDefault="00B0527F" w:rsidP="001B17DF">
      <w:pPr>
        <w:rPr>
          <w:rFonts w:asciiTheme="minorHAnsi" w:hAnsiTheme="minorHAnsi" w:cstheme="minorHAnsi"/>
          <w:b/>
          <w:bCs/>
          <w:sz w:val="28"/>
          <w:szCs w:val="28"/>
        </w:rPr>
      </w:pPr>
    </w:p>
    <w:p w14:paraId="1AD560DF" w14:textId="4EB6969D" w:rsidR="00DA49DB" w:rsidRPr="00AB18CF" w:rsidRDefault="00DA49DB"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Modelo integrado de gestión de talento humano</w:t>
      </w:r>
    </w:p>
    <w:p w14:paraId="06F1FD71"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Obtener</w:t>
      </w:r>
      <w:r w:rsidRPr="00AB18CF">
        <w:rPr>
          <w:rFonts w:asciiTheme="minorHAnsi" w:hAnsiTheme="minorHAnsi" w:cstheme="minorHAnsi"/>
          <w:sz w:val="28"/>
          <w:szCs w:val="28"/>
          <w:lang w:val="es-CO"/>
        </w:rPr>
        <w:t>: reclutamiento e incorporación.</w:t>
      </w:r>
    </w:p>
    <w:p w14:paraId="100BD02A"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Evaluar</w:t>
      </w:r>
      <w:r w:rsidRPr="00AB18CF">
        <w:rPr>
          <w:rFonts w:asciiTheme="minorHAnsi" w:hAnsiTheme="minorHAnsi" w:cstheme="minorHAnsi"/>
          <w:sz w:val="28"/>
          <w:szCs w:val="28"/>
          <w:lang w:val="es-CO"/>
        </w:rPr>
        <w:t>: planificar períodos para aplicar evaluación, analizar el desempeño del talento.</w:t>
      </w:r>
    </w:p>
    <w:p w14:paraId="45A20812"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Efectuar</w:t>
      </w:r>
      <w:r w:rsidRPr="00AB18CF">
        <w:rPr>
          <w:rFonts w:asciiTheme="minorHAnsi" w:hAnsiTheme="minorHAnsi" w:cstheme="minorHAnsi"/>
          <w:sz w:val="28"/>
          <w:szCs w:val="28"/>
          <w:lang w:val="es-CO"/>
        </w:rPr>
        <w:t>: seguimiento y ejecución de cultura y políticas organizacionales, planificación de la fuerza laboral, compromiso y retención.</w:t>
      </w:r>
    </w:p>
    <w:p w14:paraId="6AAA9428" w14:textId="0344B7EE" w:rsidR="00595AC5"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Implementar</w:t>
      </w:r>
      <w:r w:rsidRPr="00AB18CF">
        <w:rPr>
          <w:rFonts w:asciiTheme="minorHAnsi" w:hAnsiTheme="minorHAnsi" w:cstheme="minorHAnsi"/>
          <w:sz w:val="28"/>
          <w:szCs w:val="28"/>
          <w:lang w:val="es-CO"/>
        </w:rPr>
        <w:t>: aprendizaje y desarrollo, gestión del conocimiento, distribución de objetivos.</w:t>
      </w:r>
    </w:p>
    <w:p w14:paraId="00DEA857" w14:textId="77777777" w:rsidR="008E60AA" w:rsidRPr="00AB18CF" w:rsidRDefault="008E60AA"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de aplicar gestión de talento humano en las empresas</w:t>
      </w:r>
    </w:p>
    <w:p w14:paraId="42B99626" w14:textId="2062E0C1" w:rsidR="009224F9" w:rsidRPr="00AB18CF" w:rsidRDefault="008E60AA" w:rsidP="00B0527F">
      <w:pPr>
        <w:rPr>
          <w:rFonts w:asciiTheme="minorHAnsi" w:hAnsiTheme="minorHAnsi" w:cstheme="minorHAnsi"/>
          <w:sz w:val="28"/>
          <w:szCs w:val="28"/>
        </w:rPr>
      </w:pPr>
      <w:r w:rsidRPr="00AB18CF">
        <w:rPr>
          <w:rFonts w:asciiTheme="minorHAnsi" w:hAnsiTheme="minorHAnsi" w:cstheme="minorHAnsi"/>
          <w:sz w:val="28"/>
          <w:szCs w:val="28"/>
        </w:rPr>
        <w:t xml:space="preserve">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w:t>
      </w:r>
      <w:r w:rsidRPr="00AB18CF">
        <w:rPr>
          <w:rFonts w:asciiTheme="minorHAnsi" w:hAnsiTheme="minorHAnsi" w:cstheme="minorHAnsi"/>
          <w:sz w:val="28"/>
          <w:szCs w:val="28"/>
        </w:rPr>
        <w:lastRenderedPageBreak/>
        <w:t>como piezas fundamentales de la empresa. Es así como el logro de estos procesos de gestión de talento suministra a la organización los siguientes beneficios:</w:t>
      </w:r>
    </w:p>
    <w:p w14:paraId="12BC3644" w14:textId="5E6B525A" w:rsidR="009224F9" w:rsidRPr="00AB18CF" w:rsidRDefault="009224F9" w:rsidP="0027297D">
      <w:pPr>
        <w:pStyle w:val="Figura"/>
      </w:pPr>
      <w:r w:rsidRPr="00AB18CF">
        <w:t>Pasos gestión del talento humano</w:t>
      </w:r>
    </w:p>
    <w:p w14:paraId="7F25C628" w14:textId="129A8CB8" w:rsidR="00B06E2C" w:rsidRPr="00AB18CF" w:rsidRDefault="00945D70" w:rsidP="00945D70">
      <w:pPr>
        <w:ind w:firstLine="0"/>
        <w:jc w:val="center"/>
      </w:pPr>
      <w:r w:rsidRPr="00AB18CF">
        <w:rPr>
          <w:noProof/>
        </w:rPr>
        <w:drawing>
          <wp:inline distT="0" distB="0" distL="0" distR="0" wp14:anchorId="4E152371" wp14:editId="1C73946D">
            <wp:extent cx="6608760" cy="895350"/>
            <wp:effectExtent l="0" t="0" r="1905" b="0"/>
            <wp:docPr id="1287356770" name="Gráfico 4" descr="Imagen que menciona los siguientes cinco pasos que se dan al momento de llevar a cabo un adecuado proceso de gestión del talento humano: 1 Permite a las empresas mantenerse competitivas. 2. La organización se fortalece y está mejor preparada para asumir las amenazas y vulnerabilidades. 3. Induce a la innovación. 4. Apoya la formación de equipos productivos. 5. Reduce la rotación y salida de colaboradore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6770" name="Gráfico 4" descr="Figura 4. Imagen que menciona las cuatro actividades que tienen mayor relevancia dentro de la gestión del talento humano: atraer, desarrollar, motivar, reten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8349" cy="900713"/>
                    </a:xfrm>
                    <a:prstGeom prst="rect">
                      <a:avLst/>
                    </a:prstGeom>
                  </pic:spPr>
                </pic:pic>
              </a:graphicData>
            </a:graphic>
          </wp:inline>
        </w:drawing>
      </w:r>
    </w:p>
    <w:p w14:paraId="67A10FC4" w14:textId="24927AA1" w:rsidR="008E60AA"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a las empresas mantenerse competitivas.</w:t>
      </w:r>
    </w:p>
    <w:p w14:paraId="50D5A7F2" w14:textId="76515A88"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organización se fortalece y está mejor preparada para asumir las amenazas y vulnerabilidades.</w:t>
      </w:r>
    </w:p>
    <w:p w14:paraId="051343F9" w14:textId="2B35DFCF"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Induce a la innovación.</w:t>
      </w:r>
    </w:p>
    <w:p w14:paraId="1188C57D" w14:textId="77E71456"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 la formación de equipos productivos.</w:t>
      </w:r>
    </w:p>
    <w:p w14:paraId="72B55167" w14:textId="74BBF589"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Reduce la rotación y salida de colaboradores de la organización.</w:t>
      </w:r>
    </w:p>
    <w:p w14:paraId="175208CC" w14:textId="77777777" w:rsidR="00056868" w:rsidRPr="00AB18CF" w:rsidRDefault="00056868" w:rsidP="001B17DF">
      <w:pPr>
        <w:rPr>
          <w:rFonts w:asciiTheme="minorHAnsi" w:hAnsiTheme="minorHAnsi" w:cstheme="minorHAnsi"/>
          <w:b/>
          <w:bCs/>
          <w:sz w:val="28"/>
          <w:szCs w:val="28"/>
        </w:rPr>
      </w:pPr>
    </w:p>
    <w:p w14:paraId="7E9FF1AD" w14:textId="22970971" w:rsidR="001C52EA" w:rsidRPr="00AB18CF" w:rsidRDefault="001C52EA" w:rsidP="001B17DF">
      <w:pPr>
        <w:rPr>
          <w:rFonts w:asciiTheme="minorHAnsi" w:hAnsiTheme="minorHAnsi" w:cstheme="minorHAnsi"/>
          <w:b/>
          <w:bCs/>
          <w:sz w:val="28"/>
          <w:szCs w:val="28"/>
        </w:rPr>
      </w:pPr>
      <w:r w:rsidRPr="00AB18CF">
        <w:rPr>
          <w:rFonts w:asciiTheme="minorHAnsi" w:hAnsiTheme="minorHAnsi" w:cstheme="minorHAnsi"/>
          <w:b/>
          <w:bCs/>
          <w:sz w:val="28"/>
          <w:szCs w:val="28"/>
        </w:rPr>
        <w:t>Estrategias de gestión de talento humano</w:t>
      </w:r>
    </w:p>
    <w:p w14:paraId="27BEC01E" w14:textId="59076E6F" w:rsidR="00B25359" w:rsidRDefault="001C52EA" w:rsidP="001B17DF">
      <w:pPr>
        <w:rPr>
          <w:rFonts w:asciiTheme="minorHAnsi" w:hAnsiTheme="minorHAnsi" w:cstheme="minorHAnsi"/>
          <w:sz w:val="28"/>
          <w:szCs w:val="28"/>
        </w:rPr>
      </w:pPr>
      <w:r w:rsidRPr="00AB18CF">
        <w:rPr>
          <w:rFonts w:asciiTheme="minorHAnsi" w:hAnsiTheme="minorHAnsi" w:cstheme="minorHAnsi"/>
          <w:sz w:val="28"/>
          <w:szCs w:val="28"/>
        </w:rPr>
        <w:t>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conveniente:</w:t>
      </w:r>
    </w:p>
    <w:p w14:paraId="3764ACEB" w14:textId="77777777" w:rsidR="00B0527F" w:rsidRDefault="00B0527F" w:rsidP="001B17DF">
      <w:pPr>
        <w:rPr>
          <w:rFonts w:asciiTheme="minorHAnsi" w:hAnsiTheme="minorHAnsi" w:cstheme="minorHAnsi"/>
          <w:sz w:val="28"/>
          <w:szCs w:val="28"/>
        </w:rPr>
      </w:pPr>
    </w:p>
    <w:p w14:paraId="44939138" w14:textId="77777777" w:rsidR="00B0527F" w:rsidRDefault="00B0527F" w:rsidP="001B17DF">
      <w:pPr>
        <w:rPr>
          <w:rFonts w:asciiTheme="minorHAnsi" w:hAnsiTheme="minorHAnsi" w:cstheme="minorHAnsi"/>
          <w:sz w:val="28"/>
          <w:szCs w:val="28"/>
        </w:rPr>
      </w:pPr>
    </w:p>
    <w:p w14:paraId="10CF886C" w14:textId="77777777" w:rsidR="00B0527F" w:rsidRPr="00AB18CF" w:rsidRDefault="00B0527F" w:rsidP="001B17DF">
      <w:pPr>
        <w:rPr>
          <w:rFonts w:asciiTheme="minorHAnsi" w:hAnsiTheme="minorHAnsi" w:cstheme="minorHAnsi"/>
          <w:sz w:val="28"/>
          <w:szCs w:val="28"/>
        </w:rPr>
      </w:pPr>
    </w:p>
    <w:p w14:paraId="603588C7" w14:textId="5C2E7B59" w:rsidR="007D4EF6" w:rsidRPr="00AB18CF" w:rsidRDefault="002C01FB" w:rsidP="002C01FB">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Estrategias de gestión del talento humano</w:t>
      </w:r>
    </w:p>
    <w:tbl>
      <w:tblPr>
        <w:tblStyle w:val="Tablaconcuadrcula4-nfasis3"/>
        <w:tblW w:w="9634" w:type="dxa"/>
        <w:tblLook w:val="04A0" w:firstRow="1" w:lastRow="0" w:firstColumn="1" w:lastColumn="0" w:noHBand="0" w:noVBand="1"/>
        <w:tblDescription w:val="Tabla que menciona los aspectos que se deben tener en cuenta al momento de elaborar un plan táctico"/>
      </w:tblPr>
      <w:tblGrid>
        <w:gridCol w:w="3539"/>
        <w:gridCol w:w="6095"/>
      </w:tblGrid>
      <w:tr w:rsidR="007E2B78" w:rsidRPr="00AB18CF"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AB18CF" w:rsidRDefault="007E2B78" w:rsidP="001B17DF">
            <w:pPr>
              <w:ind w:firstLine="0"/>
              <w:rPr>
                <w:rFonts w:asciiTheme="minorHAnsi" w:hAnsiTheme="minorHAnsi" w:cstheme="minorHAnsi"/>
                <w:sz w:val="28"/>
                <w:szCs w:val="28"/>
              </w:rPr>
            </w:pPr>
            <w:r w:rsidRPr="00AB18CF">
              <w:rPr>
                <w:rFonts w:asciiTheme="minorHAnsi" w:hAnsiTheme="minorHAnsi" w:cstheme="minorHAnsi"/>
                <w:sz w:val="28"/>
                <w:szCs w:val="28"/>
              </w:rPr>
              <w:t>Estrategias</w:t>
            </w:r>
          </w:p>
        </w:tc>
        <w:tc>
          <w:tcPr>
            <w:tcW w:w="6095" w:type="dxa"/>
            <w:hideMark/>
          </w:tcPr>
          <w:p w14:paraId="605A8B46" w14:textId="77777777" w:rsidR="007E2B78" w:rsidRPr="00AB18CF"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Ventajas</w:t>
            </w:r>
          </w:p>
        </w:tc>
      </w:tr>
      <w:tr w:rsidR="007E2B78" w:rsidRPr="00AB18CF"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Vincular a los mejores colaboradores.</w:t>
            </w:r>
          </w:p>
        </w:tc>
        <w:tc>
          <w:tcPr>
            <w:tcW w:w="6095" w:type="dxa"/>
            <w:hideMark/>
          </w:tcPr>
          <w:p w14:paraId="25B1CD24"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Se desempeñarán bien y alcanzarán un alto rendimiento.</w:t>
            </w:r>
          </w:p>
          <w:p w14:paraId="3117A39D"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Crecimiento de la empresa más rápido.</w:t>
            </w:r>
          </w:p>
          <w:p w14:paraId="72EC8716"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Preparado para los desafíos y riesgos.</w:t>
            </w:r>
          </w:p>
        </w:tc>
      </w:tr>
      <w:tr w:rsidR="007E2B78" w:rsidRPr="00AB18CF"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Contratar expertos capacitados y desarrollarlos.</w:t>
            </w:r>
          </w:p>
        </w:tc>
        <w:tc>
          <w:tcPr>
            <w:tcW w:w="6095" w:type="dxa"/>
            <w:hideMark/>
          </w:tcPr>
          <w:p w14:paraId="3652C55F"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Ahorro de dinero en salarios.</w:t>
            </w:r>
          </w:p>
          <w:p w14:paraId="206AADA6"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Tiene el potencial de convertirse en un profesional hábil y leal.</w:t>
            </w:r>
          </w:p>
          <w:p w14:paraId="37946E81"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Necesario si tiene una necesidad urgente de talento.</w:t>
            </w:r>
          </w:p>
        </w:tc>
      </w:tr>
      <w:tr w:rsidR="007E2B78" w:rsidRPr="00AB18CF"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Explotar la colaboración, tenacidad y respeto mutuo en el equipo de trabajo.</w:t>
            </w:r>
          </w:p>
        </w:tc>
        <w:tc>
          <w:tcPr>
            <w:tcW w:w="6095" w:type="dxa"/>
            <w:hideMark/>
          </w:tcPr>
          <w:p w14:paraId="35C2D02C"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Aprovechar nuevas contrataciones y talento existente.</w:t>
            </w:r>
          </w:p>
          <w:p w14:paraId="0DB8EF78"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Los mejores colaboradores pueden enseñar a los nuevos.</w:t>
            </w:r>
          </w:p>
          <w:p w14:paraId="0AC78D03"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Ayudará al talento humano a crecer más rápido y mantenerlos motivados.</w:t>
            </w:r>
          </w:p>
        </w:tc>
      </w:tr>
    </w:tbl>
    <w:p w14:paraId="15BEF23B" w14:textId="77777777" w:rsidR="00812580" w:rsidRPr="00AB18CF" w:rsidRDefault="00812580" w:rsidP="001B17DF">
      <w:pPr>
        <w:ind w:firstLine="0"/>
        <w:rPr>
          <w:rFonts w:asciiTheme="minorHAnsi" w:hAnsiTheme="minorHAnsi" w:cstheme="minorHAnsi"/>
          <w:b/>
          <w:bCs/>
          <w:sz w:val="28"/>
          <w:szCs w:val="28"/>
        </w:rPr>
      </w:pPr>
    </w:p>
    <w:p w14:paraId="2382D7A6" w14:textId="77777777" w:rsidR="00B0527F" w:rsidRDefault="00B0527F" w:rsidP="001B17DF">
      <w:pPr>
        <w:ind w:firstLine="0"/>
        <w:rPr>
          <w:rFonts w:asciiTheme="minorHAnsi" w:hAnsiTheme="minorHAnsi" w:cstheme="minorHAnsi"/>
          <w:b/>
          <w:bCs/>
          <w:sz w:val="28"/>
          <w:szCs w:val="28"/>
        </w:rPr>
      </w:pPr>
    </w:p>
    <w:p w14:paraId="72B696AF" w14:textId="77777777" w:rsidR="00B0527F" w:rsidRDefault="00B0527F" w:rsidP="001B17DF">
      <w:pPr>
        <w:ind w:firstLine="0"/>
        <w:rPr>
          <w:rFonts w:asciiTheme="minorHAnsi" w:hAnsiTheme="minorHAnsi" w:cstheme="minorHAnsi"/>
          <w:b/>
          <w:bCs/>
          <w:sz w:val="28"/>
          <w:szCs w:val="28"/>
        </w:rPr>
      </w:pPr>
    </w:p>
    <w:p w14:paraId="75988413" w14:textId="6D97C6E8" w:rsidR="00812580" w:rsidRPr="00AB18CF" w:rsidRDefault="007E2B78" w:rsidP="001B17DF">
      <w:pPr>
        <w:ind w:firstLine="0"/>
        <w:rPr>
          <w:rFonts w:asciiTheme="minorHAnsi" w:hAnsiTheme="minorHAnsi" w:cstheme="minorHAnsi"/>
          <w:b/>
          <w:bCs/>
          <w:sz w:val="28"/>
          <w:szCs w:val="28"/>
        </w:rPr>
      </w:pPr>
      <w:r w:rsidRPr="00AB18CF">
        <w:rPr>
          <w:rFonts w:asciiTheme="minorHAnsi" w:hAnsiTheme="minorHAnsi" w:cstheme="minorHAnsi"/>
          <w:b/>
          <w:bCs/>
          <w:sz w:val="28"/>
          <w:szCs w:val="28"/>
        </w:rPr>
        <w:lastRenderedPageBreak/>
        <w:t>Elementos esenciales de la gestión de talento humano</w:t>
      </w:r>
    </w:p>
    <w:p w14:paraId="30B019D1" w14:textId="77777777"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Cada organización tiene sus propias metas únicas</w:t>
      </w:r>
      <w:r w:rsidR="00812580" w:rsidRPr="00AB18CF">
        <w:rPr>
          <w:rFonts w:asciiTheme="minorHAnsi" w:hAnsiTheme="minorHAnsi" w:cstheme="minorHAnsi"/>
          <w:b/>
          <w:bCs/>
          <w:sz w:val="28"/>
          <w:szCs w:val="28"/>
          <w:lang w:val="es-CO"/>
        </w:rPr>
        <w:t xml:space="preserve">: </w:t>
      </w:r>
      <w:r w:rsidR="00812580" w:rsidRPr="00AB18CF">
        <w:rPr>
          <w:rFonts w:asciiTheme="minorHAnsi" w:hAnsiTheme="minorHAnsi" w:cstheme="minorHAnsi"/>
          <w:sz w:val="28"/>
          <w:szCs w:val="28"/>
          <w:lang w:val="es-CO"/>
        </w:rPr>
        <w:t>y</w:t>
      </w:r>
      <w:r w:rsidRPr="00AB18CF">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6B5E197D"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Medir los resultados</w:t>
      </w:r>
      <w:r w:rsidR="00D22FBE" w:rsidRPr="00AB18CF">
        <w:rPr>
          <w:rFonts w:asciiTheme="minorHAnsi" w:hAnsiTheme="minorHAnsi" w:cstheme="minorHAnsi"/>
          <w:b/>
          <w:bCs/>
          <w:sz w:val="28"/>
          <w:szCs w:val="28"/>
          <w:lang w:val="es-CO"/>
        </w:rPr>
        <w:t xml:space="preserve">: </w:t>
      </w:r>
      <w:r w:rsidR="00D22FBE" w:rsidRPr="00AB18CF">
        <w:rPr>
          <w:rFonts w:asciiTheme="minorHAnsi" w:hAnsiTheme="minorHAnsi" w:cstheme="minorHAnsi"/>
          <w:sz w:val="28"/>
          <w:szCs w:val="28"/>
          <w:lang w:val="es-CO"/>
        </w:rPr>
        <w:t xml:space="preserve">necesita saber </w:t>
      </w:r>
      <w:proofErr w:type="spellStart"/>
      <w:r w:rsidR="00D22FBE" w:rsidRPr="00AB18CF">
        <w:rPr>
          <w:rFonts w:asciiTheme="minorHAnsi" w:hAnsiTheme="minorHAnsi" w:cstheme="minorHAnsi"/>
          <w:sz w:val="28"/>
          <w:szCs w:val="28"/>
          <w:lang w:val="es-CO"/>
        </w:rPr>
        <w:t>como</w:t>
      </w:r>
      <w:proofErr w:type="spellEnd"/>
      <w:r w:rsidR="00D22FBE" w:rsidRPr="00AB18CF">
        <w:rPr>
          <w:rFonts w:asciiTheme="minorHAnsi" w:hAnsiTheme="minorHAnsi" w:cstheme="minorHAnsi"/>
          <w:sz w:val="28"/>
          <w:szCs w:val="28"/>
          <w:lang w:val="es-CO"/>
        </w:rPr>
        <w:t xml:space="preserve"> medir los resultados para ver si su estrategia está funcionando. Defina las métricas </w:t>
      </w:r>
      <w:r w:rsidR="00D22FBE" w:rsidRPr="000B4167">
        <w:rPr>
          <w:rFonts w:asciiTheme="minorHAnsi" w:hAnsiTheme="minorHAnsi" w:cstheme="minorHAnsi"/>
          <w:sz w:val="28"/>
          <w:szCs w:val="28"/>
          <w:lang w:val="es-CO"/>
        </w:rPr>
        <w:t xml:space="preserve">que usará </w:t>
      </w:r>
      <w:r w:rsidR="000B4167">
        <w:rPr>
          <w:rFonts w:asciiTheme="minorHAnsi" w:hAnsiTheme="minorHAnsi" w:cstheme="minorHAnsi"/>
          <w:sz w:val="28"/>
          <w:szCs w:val="28"/>
          <w:lang w:val="es-CO"/>
        </w:rPr>
        <w:t xml:space="preserve">y </w:t>
      </w:r>
      <w:r w:rsidR="00D22FBE" w:rsidRPr="000B4167">
        <w:rPr>
          <w:rFonts w:asciiTheme="minorHAnsi" w:hAnsiTheme="minorHAnsi" w:cstheme="minorHAnsi"/>
          <w:sz w:val="28"/>
          <w:szCs w:val="28"/>
          <w:lang w:val="es-CO"/>
        </w:rPr>
        <w:t xml:space="preserve">con </w:t>
      </w:r>
      <w:proofErr w:type="spellStart"/>
      <w:r w:rsidR="00D22FBE" w:rsidRPr="000B4167">
        <w:rPr>
          <w:rFonts w:asciiTheme="minorHAnsi" w:hAnsiTheme="minorHAnsi" w:cstheme="minorHAnsi"/>
          <w:sz w:val="28"/>
          <w:szCs w:val="28"/>
          <w:lang w:val="es-CO"/>
        </w:rPr>
        <w:t>que</w:t>
      </w:r>
      <w:proofErr w:type="spellEnd"/>
      <w:r w:rsidR="00D22FBE" w:rsidRPr="000B4167">
        <w:rPr>
          <w:rFonts w:asciiTheme="minorHAnsi" w:hAnsiTheme="minorHAnsi" w:cstheme="minorHAnsi"/>
          <w:sz w:val="28"/>
          <w:szCs w:val="28"/>
          <w:lang w:val="es-CO"/>
        </w:rPr>
        <w:t xml:space="preserve"> frecuencia</w:t>
      </w:r>
      <w:r w:rsidR="00D22FBE" w:rsidRPr="00AB18CF">
        <w:rPr>
          <w:rFonts w:asciiTheme="minorHAnsi" w:hAnsiTheme="minorHAnsi" w:cstheme="minorHAnsi"/>
          <w:sz w:val="28"/>
          <w:szCs w:val="28"/>
          <w:lang w:val="es-CO"/>
        </w:rPr>
        <w:t xml:space="preserve"> tomará medidas.</w:t>
      </w:r>
    </w:p>
    <w:p w14:paraId="3DDA264A" w14:textId="02EEC260" w:rsidR="00D22FBE" w:rsidRPr="00AB18CF" w:rsidRDefault="00D22FBE">
      <w:pPr>
        <w:pStyle w:val="Prrafodelista"/>
        <w:numPr>
          <w:ilvl w:val="0"/>
          <w:numId w:val="32"/>
        </w:numPr>
        <w:rPr>
          <w:rFonts w:asciiTheme="minorHAnsi" w:hAnsiTheme="minorHAnsi" w:cstheme="minorHAnsi"/>
          <w:color w:val="auto"/>
          <w:sz w:val="28"/>
          <w:szCs w:val="28"/>
          <w:lang w:val="es-CO"/>
        </w:rPr>
      </w:pPr>
      <w:r w:rsidRPr="00AB18CF">
        <w:rPr>
          <w:rFonts w:asciiTheme="minorHAnsi" w:hAnsiTheme="minorHAnsi" w:cstheme="minorHAnsi"/>
          <w:b/>
          <w:bCs/>
          <w:color w:val="auto"/>
          <w:sz w:val="28"/>
          <w:szCs w:val="28"/>
          <w:lang w:val="es-CO"/>
        </w:rPr>
        <w:t xml:space="preserve">Asignar responsabilidades: </w:t>
      </w:r>
      <w:r w:rsidRPr="00AB18CF">
        <w:rPr>
          <w:rFonts w:asciiTheme="minorHAnsi" w:hAnsiTheme="minorHAnsi" w:cstheme="minorHAnsi"/>
          <w:color w:val="auto"/>
          <w:sz w:val="28"/>
          <w:szCs w:val="28"/>
          <w:lang w:val="es-CO"/>
        </w:rPr>
        <w:t>necesita saber cómo colaborador</w:t>
      </w:r>
      <w:r w:rsidR="00FB6BF1">
        <w:rPr>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cuáles serán sus obligaciones dentro de la entidad, para ello, lo que se describe en el manual de funciones, adicional a la información que entrega el líder de área, quien además le puede adicionar ciertas responsabilidades de acuerdo al cargo que ocupe.</w:t>
      </w:r>
    </w:p>
    <w:p w14:paraId="52885EE8" w14:textId="48374430" w:rsidR="00D22FBE" w:rsidRPr="00AB18CF" w:rsidRDefault="00D22FBE">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Comunicarse con los empleados</w:t>
      </w:r>
      <w:r w:rsidR="00F3509E" w:rsidRPr="00AB18CF">
        <w:rPr>
          <w:rFonts w:asciiTheme="minorHAnsi" w:hAnsiTheme="minorHAnsi" w:cstheme="minorHAnsi"/>
          <w:sz w:val="28"/>
          <w:szCs w:val="28"/>
          <w:lang w:val="es-CO"/>
        </w:rPr>
        <w:t xml:space="preserve">: </w:t>
      </w:r>
      <w:r w:rsidR="00F3509E" w:rsidRPr="00AB18CF">
        <w:rPr>
          <w:rFonts w:asciiTheme="minorHAnsi" w:hAnsiTheme="minorHAnsi" w:cstheme="minorHAnsi"/>
          <w:color w:val="auto"/>
          <w:sz w:val="28"/>
          <w:szCs w:val="28"/>
          <w:lang w:val="es-CO"/>
        </w:rPr>
        <w:t>no olvide que interactuar como equipo mantiene la claridad de lo que se desea lograr y</w:t>
      </w:r>
      <w:r w:rsidR="000C721E">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asimismo</w:t>
      </w:r>
      <w:r w:rsidR="00FB6BF1">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AB18CF" w:rsidRDefault="00D22FBE" w:rsidP="001B17DF">
      <w:pPr>
        <w:pStyle w:val="Ttulo2"/>
        <w:spacing w:line="360" w:lineRule="auto"/>
        <w:rPr>
          <w:lang w:val="es-CO"/>
        </w:rPr>
      </w:pPr>
      <w:bookmarkStart w:id="4" w:name="_Toc166232327"/>
      <w:r w:rsidRPr="00AB18CF">
        <w:rPr>
          <w:lang w:val="es-CO"/>
        </w:rPr>
        <w:t>Gestión comercial</w:t>
      </w:r>
      <w:bookmarkEnd w:id="4"/>
    </w:p>
    <w:p w14:paraId="1D3454DB" w14:textId="5BABF3C8"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gerencia comercial o los representantes comerciales se ocupan de las ventas, adquisiciones, </w:t>
      </w:r>
      <w:r w:rsidR="006E2F20" w:rsidRPr="00AB18CF">
        <w:rPr>
          <w:rFonts w:asciiTheme="minorHAnsi" w:hAnsiTheme="minorHAnsi" w:cstheme="minorHAnsi"/>
          <w:sz w:val="28"/>
          <w:szCs w:val="28"/>
        </w:rPr>
        <w:t>“</w:t>
      </w:r>
      <w:r w:rsidRPr="00AB18CF">
        <w:rPr>
          <w:rStyle w:val="Extranjerismo"/>
          <w:lang w:val="es-CO"/>
        </w:rPr>
        <w:t>marketing</w:t>
      </w:r>
      <w:r w:rsidR="006E2F20" w:rsidRPr="00AB18CF">
        <w:rPr>
          <w:rStyle w:val="Extranjerismo"/>
          <w:lang w:val="es-CO"/>
        </w:rPr>
        <w:t>”</w:t>
      </w:r>
      <w:r w:rsidRPr="00AB18CF">
        <w:rPr>
          <w:rFonts w:asciiTheme="minorHAnsi" w:hAnsiTheme="minorHAnsi" w:cstheme="minorHAnsi"/>
          <w:sz w:val="28"/>
          <w:szCs w:val="28"/>
        </w:rPr>
        <w:t xml:space="preserve">, contratación, gastos e ingresos, con un enfoque en las pérdidas y ganancias. Ahora </w:t>
      </w:r>
      <w:r w:rsidRPr="00AB18CF">
        <w:rPr>
          <w:rFonts w:asciiTheme="minorHAnsi" w:hAnsiTheme="minorHAnsi" w:cstheme="minorHAnsi"/>
          <w:sz w:val="28"/>
          <w:szCs w:val="28"/>
        </w:rPr>
        <w:lastRenderedPageBreak/>
        <w:t>bien, el papel de la gestión comercial varía según el tipo/modelo de negocio de una organización, y también el tipo de clientes o socios.</w:t>
      </w:r>
    </w:p>
    <w:p w14:paraId="7BA81133"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AB18CF" w:rsidRDefault="00DD0E97" w:rsidP="00660762">
      <w:pPr>
        <w:pStyle w:val="Tabla"/>
        <w:jc w:val="center"/>
        <w:rPr>
          <w:rFonts w:asciiTheme="minorHAnsi" w:hAnsiTheme="minorHAnsi" w:cstheme="minorHAnsi"/>
          <w:sz w:val="28"/>
          <w:szCs w:val="28"/>
        </w:rPr>
      </w:pPr>
      <w:r w:rsidRPr="00AB18CF">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rsidRPr="00AB18C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Pr="00AB18CF" w:rsidRDefault="005C617F" w:rsidP="001B17DF">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Específicos</w:t>
            </w:r>
          </w:p>
        </w:tc>
        <w:tc>
          <w:tcPr>
            <w:tcW w:w="4981" w:type="dxa"/>
          </w:tcPr>
          <w:p w14:paraId="70C890E2" w14:textId="60762092" w:rsidR="005C617F" w:rsidRPr="00AB18C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Genéricos</w:t>
            </w:r>
          </w:p>
        </w:tc>
      </w:tr>
      <w:tr w:rsidR="005C617F" w:rsidRPr="00AB18C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01DB1FB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Precio</w:t>
            </w:r>
            <w:r w:rsidR="007E0B19" w:rsidRPr="00AB18CF">
              <w:rPr>
                <w:rFonts w:asciiTheme="minorHAnsi" w:hAnsiTheme="minorHAnsi" w:cstheme="minorHAnsi"/>
                <w:b w:val="0"/>
                <w:bCs w:val="0"/>
                <w:color w:val="auto"/>
                <w:sz w:val="28"/>
                <w:szCs w:val="28"/>
              </w:rPr>
              <w:t>.</w:t>
            </w:r>
          </w:p>
        </w:tc>
        <w:tc>
          <w:tcPr>
            <w:tcW w:w="4981" w:type="dxa"/>
          </w:tcPr>
          <w:p w14:paraId="1BA7E069" w14:textId="6D791245" w:rsidR="005C617F" w:rsidRPr="00AB18C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Marca</w:t>
            </w:r>
            <w:r w:rsidR="007E0B19" w:rsidRPr="00AB18CF">
              <w:rPr>
                <w:rFonts w:asciiTheme="minorHAnsi" w:hAnsiTheme="minorHAnsi" w:cstheme="minorHAnsi"/>
                <w:color w:val="auto"/>
                <w:sz w:val="28"/>
                <w:szCs w:val="28"/>
              </w:rPr>
              <w:t>.</w:t>
            </w:r>
          </w:p>
        </w:tc>
      </w:tr>
      <w:tr w:rsidR="005C617F" w:rsidRPr="00AB18C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E5C05E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Entrega</w:t>
            </w:r>
            <w:r w:rsidR="007E0B19" w:rsidRPr="00AB18CF">
              <w:rPr>
                <w:rFonts w:asciiTheme="minorHAnsi" w:hAnsiTheme="minorHAnsi" w:cstheme="minorHAnsi"/>
                <w:b w:val="0"/>
                <w:bCs w:val="0"/>
                <w:color w:val="auto"/>
                <w:sz w:val="28"/>
                <w:szCs w:val="28"/>
              </w:rPr>
              <w:t>.</w:t>
            </w:r>
          </w:p>
        </w:tc>
        <w:tc>
          <w:tcPr>
            <w:tcW w:w="4981" w:type="dxa"/>
          </w:tcPr>
          <w:p w14:paraId="4ACB5EAB" w14:textId="58BEC89E" w:rsidR="005C617F" w:rsidRPr="00AB18C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Estándares</w:t>
            </w:r>
            <w:r w:rsidR="00B62D38" w:rsidRPr="00AB18CF">
              <w:rPr>
                <w:rFonts w:asciiTheme="minorHAnsi" w:hAnsiTheme="minorHAnsi" w:cstheme="minorHAnsi"/>
                <w:color w:val="auto"/>
                <w:sz w:val="28"/>
                <w:szCs w:val="28"/>
              </w:rPr>
              <w:t xml:space="preserve"> éticos</w:t>
            </w:r>
            <w:r w:rsidR="007E0B19" w:rsidRPr="00AB18CF">
              <w:rPr>
                <w:rFonts w:asciiTheme="minorHAnsi" w:hAnsiTheme="minorHAnsi" w:cstheme="minorHAnsi"/>
                <w:color w:val="auto"/>
                <w:sz w:val="28"/>
                <w:szCs w:val="28"/>
              </w:rPr>
              <w:t>.</w:t>
            </w:r>
          </w:p>
        </w:tc>
      </w:tr>
      <w:tr w:rsidR="005C617F" w:rsidRPr="00AB18C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3B5B034D" w:rsidR="005C617F"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Mantenimiento</w:t>
            </w:r>
            <w:r w:rsidR="007E0B19" w:rsidRPr="00AB18CF">
              <w:rPr>
                <w:rFonts w:asciiTheme="minorHAnsi" w:hAnsiTheme="minorHAnsi" w:cstheme="minorHAnsi"/>
                <w:b w:val="0"/>
                <w:bCs w:val="0"/>
                <w:color w:val="auto"/>
                <w:sz w:val="28"/>
                <w:szCs w:val="28"/>
              </w:rPr>
              <w:t>.</w:t>
            </w:r>
          </w:p>
        </w:tc>
        <w:tc>
          <w:tcPr>
            <w:tcW w:w="4981" w:type="dxa"/>
          </w:tcPr>
          <w:p w14:paraId="01F9068D" w14:textId="2A233070" w:rsidR="005C617F" w:rsidRPr="00AB18C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Normativa</w:t>
            </w:r>
            <w:r w:rsidR="007E0B19" w:rsidRPr="00AB18CF">
              <w:rPr>
                <w:rFonts w:asciiTheme="minorHAnsi" w:hAnsiTheme="minorHAnsi" w:cstheme="minorHAnsi"/>
                <w:color w:val="auto"/>
                <w:sz w:val="28"/>
                <w:szCs w:val="28"/>
              </w:rPr>
              <w:t>.</w:t>
            </w:r>
          </w:p>
        </w:tc>
      </w:tr>
      <w:tr w:rsidR="00B62D38" w:rsidRPr="00AB18CF"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2D9A7B0A" w:rsidR="00B62D38"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Soporte</w:t>
            </w:r>
            <w:r w:rsidR="007E0B19" w:rsidRPr="00AB18CF">
              <w:rPr>
                <w:rFonts w:asciiTheme="minorHAnsi" w:hAnsiTheme="minorHAnsi" w:cstheme="minorHAnsi"/>
                <w:b w:val="0"/>
                <w:bCs w:val="0"/>
                <w:color w:val="auto"/>
                <w:sz w:val="28"/>
                <w:szCs w:val="28"/>
              </w:rPr>
              <w:t>.</w:t>
            </w:r>
          </w:p>
        </w:tc>
        <w:tc>
          <w:tcPr>
            <w:tcW w:w="4981" w:type="dxa"/>
          </w:tcPr>
          <w:p w14:paraId="14F1A6E2" w14:textId="77777777" w:rsidR="00B62D38" w:rsidRPr="00AB18CF"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Pr="00AB18CF"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lastRenderedPageBreak/>
        <w:t>La gestión comercial es el proceso a través del cual se reúnen, evalúan y concilian los compromisos de desempeño requeridos, teniendo en cuenta las necesidades e intereses de todas las partes interesadas relevantes y asegurando su sostenibilidad.</w:t>
      </w:r>
    </w:p>
    <w:p w14:paraId="23E75773" w14:textId="66625B92" w:rsidR="00660762" w:rsidRPr="00AB18CF" w:rsidRDefault="00D22FBE" w:rsidP="0062426C">
      <w:pPr>
        <w:rPr>
          <w:rFonts w:asciiTheme="minorHAnsi" w:hAnsiTheme="minorHAnsi" w:cstheme="minorHAnsi"/>
          <w:color w:val="auto"/>
          <w:sz w:val="28"/>
          <w:szCs w:val="28"/>
        </w:rPr>
      </w:pPr>
      <w:r w:rsidRPr="00AB18CF">
        <w:rPr>
          <w:rFonts w:asciiTheme="minorHAnsi" w:hAnsiTheme="minorHAnsi" w:cstheme="minorHAnsi"/>
          <w:color w:val="auto"/>
          <w:sz w:val="28"/>
          <w:szCs w:val="28"/>
        </w:rPr>
        <w:t>En algunas empresas, la función de gestión comercial se limita a las actividades relacionadas con:</w:t>
      </w:r>
    </w:p>
    <w:p w14:paraId="369BF8F9" w14:textId="331A0E41" w:rsidR="00B40755" w:rsidRPr="00AB18CF" w:rsidRDefault="00B40755" w:rsidP="0027297D">
      <w:pPr>
        <w:pStyle w:val="Figura"/>
      </w:pPr>
      <w:r w:rsidRPr="00AB18CF">
        <w:t>Función de la gestión comercial</w:t>
      </w:r>
    </w:p>
    <w:p w14:paraId="17605128" w14:textId="761F93F1" w:rsidR="00B40755" w:rsidRPr="00AB18CF" w:rsidRDefault="00350552" w:rsidP="00B40755">
      <w:pPr>
        <w:ind w:firstLine="0"/>
        <w:jc w:val="center"/>
      </w:pPr>
      <w:r w:rsidRPr="00AB18CF">
        <w:rPr>
          <w:noProof/>
        </w:rPr>
        <w:drawing>
          <wp:inline distT="0" distB="0" distL="0" distR="0" wp14:anchorId="347B7CD0" wp14:editId="41BD7312">
            <wp:extent cx="6332220" cy="2456815"/>
            <wp:effectExtent l="0" t="0" r="0" b="635"/>
            <wp:docPr id="502594260" name="Gráfico 2" descr="Figura 5.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5. Esquema que menciona los tres aspectos que hacen presencia en la función de la gestión comercial: ventas, marketing y finanz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456815"/>
                    </a:xfrm>
                    <a:prstGeom prst="rect">
                      <a:avLst/>
                    </a:prstGeom>
                  </pic:spPr>
                </pic:pic>
              </a:graphicData>
            </a:graphic>
          </wp:inline>
        </w:drawing>
      </w:r>
    </w:p>
    <w:p w14:paraId="5E67D299" w14:textId="77777777" w:rsidR="006E7B00" w:rsidRPr="00AB18CF" w:rsidRDefault="006E7B00" w:rsidP="001B17DF">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Función de gestión comercial:</w:t>
      </w:r>
    </w:p>
    <w:p w14:paraId="50071CE2" w14:textId="5A4892CF"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ventas</w:t>
      </w:r>
      <w:r w:rsidR="003E3F0F" w:rsidRPr="00AB18CF">
        <w:rPr>
          <w:rFonts w:asciiTheme="minorHAnsi" w:hAnsiTheme="minorHAnsi" w:cstheme="minorHAnsi"/>
          <w:sz w:val="28"/>
          <w:szCs w:val="28"/>
          <w:lang w:val="es-CO"/>
        </w:rPr>
        <w:t>.</w:t>
      </w:r>
    </w:p>
    <w:p w14:paraId="3BEBFA1F" w14:textId="2D34FD58" w:rsidR="006E7B00" w:rsidRPr="00AB18CF" w:rsidRDefault="001E0308">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6E7B00" w:rsidRPr="00AB18CF">
        <w:rPr>
          <w:rStyle w:val="Extranjerismo"/>
          <w:rFonts w:asciiTheme="minorHAnsi" w:hAnsiTheme="minorHAnsi" w:cstheme="minorHAnsi"/>
          <w:sz w:val="28"/>
          <w:szCs w:val="28"/>
          <w:lang w:val="es-CO"/>
        </w:rPr>
        <w:t>Mar</w:t>
      </w:r>
      <w:r w:rsidRPr="00AB18CF">
        <w:rPr>
          <w:rStyle w:val="Extranjerismo"/>
          <w:rFonts w:asciiTheme="minorHAnsi" w:hAnsiTheme="minorHAnsi" w:cstheme="minorHAnsi"/>
          <w:sz w:val="28"/>
          <w:szCs w:val="28"/>
          <w:lang w:val="es-CO"/>
        </w:rPr>
        <w:t>k</w:t>
      </w:r>
      <w:r w:rsidR="006E7B00" w:rsidRPr="00AB18CF">
        <w:rPr>
          <w:rStyle w:val="Extranjerismo"/>
          <w:rFonts w:asciiTheme="minorHAnsi" w:hAnsiTheme="minorHAnsi" w:cstheme="minorHAnsi"/>
          <w:sz w:val="28"/>
          <w:szCs w:val="28"/>
          <w:lang w:val="es-CO"/>
        </w:rPr>
        <w:t>eting</w:t>
      </w:r>
      <w:r w:rsidRPr="00AB18CF">
        <w:rPr>
          <w:rFonts w:asciiTheme="minorHAnsi" w:hAnsiTheme="minorHAnsi" w:cstheme="minorHAnsi"/>
          <w:sz w:val="28"/>
          <w:szCs w:val="28"/>
          <w:lang w:val="es-CO"/>
        </w:rPr>
        <w:t>”</w:t>
      </w:r>
      <w:r w:rsidR="003E3F0F" w:rsidRPr="00AB18CF">
        <w:rPr>
          <w:rFonts w:asciiTheme="minorHAnsi" w:hAnsiTheme="minorHAnsi" w:cstheme="minorHAnsi"/>
          <w:sz w:val="28"/>
          <w:szCs w:val="28"/>
          <w:lang w:val="es-CO"/>
        </w:rPr>
        <w:t>.</w:t>
      </w:r>
    </w:p>
    <w:p w14:paraId="66E73FF1" w14:textId="64E7F341"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finanzas</w:t>
      </w:r>
      <w:r w:rsidR="003E3F0F" w:rsidRPr="00AB18CF">
        <w:rPr>
          <w:rFonts w:asciiTheme="minorHAnsi" w:hAnsiTheme="minorHAnsi" w:cstheme="minorHAnsi"/>
          <w:sz w:val="28"/>
          <w:szCs w:val="28"/>
          <w:lang w:val="es-CO"/>
        </w:rPr>
        <w:t>.</w:t>
      </w:r>
    </w:p>
    <w:p w14:paraId="686DD4EB"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La gestión comercial ayuda a la empresa con las siguientes tareas esenciales:</w:t>
      </w:r>
    </w:p>
    <w:p w14:paraId="6187FF7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Aplicar los estándares de la empresa y que se sigan los procedimientos durante todo el proceso de trabajo.</w:t>
      </w:r>
    </w:p>
    <w:p w14:paraId="3960FC1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Ejecutar y administrar la competencia según las mejores prácticas comerciales.</w:t>
      </w:r>
    </w:p>
    <w:p w14:paraId="58B388C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Evitar disputas futuras y gestionarlas a través de los términos aplicables.</w:t>
      </w:r>
    </w:p>
    <w:p w14:paraId="6D65C20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Tener presentes las leyes, reglamentos y normativa.</w:t>
      </w:r>
    </w:p>
    <w:p w14:paraId="5978144D" w14:textId="687AE373"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7B70EB">
        <w:rPr>
          <w:rFonts w:asciiTheme="minorHAnsi" w:hAnsiTheme="minorHAnsi" w:cstheme="minorHAnsi"/>
          <w:sz w:val="28"/>
          <w:szCs w:val="28"/>
        </w:rPr>
        <w:t>.</w:t>
      </w:r>
    </w:p>
    <w:p w14:paraId="6EAFBB5E" w14:textId="3C4750E8" w:rsidR="00D22FBE" w:rsidRPr="00AB18CF" w:rsidRDefault="006A2146" w:rsidP="001B17DF">
      <w:pPr>
        <w:rPr>
          <w:rFonts w:asciiTheme="minorHAnsi" w:hAnsiTheme="minorHAnsi" w:cstheme="minorHAnsi"/>
          <w:sz w:val="28"/>
          <w:szCs w:val="28"/>
        </w:rPr>
      </w:pPr>
      <w:r w:rsidRPr="00AB18CF">
        <w:rPr>
          <w:rFonts w:asciiTheme="minorHAnsi" w:hAnsiTheme="minorHAnsi" w:cstheme="minorHAnsi"/>
          <w:sz w:val="28"/>
          <w:szCs w:val="28"/>
        </w:rPr>
        <w:t>“</w:t>
      </w:r>
      <w:r w:rsidR="00D22FBE" w:rsidRPr="00AB18CF">
        <w:rPr>
          <w:rFonts w:asciiTheme="minorHAnsi" w:hAnsiTheme="minorHAnsi" w:cstheme="minorHAnsi"/>
          <w:sz w:val="28"/>
          <w:szCs w:val="28"/>
        </w:rPr>
        <w:t xml:space="preserve">De acuerdo con el pensamiento de Taylor y </w:t>
      </w:r>
      <w:proofErr w:type="spellStart"/>
      <w:r w:rsidR="00D22FBE" w:rsidRPr="00AB18CF">
        <w:rPr>
          <w:rFonts w:asciiTheme="minorHAnsi" w:hAnsiTheme="minorHAnsi" w:cstheme="minorHAnsi"/>
          <w:sz w:val="28"/>
          <w:szCs w:val="28"/>
        </w:rPr>
        <w:t>Feenstra</w:t>
      </w:r>
      <w:proofErr w:type="spellEnd"/>
      <w:r w:rsidR="00D22FBE" w:rsidRPr="00AB18CF">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AB18CF">
        <w:rPr>
          <w:rFonts w:asciiTheme="minorHAnsi" w:hAnsiTheme="minorHAnsi" w:cstheme="minorHAnsi"/>
          <w:sz w:val="28"/>
          <w:szCs w:val="28"/>
        </w:rPr>
        <w:t>”</w:t>
      </w:r>
      <w:r w:rsidR="00D22FBE" w:rsidRPr="00AB18CF">
        <w:rPr>
          <w:rFonts w:asciiTheme="minorHAnsi" w:hAnsiTheme="minorHAnsi" w:cstheme="minorHAnsi"/>
          <w:sz w:val="28"/>
          <w:szCs w:val="28"/>
        </w:rPr>
        <w:t>.</w:t>
      </w:r>
    </w:p>
    <w:p w14:paraId="66B3E67A" w14:textId="77777777" w:rsidR="00D22FBE" w:rsidRPr="00AB18CF" w:rsidRDefault="00D22FBE" w:rsidP="003A626A">
      <w:pPr>
        <w:rPr>
          <w:rFonts w:asciiTheme="minorHAnsi" w:hAnsiTheme="minorHAnsi" w:cstheme="minorHAnsi"/>
          <w:b/>
          <w:bCs/>
          <w:sz w:val="28"/>
          <w:szCs w:val="28"/>
        </w:rPr>
      </w:pPr>
      <w:r w:rsidRPr="00AB18CF">
        <w:rPr>
          <w:rFonts w:asciiTheme="minorHAnsi" w:hAnsiTheme="minorHAnsi" w:cstheme="minorHAnsi"/>
          <w:b/>
          <w:bCs/>
          <w:sz w:val="28"/>
          <w:szCs w:val="28"/>
        </w:rPr>
        <w:t>Comercio internacional</w:t>
      </w:r>
    </w:p>
    <w:p w14:paraId="1E9DD4BA"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 xml:space="preserve">El comercio global brinda a los consumidores y países la oportunidad de estar expuestos a bienes y servicios que no están disponibles en sus propios países, o que son más costosos a nivel nacional, ofreciendo la oportunidad de adquirir estos </w:t>
      </w:r>
      <w:r w:rsidRPr="00AB18CF">
        <w:rPr>
          <w:rFonts w:asciiTheme="minorHAnsi" w:hAnsiTheme="minorHAnsi" w:cstheme="minorHAnsi"/>
          <w:sz w:val="28"/>
          <w:szCs w:val="28"/>
        </w:rPr>
        <w:lastRenderedPageBreak/>
        <w:t>productos y servicios en el exterior. Es así como, a través de la necesidad de un país, el comercio internacional genera el intercambio de productos en otros territorios, produciendo la economía internacional.</w:t>
      </w:r>
    </w:p>
    <w:p w14:paraId="27F6A775" w14:textId="671B0415" w:rsidR="00D22FBE"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12789916" w14:textId="06F9987D" w:rsidR="00F70613"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Importación</w:t>
      </w:r>
      <w:r>
        <w:rPr>
          <w:rFonts w:asciiTheme="minorHAnsi" w:hAnsiTheme="minorHAnsi" w:cstheme="minorHAnsi"/>
          <w:sz w:val="28"/>
          <w:szCs w:val="28"/>
        </w:rPr>
        <w:t>:</w:t>
      </w:r>
      <w:r w:rsidRPr="00F70613">
        <w:t xml:space="preserve"> </w:t>
      </w:r>
      <w:r>
        <w:rPr>
          <w:rFonts w:asciiTheme="minorHAnsi" w:hAnsiTheme="minorHAnsi" w:cstheme="minorHAnsi"/>
          <w:sz w:val="28"/>
          <w:szCs w:val="28"/>
        </w:rPr>
        <w:t>s</w:t>
      </w:r>
      <w:r w:rsidRPr="00F70613">
        <w:rPr>
          <w:rFonts w:asciiTheme="minorHAnsi" w:hAnsiTheme="minorHAnsi" w:cstheme="minorHAnsi"/>
          <w:sz w:val="28"/>
          <w:szCs w:val="28"/>
        </w:rPr>
        <w:t>on los productos y servicios que se adquieren de otras empresas fuera del país; por ejemplo, algunas empresas compran su materia prima en el exterior para fabricar sus productos y comercializarlos.</w:t>
      </w:r>
    </w:p>
    <w:p w14:paraId="305BA889" w14:textId="793CDB6E" w:rsidR="00F70613" w:rsidRPr="00AB18CF"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Exportación</w:t>
      </w:r>
      <w:r>
        <w:rPr>
          <w:rFonts w:asciiTheme="minorHAnsi" w:hAnsiTheme="minorHAnsi" w:cstheme="minorHAnsi"/>
          <w:sz w:val="28"/>
          <w:szCs w:val="28"/>
        </w:rPr>
        <w:t>: s</w:t>
      </w:r>
      <w:r w:rsidRPr="00F70613">
        <w:rPr>
          <w:rFonts w:asciiTheme="minorHAnsi" w:hAnsiTheme="minorHAnsi" w:cstheme="minorHAnsi"/>
          <w:sz w:val="28"/>
          <w:szCs w:val="28"/>
        </w:rPr>
        <w:t>on los productos y servicios que ofrecen las empresas a otros países, es decir, que sus potenciales consumidores se encuentran en el exterior y que las ventas que se registran obedecen a otros territorios.</w:t>
      </w:r>
    </w:p>
    <w:p w14:paraId="6230338C" w14:textId="77777777" w:rsidR="00D22FBE" w:rsidRPr="00AB18CF" w:rsidRDefault="00D22FBE" w:rsidP="00DF36A4">
      <w:pPr>
        <w:rPr>
          <w:rFonts w:asciiTheme="minorHAnsi" w:hAnsiTheme="minorHAnsi" w:cstheme="minorHAnsi"/>
          <w:sz w:val="28"/>
          <w:szCs w:val="28"/>
        </w:rPr>
      </w:pPr>
      <w:r w:rsidRPr="00AB18CF">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AB18CF" w:rsidRDefault="00D22FBE" w:rsidP="007C259D">
      <w:pPr>
        <w:pStyle w:val="Prrafodelista"/>
        <w:numPr>
          <w:ilvl w:val="0"/>
          <w:numId w:val="0"/>
        </w:numPr>
        <w:ind w:firstLine="567"/>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Ventajas de importar y exportar:</w:t>
      </w:r>
    </w:p>
    <w:p w14:paraId="3AC121A7"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Formas de entrar en el comercio mundial.</w:t>
      </w:r>
    </w:p>
    <w:p w14:paraId="1E34C72E"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Ayuda a los países a acceder a las tecnologías, los mejores productos y servicios del mundo.</w:t>
      </w:r>
    </w:p>
    <w:p w14:paraId="69C9FC6F"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Brinda un mejor control sobre el comercio que establecer un mercado y el riesgo es considerablemente bajo.</w:t>
      </w:r>
    </w:p>
    <w:p w14:paraId="04E62E88" w14:textId="77777777" w:rsidR="00D22FBE" w:rsidRPr="00AB18CF" w:rsidRDefault="00D22FBE" w:rsidP="00FE6D5E">
      <w:pPr>
        <w:ind w:left="720" w:hanging="360"/>
        <w:rPr>
          <w:rFonts w:asciiTheme="minorHAnsi" w:hAnsiTheme="minorHAnsi" w:cstheme="minorHAnsi"/>
          <w:b/>
          <w:bCs/>
          <w:sz w:val="28"/>
          <w:szCs w:val="28"/>
        </w:rPr>
      </w:pPr>
      <w:r w:rsidRPr="00AB18CF">
        <w:rPr>
          <w:rFonts w:asciiTheme="minorHAnsi" w:hAnsiTheme="minorHAnsi" w:cstheme="minorHAnsi"/>
          <w:b/>
          <w:bCs/>
          <w:sz w:val="28"/>
          <w:szCs w:val="28"/>
        </w:rPr>
        <w:t>Limitaciones de importación y exportación:</w:t>
      </w:r>
    </w:p>
    <w:p w14:paraId="0D93C2B8"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Incluye costos adicionales de embalaje, transporte, protección y seguro que acumulan el costo total de los artículos.</w:t>
      </w:r>
    </w:p>
    <w:p w14:paraId="78A1BFDE"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14:paraId="6C41235F" w14:textId="113CC2F9" w:rsidR="001E22F4"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Pr="00AB18CF" w:rsidRDefault="001E22F4">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66D276AD" w14:textId="77777777" w:rsidR="001A3D88" w:rsidRPr="00AB18CF" w:rsidRDefault="001A3D88" w:rsidP="0027297D">
      <w:pPr>
        <w:pStyle w:val="Figura"/>
      </w:pPr>
      <w:r w:rsidRPr="00AB18CF">
        <w:lastRenderedPageBreak/>
        <w:t>Balanza comercial</w:t>
      </w:r>
    </w:p>
    <w:p w14:paraId="53CA0E21" w14:textId="7F91D339" w:rsidR="005C5045" w:rsidRPr="00AB18CF" w:rsidRDefault="005C5045" w:rsidP="003E3F0F">
      <w:pPr>
        <w:ind w:firstLine="0"/>
      </w:pPr>
      <w:r w:rsidRPr="00AB18CF">
        <w:rPr>
          <w:noProof/>
        </w:rPr>
        <w:drawing>
          <wp:inline distT="0" distB="0" distL="0" distR="0" wp14:anchorId="186132E3" wp14:editId="51E57C28">
            <wp:extent cx="6489065" cy="1892216"/>
            <wp:effectExtent l="0" t="0" r="0" b="0"/>
            <wp:docPr id="1113595257" name="Gráfico 5" descr="Figura 6.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6. Imagen que relaciona la siguiente fórmula comercial entre las exportaciones e importaciones:&#10;Balanza comercial = valor de las exportaciones - valor de las importacion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505126" cy="1896899"/>
                    </a:xfrm>
                    <a:prstGeom prst="rect">
                      <a:avLst/>
                    </a:prstGeom>
                  </pic:spPr>
                </pic:pic>
              </a:graphicData>
            </a:graphic>
          </wp:inline>
        </w:drawing>
      </w:r>
    </w:p>
    <w:p w14:paraId="016CD8E6" w14:textId="515DCA3B" w:rsidR="009D474A" w:rsidRPr="00AB18CF" w:rsidRDefault="009D474A" w:rsidP="009D474A">
      <w:pPr>
        <w:rPr>
          <w:rFonts w:asciiTheme="minorHAnsi" w:hAnsiTheme="minorHAnsi" w:cstheme="minorHAnsi"/>
          <w:b/>
          <w:bCs/>
          <w:sz w:val="28"/>
          <w:szCs w:val="28"/>
        </w:rPr>
      </w:pPr>
      <w:r w:rsidRPr="00AB18CF">
        <w:rPr>
          <w:rFonts w:asciiTheme="minorHAnsi" w:hAnsiTheme="minorHAnsi" w:cstheme="minorHAnsi"/>
          <w:b/>
          <w:bCs/>
          <w:sz w:val="28"/>
          <w:szCs w:val="28"/>
        </w:rPr>
        <w:t>Balanza comercial</w:t>
      </w:r>
    </w:p>
    <w:p w14:paraId="01717131" w14:textId="1805A865"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Exportaciones.</w:t>
      </w:r>
    </w:p>
    <w:p w14:paraId="2E16CE7D" w14:textId="5D36BD36"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Importaciones.</w:t>
      </w:r>
    </w:p>
    <w:p w14:paraId="3191A992" w14:textId="36A4A30D" w:rsidR="00D22FBE" w:rsidRPr="00AB18CF" w:rsidRDefault="00D22FBE" w:rsidP="00ED0085">
      <w:pPr>
        <w:ind w:left="720" w:hanging="360"/>
        <w:jc w:val="center"/>
        <w:rPr>
          <w:rFonts w:asciiTheme="minorHAnsi" w:hAnsiTheme="minorHAnsi" w:cstheme="minorHAnsi"/>
          <w:b/>
          <w:bCs/>
          <w:sz w:val="28"/>
          <w:szCs w:val="28"/>
        </w:rPr>
      </w:pPr>
      <w:r w:rsidRPr="00AB18CF">
        <w:rPr>
          <w:rFonts w:asciiTheme="minorHAnsi" w:hAnsiTheme="minorHAnsi" w:cstheme="minorHAnsi"/>
          <w:b/>
          <w:bCs/>
          <w:sz w:val="28"/>
          <w:szCs w:val="28"/>
        </w:rPr>
        <w:t>Balanza comercial = valor de las exportaciones - valor de las importaciones</w:t>
      </w:r>
    </w:p>
    <w:p w14:paraId="3C231BE8" w14:textId="1DCEF0B7" w:rsidR="00D22FBE" w:rsidRPr="00AB18CF" w:rsidRDefault="0049046C" w:rsidP="0049046C">
      <w:pPr>
        <w:pStyle w:val="Prrafodelista"/>
        <w:numPr>
          <w:ilvl w:val="0"/>
          <w:numId w:val="0"/>
        </w:numPr>
        <w:ind w:firstLine="709"/>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 xml:space="preserve">Taylor y </w:t>
      </w:r>
      <w:proofErr w:type="spellStart"/>
      <w:r w:rsidR="00D22FBE" w:rsidRPr="00AB18CF">
        <w:rPr>
          <w:rFonts w:asciiTheme="minorHAnsi" w:hAnsiTheme="minorHAnsi" w:cstheme="minorHAnsi"/>
          <w:sz w:val="28"/>
          <w:szCs w:val="28"/>
          <w:lang w:val="es-CO"/>
        </w:rPr>
        <w:t>Feenstra</w:t>
      </w:r>
      <w:proofErr w:type="spellEnd"/>
      <w:r w:rsidR="00D22FBE" w:rsidRPr="00AB18CF">
        <w:rPr>
          <w:rFonts w:asciiTheme="minorHAnsi" w:hAnsiTheme="minorHAnsi" w:cstheme="minorHAnsi"/>
          <w:sz w:val="28"/>
          <w:szCs w:val="28"/>
          <w:lang w:val="es-CO"/>
        </w:rPr>
        <w:t xml:space="preserve"> (2015, p. 35) definen la balanza comercial de acuerdo con el cálculo diferencial entre el valor total de las exportaciones de un país y el valor total de las importaciones, y está influida por las condiciones macroeconómicas del país. Todos los países están llamados a comercializar entre ellos para subsanar la falta de productos o servicios</w:t>
      </w: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w:t>
      </w:r>
    </w:p>
    <w:p w14:paraId="29F27344" w14:textId="77777777" w:rsidR="00D22FBE" w:rsidRPr="00AB18CF" w:rsidRDefault="00D22FBE" w:rsidP="00403585">
      <w:pPr>
        <w:rPr>
          <w:rFonts w:asciiTheme="minorHAnsi" w:hAnsiTheme="minorHAnsi" w:cstheme="minorHAnsi"/>
          <w:b/>
          <w:bCs/>
          <w:sz w:val="28"/>
          <w:szCs w:val="28"/>
        </w:rPr>
      </w:pPr>
      <w:r w:rsidRPr="00AB18CF">
        <w:rPr>
          <w:rFonts w:asciiTheme="minorHAnsi" w:hAnsiTheme="minorHAnsi" w:cstheme="minorHAnsi"/>
          <w:b/>
          <w:bCs/>
          <w:sz w:val="28"/>
          <w:szCs w:val="28"/>
        </w:rPr>
        <w:t>Política comercial</w:t>
      </w:r>
    </w:p>
    <w:p w14:paraId="1C71634E" w14:textId="77777777" w:rsidR="00C87ABC" w:rsidRPr="00AB18CF" w:rsidRDefault="00D22FBE" w:rsidP="00C87ABC">
      <w:pPr>
        <w:rPr>
          <w:rFonts w:asciiTheme="minorHAnsi" w:hAnsiTheme="minorHAnsi" w:cstheme="minorHAnsi"/>
          <w:sz w:val="28"/>
          <w:szCs w:val="28"/>
        </w:rPr>
      </w:pPr>
      <w:r w:rsidRPr="00AB18CF">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Pr="00AB18CF" w:rsidRDefault="00A250AD" w:rsidP="0028524B">
      <w:pPr>
        <w:spacing w:before="0" w:after="160" w:line="259" w:lineRule="auto"/>
        <w:ind w:firstLine="0"/>
        <w:jc w:val="center"/>
        <w:rPr>
          <w:rFonts w:asciiTheme="minorHAnsi" w:hAnsiTheme="minorHAnsi" w:cstheme="minorHAnsi"/>
          <w:sz w:val="28"/>
          <w:szCs w:val="28"/>
        </w:rPr>
      </w:pPr>
      <w:r w:rsidRPr="00AB18CF">
        <w:rPr>
          <w:rFonts w:asciiTheme="minorHAnsi" w:hAnsiTheme="minorHAnsi" w:cstheme="minorHAnsi"/>
          <w:b/>
          <w:bCs/>
          <w:sz w:val="28"/>
          <w:szCs w:val="28"/>
        </w:rPr>
        <w:br w:type="page"/>
      </w:r>
      <w:r w:rsidR="001502A4" w:rsidRPr="00AB18CF">
        <w:rPr>
          <w:rFonts w:asciiTheme="minorHAnsi" w:hAnsiTheme="minorHAnsi" w:cstheme="minorHAnsi"/>
          <w:b/>
          <w:bCs/>
          <w:sz w:val="28"/>
          <w:szCs w:val="28"/>
        </w:rPr>
        <w:lastRenderedPageBreak/>
        <w:t>Video 2</w:t>
      </w:r>
      <w:r w:rsidR="001502A4" w:rsidRPr="00AB18CF">
        <w:rPr>
          <w:rFonts w:asciiTheme="minorHAnsi" w:hAnsiTheme="minorHAnsi" w:cstheme="minorHAnsi"/>
          <w:sz w:val="28"/>
          <w:szCs w:val="28"/>
        </w:rPr>
        <w:t>. Políticas financieras y comerciales</w:t>
      </w:r>
    </w:p>
    <w:p w14:paraId="29689B4B" w14:textId="7EBD04C5" w:rsidR="00AD7658" w:rsidRPr="00AB18CF" w:rsidRDefault="00AD7658" w:rsidP="00AD765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46CE52A" wp14:editId="631BD88F">
            <wp:extent cx="6167120" cy="3468851"/>
            <wp:effectExtent l="0" t="0" r="5080" b="0"/>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235577" cy="3507356"/>
                    </a:xfrm>
                    <a:prstGeom prst="rect">
                      <a:avLst/>
                    </a:prstGeom>
                  </pic:spPr>
                </pic:pic>
              </a:graphicData>
            </a:graphic>
          </wp:inline>
        </w:drawing>
      </w:r>
    </w:p>
    <w:p w14:paraId="4446307C" w14:textId="586799D1" w:rsidR="0085211E" w:rsidRPr="00321F14" w:rsidRDefault="003A15C4" w:rsidP="00321F14">
      <w:pPr>
        <w:jc w:val="center"/>
        <w:rPr>
          <w:rStyle w:val="Hipervnculo"/>
          <w:b/>
        </w:rPr>
      </w:pPr>
      <w:hyperlink r:id="rId27" w:history="1">
        <w:r w:rsidR="0085211E"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AB18CF" w14:paraId="53B70BBE" w14:textId="77777777" w:rsidTr="007B7BE1">
        <w:tc>
          <w:tcPr>
            <w:tcW w:w="9962" w:type="dxa"/>
          </w:tcPr>
          <w:p w14:paraId="03A7B428" w14:textId="41F16C09" w:rsidR="00AD7658" w:rsidRPr="00AB18CF" w:rsidRDefault="00AD7658" w:rsidP="007B7BE1">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 xml:space="preserve">Síntesis del video: </w:t>
            </w:r>
            <w:r w:rsidRPr="00AB18CF">
              <w:rPr>
                <w:rFonts w:asciiTheme="minorHAnsi" w:hAnsiTheme="minorHAnsi" w:cstheme="minorHAnsi"/>
                <w:bCs/>
                <w:sz w:val="28"/>
                <w:szCs w:val="28"/>
              </w:rPr>
              <w:t>Políticas financieras y comerciales</w:t>
            </w:r>
          </w:p>
        </w:tc>
      </w:tr>
      <w:tr w:rsidR="00AD7658" w:rsidRPr="00AB18CF" w14:paraId="438AB906" w14:textId="77777777" w:rsidTr="007B7BE1">
        <w:tc>
          <w:tcPr>
            <w:tcW w:w="9962" w:type="dxa"/>
          </w:tcPr>
          <w:p w14:paraId="6FDF471E"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Una política sea financiera, comercial o de venta es un plan de acción que se elabora como guía para que los integrantes del comité de compras tengan claro como debe ser el manejo de los recursos a la hora de adquirir los productos.</w:t>
            </w:r>
          </w:p>
          <w:p w14:paraId="63B84C1F"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lastRenderedPageBreak/>
              <w:t>Un aspecto importante es la política que sigue la institución en cuanto a endeudamiento con organismos de crédito como bancos, cooperativas o etc. Debido a que una institución en pro del sostenimiento o expansión,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0200313" w:rsidR="00AD7658" w:rsidRPr="00AB18CF" w:rsidRDefault="00AD7658" w:rsidP="00AD7658">
            <w:pPr>
              <w:rPr>
                <w:rFonts w:asciiTheme="minorHAnsi" w:hAnsiTheme="minorHAnsi" w:cstheme="minorHAnsi"/>
                <w:sz w:val="28"/>
                <w:szCs w:val="28"/>
              </w:rPr>
            </w:pPr>
            <w:r w:rsidRPr="00AB18CF">
              <w:rPr>
                <w:rFonts w:asciiTheme="minorHAnsi" w:hAnsiTheme="minorHAnsi" w:cstheme="minorHAnsi"/>
                <w:sz w:val="28"/>
                <w:szCs w:val="28"/>
              </w:rPr>
              <w:t xml:space="preserve">Las políticas financieras y comerciales incluyen un control financiero, debido a que este permite a la institución evaluar de manera permanente y objetiva las </w:t>
            </w:r>
            <w:proofErr w:type="gramStart"/>
            <w:r w:rsidRPr="00AB18CF">
              <w:rPr>
                <w:rFonts w:asciiTheme="minorHAnsi" w:hAnsiTheme="minorHAnsi" w:cstheme="minorHAnsi"/>
                <w:sz w:val="28"/>
                <w:szCs w:val="28"/>
              </w:rPr>
              <w:t xml:space="preserve">desviaciones </w:t>
            </w:r>
            <w:r w:rsidR="007B70EB">
              <w:rPr>
                <w:rFonts w:asciiTheme="minorHAnsi" w:hAnsiTheme="minorHAnsi" w:cstheme="minorHAnsi"/>
                <w:sz w:val="28"/>
                <w:szCs w:val="28"/>
              </w:rPr>
              <w:t xml:space="preserve"> </w:t>
            </w:r>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se generen en las líneas estratégicas y funcionales que fueron establecidas con antelación.</w:t>
            </w:r>
          </w:p>
        </w:tc>
      </w:tr>
    </w:tbl>
    <w:p w14:paraId="270EBF5C" w14:textId="77777777" w:rsidR="004A538C" w:rsidRPr="00AB18CF" w:rsidRDefault="004A538C" w:rsidP="001502A4">
      <w:pPr>
        <w:jc w:val="both"/>
        <w:rPr>
          <w:rFonts w:asciiTheme="minorHAnsi" w:hAnsiTheme="minorHAnsi" w:cstheme="minorHAnsi"/>
          <w:sz w:val="28"/>
          <w:szCs w:val="28"/>
        </w:rPr>
      </w:pPr>
    </w:p>
    <w:p w14:paraId="176B0840"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Los principales instrumentos de la política comercial son:</w:t>
      </w:r>
    </w:p>
    <w:p w14:paraId="240BDA4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negociación de acuerdos.</w:t>
      </w:r>
    </w:p>
    <w:p w14:paraId="75C12D08"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El establecimiento de reglas, el cumplimiento de las leyes y compromisos comerciales.</w:t>
      </w:r>
    </w:p>
    <w:p w14:paraId="0EE97B5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Apoyar la financiación y concesión de licencias de exportación.</w:t>
      </w:r>
    </w:p>
    <w:p w14:paraId="2E2CFCE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investigación de mercado y las misiones comerciales.</w:t>
      </w:r>
    </w:p>
    <w:p w14:paraId="0EEE7339"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Reglamentar y adecuar las leyes sobre importaciones y exportaciones.</w:t>
      </w:r>
    </w:p>
    <w:p w14:paraId="734AC32E" w14:textId="77777777" w:rsidR="007C259D"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Fomentar el comercio y el crecimiento con los países en desarrollo.</w:t>
      </w:r>
    </w:p>
    <w:p w14:paraId="2C6ED31B" w14:textId="6A653935"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Protección</w:t>
      </w:r>
      <w:r w:rsidR="00D066DF">
        <w:rPr>
          <w:rFonts w:asciiTheme="minorHAnsi" w:hAnsiTheme="minorHAnsi" w:cstheme="minorHAnsi"/>
          <w:sz w:val="28"/>
          <w:szCs w:val="28"/>
          <w:lang w:val="es-CO"/>
        </w:rPr>
        <w:t xml:space="preserve"> y</w:t>
      </w:r>
      <w:r w:rsidRPr="00AB18CF">
        <w:rPr>
          <w:rFonts w:asciiTheme="minorHAnsi" w:hAnsiTheme="minorHAnsi" w:cstheme="minorHAnsi"/>
          <w:sz w:val="28"/>
          <w:szCs w:val="28"/>
          <w:lang w:val="es-CO"/>
        </w:rPr>
        <w:t xml:space="preserve"> promoción a través de tratados y acuerdos de inversión.</w:t>
      </w:r>
    </w:p>
    <w:p w14:paraId="1342974B" w14:textId="3D48D15B" w:rsidR="00D22FBE" w:rsidRPr="00AB18CF" w:rsidRDefault="00D22FBE" w:rsidP="006D23D1">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Los acuerdos comerciales</w:t>
      </w:r>
    </w:p>
    <w:p w14:paraId="7CB2C114" w14:textId="7F3A8311" w:rsidR="00D22FBE" w:rsidRPr="00AB18CF" w:rsidRDefault="00D22FBE" w:rsidP="00F247D0">
      <w:pPr>
        <w:rPr>
          <w:rFonts w:asciiTheme="minorHAnsi" w:hAnsiTheme="minorHAnsi" w:cstheme="minorHAnsi"/>
          <w:sz w:val="28"/>
          <w:szCs w:val="28"/>
        </w:rPr>
      </w:pPr>
      <w:r w:rsidRPr="00AB18CF">
        <w:rPr>
          <w:rFonts w:asciiTheme="minorHAnsi" w:hAnsiTheme="minorHAnsi" w:cstheme="minorHAnsi"/>
          <w:sz w:val="28"/>
          <w:szCs w:val="28"/>
        </w:rPr>
        <w:t xml:space="preserve">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w:t>
      </w:r>
      <w:r w:rsidR="00A959AB">
        <w:rPr>
          <w:rFonts w:asciiTheme="minorHAnsi" w:hAnsiTheme="minorHAnsi" w:cstheme="minorHAnsi"/>
          <w:sz w:val="28"/>
          <w:szCs w:val="28"/>
        </w:rPr>
        <w:t>E</w:t>
      </w:r>
      <w:r w:rsidRPr="00AB18CF">
        <w:rPr>
          <w:rFonts w:asciiTheme="minorHAnsi" w:hAnsiTheme="minorHAnsi" w:cstheme="minorHAnsi"/>
          <w:sz w:val="28"/>
          <w:szCs w:val="28"/>
        </w:rPr>
        <w:t>stado de derecho en los países socios del acuerdo comercial. Hay muchos tipos de acuerdos comerciales, incluyendo:</w:t>
      </w:r>
    </w:p>
    <w:p w14:paraId="70A61C3E" w14:textId="45FDAE5A" w:rsidR="00D22FBE" w:rsidRPr="00AB18CF" w:rsidRDefault="00D22FBE" w:rsidP="00F247D0">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1. Acuerdos de la Organización Mundial del Comercio </w:t>
      </w:r>
      <w:r w:rsidR="00517ED2"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OMC</w:t>
      </w:r>
    </w:p>
    <w:p w14:paraId="2F9659A8" w14:textId="77777777" w:rsidR="00D22FBE" w:rsidRPr="00AB18CF" w:rsidRDefault="00D22FBE" w:rsidP="00F247D0">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AB18CF">
        <w:rPr>
          <w:rFonts w:asciiTheme="minorHAnsi" w:hAnsiTheme="minorHAnsi" w:cstheme="minorHAnsi"/>
          <w:sz w:val="28"/>
          <w:szCs w:val="28"/>
          <w:lang w:val="es-CO"/>
        </w:rPr>
        <w:t>Feenstra</w:t>
      </w:r>
      <w:proofErr w:type="spellEnd"/>
      <w:r w:rsidRPr="00AB18CF">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AB18CF" w:rsidRDefault="00D22FBE" w:rsidP="00C41F4A">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2. Tratados de Libre Comercio </w:t>
      </w:r>
      <w:r w:rsidR="00FA0C78"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TLC</w:t>
      </w:r>
    </w:p>
    <w:p w14:paraId="52C9B873" w14:textId="77777777" w:rsidR="00D22FBE" w:rsidRPr="00AB18CF" w:rsidRDefault="00D22FBE" w:rsidP="001A58A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AB18CF" w:rsidRDefault="00D22FBE" w:rsidP="00791034">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 xml:space="preserve">3. Tratados Bilaterales de Inversión </w:t>
      </w:r>
      <w:r w:rsidR="007E3186"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TBI</w:t>
      </w:r>
    </w:p>
    <w:p w14:paraId="3590C763" w14:textId="77777777" w:rsidR="00D22FBE" w:rsidRPr="00AB18CF" w:rsidRDefault="00D22FBE" w:rsidP="00791034">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Pr="00AB18CF" w:rsidRDefault="00A250A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618DC82" w14:textId="6E836B48" w:rsidR="00D707A9" w:rsidRPr="00AB18CF" w:rsidRDefault="00D707A9" w:rsidP="00F8518D">
      <w:pPr>
        <w:pStyle w:val="Ttulo1"/>
        <w:rPr>
          <w:lang w:val="es-CO"/>
        </w:rPr>
      </w:pPr>
      <w:bookmarkStart w:id="5" w:name="_Toc166232328"/>
      <w:r w:rsidRPr="00AB18CF">
        <w:rPr>
          <w:lang w:val="es-CO"/>
        </w:rPr>
        <w:lastRenderedPageBreak/>
        <w:t>Planes tácticos</w:t>
      </w:r>
      <w:bookmarkEnd w:id="5"/>
    </w:p>
    <w:p w14:paraId="14885C5D" w14:textId="72D033CD" w:rsidR="00D707A9" w:rsidRPr="00AB18CF" w:rsidRDefault="00D707A9" w:rsidP="00D707A9">
      <w:pPr>
        <w:rPr>
          <w:rFonts w:asciiTheme="minorHAnsi" w:hAnsiTheme="minorHAnsi" w:cstheme="minorHAnsi"/>
          <w:sz w:val="28"/>
          <w:szCs w:val="28"/>
        </w:rPr>
      </w:pPr>
      <w:r w:rsidRPr="00AB18CF">
        <w:rPr>
          <w:rFonts w:asciiTheme="minorHAnsi" w:hAnsiTheme="minorHAnsi" w:cstheme="minorHAnsi"/>
          <w:sz w:val="28"/>
          <w:szCs w:val="28"/>
        </w:rPr>
        <w:t>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tenga éxito en algún momento dentro de un año o más. Los planes tácticos generalmente se desarrollan en las áreas de:</w:t>
      </w:r>
    </w:p>
    <w:p w14:paraId="5219A2DB" w14:textId="7B9CB4AC"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Producción</w:t>
      </w:r>
      <w:r w:rsidR="00D57583" w:rsidRPr="00AB18CF">
        <w:rPr>
          <w:rFonts w:asciiTheme="minorHAnsi" w:hAnsiTheme="minorHAnsi" w:cstheme="minorHAnsi"/>
          <w:sz w:val="28"/>
          <w:szCs w:val="28"/>
          <w:lang w:val="es-CO"/>
        </w:rPr>
        <w:t>.</w:t>
      </w:r>
    </w:p>
    <w:p w14:paraId="3C899D9A" w14:textId="7D568797" w:rsidR="0058165F" w:rsidRPr="00AB18CF" w:rsidRDefault="00A250AD">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58165F"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lang w:val="es-CO"/>
        </w:rPr>
        <w:t>”</w:t>
      </w:r>
      <w:r w:rsidR="00D57583" w:rsidRPr="00AB18CF">
        <w:rPr>
          <w:rFonts w:asciiTheme="minorHAnsi" w:hAnsiTheme="minorHAnsi" w:cstheme="minorHAnsi"/>
          <w:sz w:val="28"/>
          <w:szCs w:val="28"/>
          <w:lang w:val="es-CO"/>
        </w:rPr>
        <w:t>.</w:t>
      </w:r>
    </w:p>
    <w:p w14:paraId="066FE1F5" w14:textId="39D6B7D0"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Talento humano</w:t>
      </w:r>
      <w:r w:rsidR="00D57583" w:rsidRPr="00AB18CF">
        <w:rPr>
          <w:rFonts w:asciiTheme="minorHAnsi" w:hAnsiTheme="minorHAnsi" w:cstheme="minorHAnsi"/>
          <w:sz w:val="28"/>
          <w:szCs w:val="28"/>
          <w:lang w:val="es-CO"/>
        </w:rPr>
        <w:t>.</w:t>
      </w:r>
    </w:p>
    <w:p w14:paraId="0D3C32A6" w14:textId="70EC71CD"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Finanzas</w:t>
      </w:r>
      <w:r w:rsidR="00D57583" w:rsidRPr="00AB18CF">
        <w:rPr>
          <w:rFonts w:asciiTheme="minorHAnsi" w:hAnsiTheme="minorHAnsi" w:cstheme="minorHAnsi"/>
          <w:sz w:val="28"/>
          <w:szCs w:val="28"/>
          <w:lang w:val="es-CO"/>
        </w:rPr>
        <w:t>.</w:t>
      </w:r>
    </w:p>
    <w:p w14:paraId="21F09815" w14:textId="69D02370" w:rsidR="007E2B78"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Instalaciones de la planta</w:t>
      </w:r>
      <w:r w:rsidR="00D57583" w:rsidRPr="00AB18CF">
        <w:rPr>
          <w:rFonts w:asciiTheme="minorHAnsi" w:hAnsiTheme="minorHAnsi" w:cstheme="minorHAnsi"/>
          <w:sz w:val="28"/>
          <w:szCs w:val="28"/>
          <w:lang w:val="es-CO"/>
        </w:rPr>
        <w:t>.</w:t>
      </w:r>
    </w:p>
    <w:p w14:paraId="40FB76C7" w14:textId="77777777"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b/>
          <w:bCs/>
          <w:sz w:val="28"/>
          <w:szCs w:val="28"/>
        </w:rPr>
        <w:t>Incertidumbre</w:t>
      </w:r>
      <w:r w:rsidRPr="00AB18CF">
        <w:rPr>
          <w:rFonts w:asciiTheme="minorHAnsi" w:hAnsiTheme="minorHAnsi" w:cstheme="minorHAnsi"/>
          <w:sz w:val="28"/>
          <w:szCs w:val="28"/>
        </w:rPr>
        <w:t>: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lastRenderedPageBreak/>
        <w:t>Tomar un riesgo puede resultar en una ganancia o una pérdida porque se conocen los resultados probables, mientras que la incertidumbre viene con probabilidades desconocidas.</w:t>
      </w:r>
    </w:p>
    <w:p w14:paraId="12FF37A2"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describe las tácticas que la organización planea usar para lograr las ambiciones descritas en el plan estratégico. Es un documento de mediano alcance (más de un año), de bajo nivel, que responde a cómo voy hacer, cómo voy a ejecutar, cómo voy a lograr la meta y alcanzar los objetivos que se esbozan en los planes estratégicos. La creación de planes tácticos suele estar a cargo de gerentes de nivel medio.</w:t>
      </w:r>
    </w:p>
    <w:p w14:paraId="5328AE9E"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incluye los planes de acción para alcanzar las metas/objetivos estratégicos que conducen al logro de planes estratégicos. Estos son más generales o más amplios que los planes operativos.</w:t>
      </w:r>
    </w:p>
    <w:p w14:paraId="7C7BF478" w14:textId="0BAB7DBA" w:rsidR="008D2536" w:rsidRPr="00AB18CF" w:rsidRDefault="006B12D3" w:rsidP="006B12D3">
      <w:pPr>
        <w:rPr>
          <w:rFonts w:asciiTheme="minorHAnsi" w:hAnsiTheme="minorHAnsi" w:cstheme="minorHAnsi"/>
          <w:b/>
          <w:bCs/>
          <w:sz w:val="28"/>
          <w:szCs w:val="28"/>
        </w:rPr>
      </w:pPr>
      <w:r w:rsidRPr="00AB18CF">
        <w:rPr>
          <w:rFonts w:asciiTheme="minorHAnsi" w:hAnsiTheme="minorHAnsi" w:cstheme="minorHAnsi"/>
          <w:b/>
          <w:bCs/>
          <w:sz w:val="28"/>
          <w:szCs w:val="28"/>
        </w:rPr>
        <w:t>Para elaborar un plan táctico, tenga en cuenta los siguientes elementos:</w:t>
      </w:r>
    </w:p>
    <w:p w14:paraId="35D6127D" w14:textId="467FA1D9" w:rsidR="008D3F6C" w:rsidRPr="00AB18CF" w:rsidRDefault="008D3F6C" w:rsidP="008D3F6C">
      <w:pPr>
        <w:pStyle w:val="Tabla"/>
        <w:jc w:val="center"/>
      </w:pPr>
      <w:r w:rsidRPr="00AB18CF">
        <w:t>Elementos del plan táctico</w:t>
      </w:r>
    </w:p>
    <w:tbl>
      <w:tblPr>
        <w:tblStyle w:val="Tablaconcuadrcula4-nfasis3"/>
        <w:tblpPr w:leftFromText="141" w:rightFromText="141" w:vertAnchor="text" w:tblpY="1"/>
        <w:tblOverlap w:val="never"/>
        <w:tblW w:w="0" w:type="auto"/>
        <w:tblLook w:val="04A0" w:firstRow="1" w:lastRow="0" w:firstColumn="1" w:lastColumn="0" w:noHBand="0" w:noVBand="1"/>
      </w:tblPr>
      <w:tblGrid>
        <w:gridCol w:w="4981"/>
        <w:gridCol w:w="4981"/>
      </w:tblGrid>
      <w:tr w:rsidR="008D3F6C" w:rsidRPr="00AB18CF" w14:paraId="7D26B084" w14:textId="77777777" w:rsidTr="006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Objetivos específicos con duración</w:t>
            </w:r>
          </w:p>
        </w:tc>
        <w:tc>
          <w:tcPr>
            <w:tcW w:w="4981" w:type="dxa"/>
          </w:tcPr>
          <w:p w14:paraId="2120AA01" w14:textId="31FA86FD" w:rsidR="008D3F6C" w:rsidRPr="0062426C" w:rsidRDefault="008D3F6C" w:rsidP="0077073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62426C">
              <w:rPr>
                <w:rFonts w:asciiTheme="minorHAnsi" w:hAnsiTheme="minorHAnsi" w:cstheme="minorHAnsi"/>
                <w:b w:val="0"/>
                <w:bCs w:val="0"/>
                <w:sz w:val="28"/>
                <w:szCs w:val="28"/>
              </w:rPr>
              <w:t>El plan táctico dividirá esta amplia ambición en objetivos más pequeños y factibles. Los objetivos deben ser muy específicos y tener tiempos fijos para estimular la acción.</w:t>
            </w:r>
          </w:p>
        </w:tc>
      </w:tr>
      <w:tr w:rsidR="008D3F6C" w:rsidRPr="00AB18CF" w14:paraId="062F7682"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Presupuesto</w:t>
            </w:r>
          </w:p>
        </w:tc>
        <w:tc>
          <w:tcPr>
            <w:tcW w:w="4981" w:type="dxa"/>
          </w:tcPr>
          <w:p w14:paraId="2249C8DE" w14:textId="1D7983F7" w:rsidR="008D3F6C" w:rsidRPr="0062426C" w:rsidRDefault="008D3F6C" w:rsidP="006242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62426C">
              <w:rPr>
                <w:rFonts w:asciiTheme="minorHAnsi" w:hAnsiTheme="minorHAnsi" w:cstheme="minorHAnsi"/>
                <w:sz w:val="28"/>
                <w:szCs w:val="28"/>
              </w:rPr>
              <w:t>El plan táctico debe relacionar el presupuesto que requiere para lograr los objetivos trazados en el plan estratégico. Esto debe incluir el presupuesto para:</w:t>
            </w:r>
          </w:p>
          <w:p w14:paraId="03ABB4F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lastRenderedPageBreak/>
              <w:t>Contratación de personal.</w:t>
            </w:r>
          </w:p>
          <w:p w14:paraId="6D49D958"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Publicidad.</w:t>
            </w:r>
          </w:p>
          <w:p w14:paraId="4523E39A"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Abastecimiento.</w:t>
            </w:r>
          </w:p>
          <w:p w14:paraId="0CDF74AC"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Producción.</w:t>
            </w:r>
          </w:p>
          <w:p w14:paraId="738BA94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Papelería.</w:t>
            </w:r>
          </w:p>
          <w:p w14:paraId="7685CDA7" w14:textId="5624A696"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Funcionamiento de las operaciones diarias de la empresa.</w:t>
            </w:r>
          </w:p>
        </w:tc>
      </w:tr>
      <w:tr w:rsidR="008D3F6C" w:rsidRPr="00AB18CF" w14:paraId="5610871B" w14:textId="77777777" w:rsidTr="0062426C">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lastRenderedPageBreak/>
              <w:t>Recursos</w:t>
            </w:r>
          </w:p>
        </w:tc>
        <w:tc>
          <w:tcPr>
            <w:tcW w:w="4981" w:type="dxa"/>
          </w:tcPr>
          <w:p w14:paraId="1A6955E2" w14:textId="4BCB6265" w:rsidR="008D3F6C" w:rsidRPr="00AB18CF" w:rsidRDefault="008D3F6C" w:rsidP="006242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Establecer todos los recursos que puede reunir para lograr los objetivos de la organización; estos pueden ser recursos humanos, físicos, entre otros.</w:t>
            </w:r>
          </w:p>
        </w:tc>
      </w:tr>
      <w:tr w:rsidR="008D3F6C" w:rsidRPr="00AB18CF" w14:paraId="311A9F33"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62426C" w:rsidRDefault="008D3F6C" w:rsidP="0062426C">
            <w:pPr>
              <w:ind w:firstLine="0"/>
              <w:rPr>
                <w:rFonts w:asciiTheme="minorHAnsi" w:hAnsiTheme="minorHAnsi" w:cstheme="minorHAnsi"/>
                <w:b w:val="0"/>
                <w:bCs w:val="0"/>
                <w:sz w:val="28"/>
                <w:szCs w:val="28"/>
              </w:rPr>
            </w:pPr>
            <w:r w:rsidRPr="0062426C">
              <w:rPr>
                <w:rStyle w:val="Extranjerismo"/>
                <w:b w:val="0"/>
                <w:bCs w:val="0"/>
                <w:lang w:val="es-CO"/>
              </w:rPr>
              <w:t>“Marketing”</w:t>
            </w:r>
          </w:p>
        </w:tc>
        <w:tc>
          <w:tcPr>
            <w:tcW w:w="4981" w:type="dxa"/>
          </w:tcPr>
          <w:p w14:paraId="6BDA4F21" w14:textId="352EDA29" w:rsidR="008D3F6C" w:rsidRPr="00AB18CF" w:rsidRDefault="008D3F6C" w:rsidP="0062426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Hacer uso de la estrategia inmediata de “</w:t>
            </w:r>
            <w:r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rPr>
              <w:t>, las relaciones públicas, la publicidad y la venta minorista. Su alcance debe estar alineado con los objetivos descritos anteriormente.</w:t>
            </w:r>
          </w:p>
        </w:tc>
      </w:tr>
    </w:tbl>
    <w:p w14:paraId="19C4331B" w14:textId="77777777"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El éxito de los planes estratégicos y tácticos depende del logro de los objetivos operativos.</w:t>
      </w:r>
    </w:p>
    <w:p w14:paraId="2B4B240E" w14:textId="70356999" w:rsidR="00AE59FB" w:rsidRPr="00AB18CF" w:rsidRDefault="00AE59FB" w:rsidP="00D122AE">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“Según el pensamiento de Torres (2015, p.211), el plan táctico es el medio que utilizan los colaboradores de la organización para </w:t>
      </w:r>
      <w:r w:rsidR="00756604">
        <w:rPr>
          <w:rFonts w:asciiTheme="minorHAnsi" w:hAnsiTheme="minorHAnsi" w:cstheme="minorHAnsi"/>
          <w:sz w:val="28"/>
          <w:szCs w:val="28"/>
        </w:rPr>
        <w:t>traducir</w:t>
      </w:r>
      <w:r w:rsidRPr="00AB18CF">
        <w:rPr>
          <w:rFonts w:asciiTheme="minorHAnsi" w:hAnsiTheme="minorHAnsi" w:cstheme="minorHAnsi"/>
          <w:sz w:val="28"/>
          <w:szCs w:val="28"/>
        </w:rPr>
        <w:t xml:space="preserve"> los planes estratégicos en objetivos específicos para determinadas unidades administrativas.”</w:t>
      </w:r>
    </w:p>
    <w:p w14:paraId="4E59CE7C" w14:textId="4FBDCAE2" w:rsidR="00D122AE" w:rsidRPr="00AB18CF" w:rsidRDefault="002B6BF2" w:rsidP="0027297D">
      <w:pPr>
        <w:pStyle w:val="Figura"/>
      </w:pPr>
      <w:r w:rsidRPr="00AB18CF">
        <w:rPr>
          <w:noProof/>
        </w:rPr>
        <w:drawing>
          <wp:anchor distT="0" distB="0" distL="114300" distR="114300" simplePos="0" relativeHeight="251660288" behindDoc="0" locked="0" layoutInCell="1" allowOverlap="1" wp14:anchorId="7CB7D69A" wp14:editId="6E54A7A8">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7.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7.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9875" cy="4352925"/>
                    </a:xfrm>
                    <a:prstGeom prst="rect">
                      <a:avLst/>
                    </a:prstGeom>
                  </pic:spPr>
                </pic:pic>
              </a:graphicData>
            </a:graphic>
          </wp:anchor>
        </w:drawing>
      </w:r>
      <w:r w:rsidR="00D122AE" w:rsidRPr="00AB18CF">
        <w:t>Objetivos a mediano plazo</w:t>
      </w:r>
    </w:p>
    <w:p w14:paraId="3F799F83" w14:textId="1D11D24E" w:rsidR="002E799E" w:rsidRPr="00AB18CF" w:rsidRDefault="002E799E" w:rsidP="002E799E">
      <w:pPr>
        <w:rPr>
          <w:rFonts w:asciiTheme="minorHAnsi" w:hAnsiTheme="minorHAnsi" w:cstheme="minorHAnsi"/>
          <w:sz w:val="28"/>
          <w:szCs w:val="28"/>
        </w:rPr>
      </w:pPr>
    </w:p>
    <w:p w14:paraId="083568D9" w14:textId="77777777" w:rsidR="002E799E" w:rsidRPr="00AB18CF" w:rsidRDefault="002E799E" w:rsidP="002E799E">
      <w:pPr>
        <w:rPr>
          <w:rFonts w:asciiTheme="minorHAnsi" w:hAnsiTheme="minorHAnsi" w:cstheme="minorHAnsi"/>
          <w:sz w:val="28"/>
          <w:szCs w:val="28"/>
        </w:rPr>
      </w:pPr>
    </w:p>
    <w:p w14:paraId="2648027F" w14:textId="77777777" w:rsidR="002E799E" w:rsidRPr="00AB18CF" w:rsidRDefault="002E799E" w:rsidP="002E799E">
      <w:pPr>
        <w:rPr>
          <w:rFonts w:asciiTheme="minorHAnsi" w:hAnsiTheme="minorHAnsi" w:cstheme="minorHAnsi"/>
          <w:sz w:val="28"/>
          <w:szCs w:val="28"/>
        </w:rPr>
      </w:pPr>
    </w:p>
    <w:p w14:paraId="6564AC2F" w14:textId="77777777" w:rsidR="002E799E" w:rsidRPr="00AB18CF" w:rsidRDefault="002E799E" w:rsidP="002E799E">
      <w:pPr>
        <w:rPr>
          <w:rFonts w:asciiTheme="minorHAnsi" w:hAnsiTheme="minorHAnsi" w:cstheme="minorHAnsi"/>
          <w:sz w:val="28"/>
          <w:szCs w:val="28"/>
        </w:rPr>
      </w:pPr>
    </w:p>
    <w:p w14:paraId="294B770B" w14:textId="77777777" w:rsidR="002E799E" w:rsidRPr="00AB18CF" w:rsidRDefault="002E799E" w:rsidP="002E799E">
      <w:pPr>
        <w:rPr>
          <w:rFonts w:asciiTheme="minorHAnsi" w:hAnsiTheme="minorHAnsi" w:cstheme="minorHAnsi"/>
          <w:sz w:val="28"/>
          <w:szCs w:val="28"/>
        </w:rPr>
      </w:pPr>
    </w:p>
    <w:p w14:paraId="7E7E226A" w14:textId="77777777" w:rsidR="002E799E" w:rsidRPr="00AB18CF" w:rsidRDefault="002E799E" w:rsidP="002E799E">
      <w:pPr>
        <w:rPr>
          <w:rFonts w:asciiTheme="minorHAnsi" w:hAnsiTheme="minorHAnsi" w:cstheme="minorHAnsi"/>
          <w:sz w:val="28"/>
          <w:szCs w:val="28"/>
        </w:rPr>
      </w:pPr>
    </w:p>
    <w:p w14:paraId="0E770B4C" w14:textId="77777777" w:rsidR="002E799E" w:rsidRPr="00AB18CF" w:rsidRDefault="002E799E" w:rsidP="002E799E">
      <w:pPr>
        <w:rPr>
          <w:rFonts w:asciiTheme="minorHAnsi" w:hAnsiTheme="minorHAnsi" w:cstheme="minorHAnsi"/>
          <w:sz w:val="28"/>
          <w:szCs w:val="28"/>
        </w:rPr>
      </w:pPr>
    </w:p>
    <w:p w14:paraId="786F8B91" w14:textId="77777777" w:rsidR="002E799E" w:rsidRPr="00AB18CF" w:rsidRDefault="002E799E" w:rsidP="002E799E">
      <w:pPr>
        <w:rPr>
          <w:rFonts w:asciiTheme="minorHAnsi" w:hAnsiTheme="minorHAnsi" w:cstheme="minorHAnsi"/>
          <w:sz w:val="28"/>
          <w:szCs w:val="28"/>
        </w:rPr>
      </w:pPr>
    </w:p>
    <w:p w14:paraId="3DC3513D" w14:textId="77777777" w:rsidR="002E799E" w:rsidRPr="00AB18CF" w:rsidRDefault="002E799E" w:rsidP="002E799E">
      <w:pPr>
        <w:rPr>
          <w:rFonts w:asciiTheme="minorHAnsi" w:hAnsiTheme="minorHAnsi" w:cstheme="minorHAnsi"/>
          <w:sz w:val="28"/>
          <w:szCs w:val="28"/>
        </w:rPr>
      </w:pPr>
    </w:p>
    <w:p w14:paraId="679E1E8C" w14:textId="77777777" w:rsidR="003F67BF" w:rsidRPr="00AB18CF" w:rsidRDefault="002E799E" w:rsidP="0031555B">
      <w:pPr>
        <w:ind w:firstLine="851"/>
        <w:rPr>
          <w:b/>
          <w:bCs/>
        </w:rPr>
      </w:pPr>
      <w:r w:rsidRPr="00AB18CF">
        <w:br w:type="textWrapping" w:clear="all"/>
      </w:r>
    </w:p>
    <w:p w14:paraId="4DEDE068" w14:textId="6E879051" w:rsidR="00D122AE" w:rsidRDefault="0031555B" w:rsidP="0051436B">
      <w:pPr>
        <w:rPr>
          <w:b/>
          <w:bCs/>
        </w:rPr>
      </w:pPr>
      <w:r w:rsidRPr="00AB18CF">
        <w:rPr>
          <w:b/>
          <w:bCs/>
        </w:rPr>
        <w:t>Objetivos de mediano plazo son:</w:t>
      </w:r>
    </w:p>
    <w:p w14:paraId="61B85701" w14:textId="07ED8AB4" w:rsidR="00171759" w:rsidRPr="00171759" w:rsidRDefault="00171759" w:rsidP="0051436B">
      <w:pPr>
        <w:rPr>
          <w:bCs/>
        </w:rPr>
      </w:pPr>
      <w:r w:rsidRPr="00171759">
        <w:rPr>
          <w:bCs/>
        </w:rPr>
        <w:t>Tácticas</w:t>
      </w:r>
      <w:r w:rsidR="00F600E3">
        <w:rPr>
          <w:bCs/>
        </w:rPr>
        <w:t>.</w:t>
      </w:r>
    </w:p>
    <w:p w14:paraId="076E2731" w14:textId="261A43E3"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Objetivos tácticos.</w:t>
      </w:r>
    </w:p>
    <w:p w14:paraId="38A7BFD9" w14:textId="005DB09E"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Funciones.</w:t>
      </w:r>
    </w:p>
    <w:p w14:paraId="528D6A83" w14:textId="6EAC1EBB"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Planes tácticos.</w:t>
      </w:r>
    </w:p>
    <w:p w14:paraId="6535D9C7" w14:textId="6CFA3FA8"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lastRenderedPageBreak/>
        <w:t>Procesos organizacionales.</w:t>
      </w:r>
    </w:p>
    <w:p w14:paraId="75053B17" w14:textId="1066F421"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Políticas.</w:t>
      </w:r>
    </w:p>
    <w:p w14:paraId="5BFD12C3" w14:textId="4136DF27" w:rsidR="002B6BF2" w:rsidRPr="00AB18CF" w:rsidRDefault="00C42A86" w:rsidP="002E799E">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Misión de la empresa.</w:t>
      </w:r>
    </w:p>
    <w:p w14:paraId="7997303F" w14:textId="53BD1595"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Análisis FODA.</w:t>
      </w:r>
    </w:p>
    <w:p w14:paraId="4D8494D6" w14:textId="17F1E35A"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Objetivos.</w:t>
      </w:r>
    </w:p>
    <w:p w14:paraId="6566C721" w14:textId="35ABAE97"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Componentes de acción.</w:t>
      </w:r>
    </w:p>
    <w:p w14:paraId="3C153194" w14:textId="1655A7DB"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Recursos.</w:t>
      </w:r>
    </w:p>
    <w:p w14:paraId="5617B1B3" w14:textId="6F153D98"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Responsable.</w:t>
      </w:r>
    </w:p>
    <w:p w14:paraId="18F26244" w14:textId="1CE8E389"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Cronograma.</w:t>
      </w:r>
    </w:p>
    <w:p w14:paraId="2260FF4D"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672BF009" w14:textId="77777777" w:rsidR="008D75F2" w:rsidRPr="00AB18CF" w:rsidRDefault="008D75F2" w:rsidP="008D75F2">
      <w:pPr>
        <w:rPr>
          <w:rFonts w:asciiTheme="minorHAnsi" w:hAnsiTheme="minorHAnsi" w:cstheme="minorHAnsi"/>
          <w:b/>
          <w:bCs/>
          <w:sz w:val="28"/>
          <w:szCs w:val="28"/>
        </w:rPr>
      </w:pPr>
      <w:r w:rsidRPr="00AB18CF">
        <w:rPr>
          <w:rFonts w:asciiTheme="minorHAnsi" w:hAnsiTheme="minorHAnsi" w:cstheme="minorHAnsi"/>
          <w:b/>
          <w:bCs/>
          <w:sz w:val="28"/>
          <w:szCs w:val="28"/>
        </w:rPr>
        <w:t>Beneficios de un plan táctico</w:t>
      </w:r>
    </w:p>
    <w:p w14:paraId="1BA46882"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Este tipo de plan ayuda a convertir las estrategias en acciones que, en última instancia, ayudan a una empresa o equipo a alcanzar sus objetivos.</w:t>
      </w:r>
    </w:p>
    <w:p w14:paraId="44260F20"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Fomenta un mejor rendimiento, ya que los empleados y los miembros del equipo tendrán pasos prácticos para alcanzar los objetivos.</w:t>
      </w:r>
    </w:p>
    <w:p w14:paraId="57D0090A" w14:textId="5AC98119" w:rsidR="00364999"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Permite a los departamentos y equipos priorizar su trabajo y garantiza que cada tarea se vincule con la estrategia general. En resumen, la planificación táctica se usa con mayor frecuencia para metas u objetivos a mediano plazo.</w:t>
      </w:r>
    </w:p>
    <w:p w14:paraId="223AA666" w14:textId="77777777"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Ejemplo</w:t>
      </w:r>
      <w:r w:rsidRPr="00AB18CF">
        <w:rPr>
          <w:rFonts w:asciiTheme="minorHAnsi" w:hAnsiTheme="minorHAnsi" w:cstheme="minorHAnsi"/>
          <w:sz w:val="28"/>
          <w:szCs w:val="28"/>
        </w:rPr>
        <w:t>:</w:t>
      </w:r>
    </w:p>
    <w:p w14:paraId="22D24F22" w14:textId="03B62A6B"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30 %.</w:t>
      </w:r>
    </w:p>
    <w:p w14:paraId="60E292DA" w14:textId="612B93B8"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Plan táctico</w:t>
      </w:r>
    </w:p>
    <w:p w14:paraId="536458A6" w14:textId="6F289A59" w:rsidR="00364999"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AB18CF" w:rsidRDefault="003350D4" w:rsidP="003350D4">
      <w:pPr>
        <w:rPr>
          <w:rFonts w:asciiTheme="minorHAnsi" w:hAnsiTheme="minorHAnsi" w:cstheme="minorHAnsi"/>
          <w:b/>
          <w:bCs/>
          <w:sz w:val="28"/>
          <w:szCs w:val="28"/>
        </w:rPr>
      </w:pPr>
      <w:r w:rsidRPr="00AB18CF">
        <w:rPr>
          <w:rFonts w:asciiTheme="minorHAnsi" w:hAnsiTheme="minorHAnsi" w:cstheme="minorHAnsi"/>
          <w:b/>
          <w:bCs/>
          <w:sz w:val="28"/>
          <w:szCs w:val="28"/>
        </w:rPr>
        <w:t>Puntos claves de un plan táctico</w:t>
      </w:r>
    </w:p>
    <w:p w14:paraId="3D89ECEA" w14:textId="50B9E9E8" w:rsidR="00D630CF" w:rsidRPr="00AB18CF" w:rsidRDefault="003350D4" w:rsidP="003350D4">
      <w:pPr>
        <w:rPr>
          <w:rFonts w:asciiTheme="minorHAnsi" w:hAnsiTheme="minorHAnsi" w:cstheme="minorHAnsi"/>
          <w:sz w:val="28"/>
          <w:szCs w:val="28"/>
        </w:rPr>
      </w:pPr>
      <w:r w:rsidRPr="00AB18CF">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Objetivos específicos</w:t>
      </w:r>
      <w:r w:rsidRPr="00AB18CF">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lastRenderedPageBreak/>
        <w:t>Pasos a seguir para alcanzar esos objetivos</w:t>
      </w:r>
      <w:r w:rsidRPr="00AB18CF">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Otro elemento clave de un plan táctico son las acciones que se llevarán a cabo para alcanzar cada objetivo</w:t>
      </w:r>
      <w:r w:rsidRPr="00AB18CF">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Recursos necesarios</w:t>
      </w:r>
      <w:r w:rsidRPr="00AB18CF">
        <w:rPr>
          <w:rFonts w:asciiTheme="minorHAnsi" w:hAnsiTheme="minorHAnsi" w:cstheme="minorHAnsi"/>
          <w:sz w:val="28"/>
          <w:szCs w:val="28"/>
        </w:rPr>
        <w:t>: para ejecutar las acciones que permitan alcanzar los objetivos trazados.</w:t>
      </w:r>
    </w:p>
    <w:p w14:paraId="46E0FD78" w14:textId="77777777" w:rsidR="003350D4" w:rsidRPr="00AB18CF" w:rsidRDefault="003350D4" w:rsidP="009362B3">
      <w:pPr>
        <w:rPr>
          <w:rFonts w:asciiTheme="minorHAnsi" w:hAnsiTheme="minorHAnsi" w:cstheme="minorHAnsi"/>
          <w:sz w:val="28"/>
          <w:szCs w:val="28"/>
        </w:rPr>
      </w:pPr>
      <w:r w:rsidRPr="00AB18CF">
        <w:rPr>
          <w:b/>
          <w:bCs/>
        </w:rPr>
        <w:t>Cronograma</w:t>
      </w:r>
      <w:r w:rsidRPr="00AB18CF">
        <w:rPr>
          <w:rFonts w:asciiTheme="minorHAnsi" w:hAnsiTheme="minorHAnsi" w:cstheme="minorHAnsi"/>
          <w:sz w:val="28"/>
          <w:szCs w:val="28"/>
        </w:rPr>
        <w:t>: cada tarea o acción que forma parte de un plan táctico debe tener una fecha límite.</w:t>
      </w:r>
    </w:p>
    <w:p w14:paraId="4068CE18" w14:textId="473786CB" w:rsidR="003350D4" w:rsidRPr="00AB18CF" w:rsidRDefault="003350D4" w:rsidP="009362B3">
      <w:pPr>
        <w:rPr>
          <w:rFonts w:asciiTheme="minorHAnsi" w:hAnsiTheme="minorHAnsi" w:cstheme="minorHAnsi"/>
          <w:sz w:val="28"/>
          <w:szCs w:val="28"/>
        </w:rPr>
      </w:pPr>
      <w:r w:rsidRPr="00AB18CF">
        <w:rPr>
          <w:rFonts w:asciiTheme="minorHAnsi" w:hAnsiTheme="minorHAnsi" w:cstheme="minorHAnsi"/>
          <w:sz w:val="28"/>
          <w:szCs w:val="28"/>
        </w:rPr>
        <w:t>Diferencias entre la planeación estratégica y la planeación táctica</w:t>
      </w:r>
      <w:r w:rsidR="009362B3" w:rsidRPr="00AB18CF">
        <w:rPr>
          <w:rFonts w:asciiTheme="minorHAnsi" w:hAnsiTheme="minorHAnsi" w:cstheme="minorHAnsi"/>
          <w:sz w:val="28"/>
          <w:szCs w:val="28"/>
        </w:rPr>
        <w:t>:</w:t>
      </w:r>
    </w:p>
    <w:p w14:paraId="1D95C6FF" w14:textId="299116C5" w:rsidR="009362B3" w:rsidRPr="00AB18CF" w:rsidRDefault="009362B3" w:rsidP="009362B3">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B18CF"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AB18CF" w:rsidRDefault="00B07948" w:rsidP="003350D4">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estratégica</w:t>
            </w:r>
          </w:p>
        </w:tc>
        <w:tc>
          <w:tcPr>
            <w:tcW w:w="4981" w:type="dxa"/>
          </w:tcPr>
          <w:p w14:paraId="026998CF" w14:textId="71B92E93" w:rsidR="00B07948" w:rsidRPr="00AB18CF"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táctica</w:t>
            </w:r>
          </w:p>
        </w:tc>
      </w:tr>
      <w:tr w:rsidR="00A324E3" w:rsidRPr="00AB18CF"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2ED22B17"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Describe las metas y los objetivos generales.</w:t>
            </w:r>
          </w:p>
        </w:tc>
        <w:tc>
          <w:tcPr>
            <w:tcW w:w="4981" w:type="dxa"/>
          </w:tcPr>
          <w:p w14:paraId="637D87E5" w14:textId="4EC3F4CC" w:rsidR="00B07948" w:rsidRPr="00AB18CF"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Describe los pasos y acciones para alcanzar las metas del plan estratégico.</w:t>
            </w:r>
          </w:p>
        </w:tc>
      </w:tr>
      <w:tr w:rsidR="00A324E3" w:rsidRPr="00AB18CF"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 xml:space="preserve"> Estrategias.</w:t>
            </w:r>
          </w:p>
        </w:tc>
        <w:tc>
          <w:tcPr>
            <w:tcW w:w="4981" w:type="dxa"/>
          </w:tcPr>
          <w:p w14:paraId="78F27F4B" w14:textId="4AE77F77" w:rsidR="00B07948" w:rsidRPr="00AB18CF"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Tácticas.</w:t>
            </w:r>
          </w:p>
        </w:tc>
      </w:tr>
      <w:tr w:rsidR="00171759" w:rsidRPr="00AB18CF" w14:paraId="30D5E805"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297540E" w14:textId="1DF7E128" w:rsidR="00171759" w:rsidRPr="00770735"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Apoya el logro de la misión de la organización.</w:t>
            </w:r>
          </w:p>
        </w:tc>
        <w:tc>
          <w:tcPr>
            <w:tcW w:w="4981" w:type="dxa"/>
          </w:tcPr>
          <w:p w14:paraId="228058A8" w14:textId="34617DCB" w:rsidR="00171759" w:rsidRPr="00AB18CF"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Apoya mejores prácticas con planes específicos.</w:t>
            </w:r>
          </w:p>
        </w:tc>
      </w:tr>
      <w:tr w:rsidR="00171759" w:rsidRPr="00AB18CF" w14:paraId="5DD44917"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14C371D" w14:textId="129684C1"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Duradera.</w:t>
            </w:r>
          </w:p>
        </w:tc>
        <w:tc>
          <w:tcPr>
            <w:tcW w:w="4981" w:type="dxa"/>
          </w:tcPr>
          <w:p w14:paraId="33EB1D6A" w14:textId="39F19344"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Concreta.</w:t>
            </w:r>
          </w:p>
        </w:tc>
      </w:tr>
      <w:tr w:rsidR="00171759" w:rsidRPr="00AB18CF" w14:paraId="3E6C016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1DBD90F" w14:textId="586FA769"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lastRenderedPageBreak/>
              <w:t>Incluye a todos en la organización.</w:t>
            </w:r>
          </w:p>
        </w:tc>
        <w:tc>
          <w:tcPr>
            <w:tcW w:w="4981" w:type="dxa"/>
          </w:tcPr>
          <w:p w14:paraId="4A2311BB" w14:textId="4785F6A2"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Incluye a unidades específicas.</w:t>
            </w:r>
          </w:p>
        </w:tc>
      </w:tr>
      <w:tr w:rsidR="00171759" w:rsidRPr="00AB18CF" w14:paraId="76963581"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8554EC2" w14:textId="5B53E28F"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Realizada por el nivel superior de la empresa.</w:t>
            </w:r>
          </w:p>
        </w:tc>
        <w:tc>
          <w:tcPr>
            <w:tcW w:w="4981" w:type="dxa"/>
          </w:tcPr>
          <w:p w14:paraId="1BBB2C10" w14:textId="038C639F"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Realizada por el nivel medio de la empresa.</w:t>
            </w:r>
          </w:p>
        </w:tc>
      </w:tr>
      <w:tr w:rsidR="00171759" w:rsidRPr="00AB18CF" w14:paraId="2F26C15D"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1E23BE2" w14:textId="4F4AE076"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Objetivos a largo plazo.</w:t>
            </w:r>
          </w:p>
        </w:tc>
        <w:tc>
          <w:tcPr>
            <w:tcW w:w="4981" w:type="dxa"/>
          </w:tcPr>
          <w:p w14:paraId="1F20248C" w14:textId="42A13E99"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Objetivos a mediano plazo.</w:t>
            </w:r>
          </w:p>
        </w:tc>
      </w:tr>
    </w:tbl>
    <w:p w14:paraId="59D9A8E1" w14:textId="77777777" w:rsidR="0084089E" w:rsidRPr="00AB18CF" w:rsidRDefault="0084089E" w:rsidP="0084089E"/>
    <w:p w14:paraId="7AFEE33C" w14:textId="77777777" w:rsidR="0084089E" w:rsidRPr="00AB18CF" w:rsidRDefault="0084089E" w:rsidP="0084089E"/>
    <w:p w14:paraId="611B07C8" w14:textId="29C2D115" w:rsidR="00B07948" w:rsidRPr="00AB18CF" w:rsidRDefault="006037A0" w:rsidP="0027297D">
      <w:pPr>
        <w:pStyle w:val="Figura"/>
      </w:pPr>
      <w:r w:rsidRPr="00AB18CF">
        <w:t>Propósitos de las tácticas</w:t>
      </w:r>
    </w:p>
    <w:p w14:paraId="64A6CA12" w14:textId="21F2AAA2" w:rsidR="004D3B28" w:rsidRPr="00AB18CF" w:rsidRDefault="004D3B28" w:rsidP="004D3B28">
      <w:pPr>
        <w:ind w:firstLine="0"/>
      </w:pPr>
      <w:r w:rsidRPr="00AB18CF">
        <w:rPr>
          <w:noProof/>
        </w:rPr>
        <w:drawing>
          <wp:inline distT="0" distB="0" distL="0" distR="0" wp14:anchorId="7588C3D1" wp14:editId="2168695C">
            <wp:extent cx="6694302" cy="1514475"/>
            <wp:effectExtent l="0" t="0" r="0" b="0"/>
            <wp:docPr id="2108499368" name="Gráfico 26" descr="Figura 8.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8. Esquema que menciona los aspectos relacionados con las tácticas dentro de los objetivos a mediano plazo, los cuales son las estrategias y la evaluación de resultad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98894" cy="1515514"/>
                    </a:xfrm>
                    <a:prstGeom prst="rect">
                      <a:avLst/>
                    </a:prstGeom>
                  </pic:spPr>
                </pic:pic>
              </a:graphicData>
            </a:graphic>
          </wp:inline>
        </w:drawing>
      </w:r>
    </w:p>
    <w:p w14:paraId="5EE0E910" w14:textId="2C68FC6B" w:rsidR="003914DB" w:rsidRPr="00AB18CF" w:rsidRDefault="003914DB" w:rsidP="004D3B28">
      <w:pPr>
        <w:ind w:firstLine="0"/>
        <w:rPr>
          <w:rFonts w:asciiTheme="minorHAnsi" w:hAnsiTheme="minorHAnsi" w:cstheme="minorHAnsi"/>
          <w:b/>
          <w:bCs/>
          <w:sz w:val="28"/>
          <w:szCs w:val="28"/>
        </w:rPr>
      </w:pPr>
      <w:r w:rsidRPr="00AB18CF">
        <w:rPr>
          <w:rFonts w:asciiTheme="minorHAnsi" w:hAnsiTheme="minorHAnsi" w:cstheme="minorHAnsi"/>
          <w:b/>
          <w:bCs/>
          <w:sz w:val="28"/>
          <w:szCs w:val="28"/>
        </w:rPr>
        <w:t>Propósitos de las tácticas</w:t>
      </w:r>
    </w:p>
    <w:p w14:paraId="7651D556" w14:textId="327C1FE9" w:rsidR="004D3B28" w:rsidRPr="00AB18CF" w:rsidRDefault="004D3B28" w:rsidP="004D3B28">
      <w:pPr>
        <w:ind w:firstLine="0"/>
        <w:rPr>
          <w:rFonts w:asciiTheme="minorHAnsi" w:hAnsiTheme="minorHAnsi" w:cstheme="minorHAnsi"/>
          <w:sz w:val="28"/>
          <w:szCs w:val="28"/>
        </w:rPr>
      </w:pPr>
      <w:r w:rsidRPr="00AB18CF">
        <w:rPr>
          <w:rFonts w:asciiTheme="minorHAnsi" w:hAnsiTheme="minorHAnsi" w:cstheme="minorHAnsi"/>
          <w:sz w:val="28"/>
          <w:szCs w:val="28"/>
        </w:rPr>
        <w:t>Objetivos a mediano plazo.</w:t>
      </w:r>
    </w:p>
    <w:p w14:paraId="60427396" w14:textId="3D76D306" w:rsidR="004D3B28" w:rsidRPr="00AB18CF" w:rsidRDefault="004D3B28" w:rsidP="00AA5D91">
      <w:pPr>
        <w:ind w:firstLine="0"/>
        <w:rPr>
          <w:rFonts w:asciiTheme="minorHAnsi" w:hAnsiTheme="minorHAnsi" w:cstheme="minorHAnsi"/>
          <w:sz w:val="28"/>
          <w:szCs w:val="28"/>
        </w:rPr>
      </w:pPr>
      <w:r w:rsidRPr="00AB18CF">
        <w:rPr>
          <w:rFonts w:asciiTheme="minorHAnsi" w:hAnsiTheme="minorHAnsi" w:cstheme="minorHAnsi"/>
          <w:sz w:val="28"/>
          <w:szCs w:val="28"/>
        </w:rPr>
        <w:t>Para alcanzar:</w:t>
      </w:r>
    </w:p>
    <w:p w14:paraId="5F0A05BE" w14:textId="271CC80B" w:rsidR="004D3B28" w:rsidRPr="00AB18CF" w:rsidRDefault="004D3B28" w:rsidP="00351499">
      <w:pPr>
        <w:ind w:firstLine="0"/>
        <w:rPr>
          <w:rFonts w:asciiTheme="minorHAnsi" w:hAnsiTheme="minorHAnsi" w:cstheme="minorHAnsi"/>
          <w:sz w:val="28"/>
          <w:szCs w:val="28"/>
        </w:rPr>
      </w:pPr>
      <w:r w:rsidRPr="00AB18CF">
        <w:rPr>
          <w:rFonts w:asciiTheme="minorHAnsi" w:hAnsiTheme="minorHAnsi" w:cstheme="minorHAnsi"/>
          <w:sz w:val="28"/>
          <w:szCs w:val="28"/>
        </w:rPr>
        <w:t xml:space="preserve">Estrategias </w:t>
      </w:r>
      <w:r w:rsidRPr="00AB18CF">
        <w:rPr>
          <w:rFonts w:asciiTheme="minorHAnsi" w:hAnsiTheme="minorHAnsi" w:cstheme="minorHAnsi"/>
          <w:sz w:val="28"/>
          <w:szCs w:val="28"/>
        </w:rPr>
        <w:tab/>
        <w:t>para apoyar</w:t>
      </w:r>
      <w:r w:rsidRPr="00AB18CF">
        <w:rPr>
          <w:rFonts w:asciiTheme="minorHAnsi" w:hAnsiTheme="minorHAnsi" w:cstheme="minorHAnsi"/>
          <w:sz w:val="28"/>
          <w:szCs w:val="28"/>
        </w:rPr>
        <w:tab/>
      </w:r>
      <w:r w:rsidRPr="00AB18CF">
        <w:rPr>
          <w:rFonts w:asciiTheme="minorHAnsi" w:hAnsiTheme="minorHAnsi" w:cstheme="minorHAnsi"/>
          <w:sz w:val="28"/>
          <w:szCs w:val="28"/>
        </w:rPr>
        <w:tab/>
      </w:r>
      <w:r w:rsidRPr="00AB18CF">
        <w:rPr>
          <w:rFonts w:asciiTheme="minorHAnsi" w:hAnsiTheme="minorHAnsi" w:cstheme="minorHAnsi"/>
          <w:sz w:val="28"/>
          <w:szCs w:val="28"/>
        </w:rPr>
        <w:tab/>
        <w:t xml:space="preserve"> Tácticas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base</w:t>
      </w:r>
      <w:r w:rsidR="005C7550" w:rsidRPr="00AB18CF">
        <w:rPr>
          <w:rFonts w:asciiTheme="minorHAnsi" w:hAnsiTheme="minorHAnsi" w:cstheme="minorHAnsi"/>
          <w:sz w:val="28"/>
          <w:szCs w:val="28"/>
        </w:rPr>
        <w:t xml:space="preserve"> </w:t>
      </w:r>
      <w:r w:rsidRPr="00AB18CF">
        <w:rPr>
          <w:rFonts w:asciiTheme="minorHAnsi" w:hAnsiTheme="minorHAnsi" w:cstheme="minorHAnsi"/>
          <w:sz w:val="28"/>
          <w:szCs w:val="28"/>
        </w:rPr>
        <w:t xml:space="preserve">para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Evaluación de resultado</w:t>
      </w:r>
      <w:r w:rsidR="005C7550" w:rsidRPr="00AB18CF">
        <w:rPr>
          <w:rFonts w:asciiTheme="minorHAnsi" w:hAnsiTheme="minorHAnsi" w:cstheme="minorHAnsi"/>
          <w:sz w:val="28"/>
          <w:szCs w:val="28"/>
        </w:rPr>
        <w:t>.</w:t>
      </w:r>
    </w:p>
    <w:p w14:paraId="21EB7675" w14:textId="77777777" w:rsidR="003914DB" w:rsidRPr="00AB18CF" w:rsidRDefault="003914DB" w:rsidP="003350D4">
      <w:pPr>
        <w:rPr>
          <w:rFonts w:asciiTheme="minorHAnsi" w:hAnsiTheme="minorHAnsi" w:cstheme="minorHAnsi"/>
          <w:sz w:val="28"/>
          <w:szCs w:val="28"/>
        </w:rPr>
      </w:pPr>
    </w:p>
    <w:p w14:paraId="05286A33" w14:textId="52A869B0" w:rsidR="003B6E27" w:rsidRPr="00AB18CF" w:rsidRDefault="003B6E27" w:rsidP="003350D4">
      <w:pPr>
        <w:rPr>
          <w:rFonts w:asciiTheme="minorHAnsi" w:hAnsiTheme="minorHAnsi" w:cstheme="minorHAnsi"/>
          <w:sz w:val="28"/>
          <w:szCs w:val="28"/>
        </w:rPr>
      </w:pPr>
      <w:r w:rsidRPr="00AB18CF">
        <w:rPr>
          <w:rFonts w:asciiTheme="minorHAnsi" w:hAnsiTheme="minorHAnsi" w:cstheme="minorHAnsi"/>
          <w:sz w:val="28"/>
          <w:szCs w:val="28"/>
        </w:rPr>
        <w:t xml:space="preserve">Por último, los planes tácticos describen la ejecución de acciones específicas que la organización planea usar para lograr lo dispuesto en el plan estratégico, involucran el uso de recursos, el cumplimiento de la línea de tiempo y los criterios en cuanto al paso </w:t>
      </w:r>
      <w:r w:rsidRPr="00AB18CF">
        <w:rPr>
          <w:rFonts w:asciiTheme="minorHAnsi" w:hAnsiTheme="minorHAnsi" w:cstheme="minorHAnsi"/>
          <w:sz w:val="28"/>
          <w:szCs w:val="28"/>
        </w:rPr>
        <w:lastRenderedPageBreak/>
        <w:t>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4727342C" w14:textId="4DEB2293" w:rsidR="00114DC9" w:rsidRPr="00AB18CF" w:rsidRDefault="00114DC9" w:rsidP="00114DC9">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rsidRPr="00AB18CF"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Pr="00AB18CF" w:rsidRDefault="001B6FAE" w:rsidP="003350D4">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5D71A362" w14:textId="608E908A"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6B95C742" w14:textId="795D5BC8"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6C0A14F4" w14:textId="426DEE17"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59D2B6B8" w14:textId="428C2E65"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1B6FAE" w:rsidRPr="00AB18CF"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Pr="00770735" w:rsidRDefault="001B6FAE" w:rsidP="003350D4">
            <w:pPr>
              <w:ind w:firstLine="0"/>
              <w:rPr>
                <w:rFonts w:asciiTheme="minorHAnsi" w:hAnsiTheme="minorHAnsi" w:cstheme="minorHAnsi"/>
                <w:b w:val="0"/>
                <w:bCs w:val="0"/>
                <w:sz w:val="28"/>
                <w:szCs w:val="28"/>
              </w:rPr>
            </w:pPr>
            <w:r w:rsidRPr="00770735">
              <w:rPr>
                <w:rFonts w:asciiTheme="minorHAnsi" w:hAnsiTheme="minorHAnsi" w:cstheme="minorHAnsi"/>
                <w:b w:val="0"/>
                <w:bCs w:val="0"/>
                <w:sz w:val="28"/>
                <w:szCs w:val="28"/>
              </w:rPr>
              <w:t>Táctica</w:t>
            </w:r>
            <w:r w:rsidR="00C959EB" w:rsidRPr="00770735">
              <w:rPr>
                <w:rFonts w:asciiTheme="minorHAnsi" w:hAnsiTheme="minorHAnsi" w:cstheme="minorHAnsi"/>
                <w:b w:val="0"/>
                <w:bCs w:val="0"/>
                <w:sz w:val="28"/>
                <w:szCs w:val="28"/>
              </w:rPr>
              <w:t>.</w:t>
            </w:r>
          </w:p>
        </w:tc>
        <w:tc>
          <w:tcPr>
            <w:tcW w:w="1992" w:type="dxa"/>
          </w:tcPr>
          <w:p w14:paraId="1C0C9C33" w14:textId="1749A317"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Mediano plazo</w:t>
            </w:r>
            <w:r w:rsidR="00C959EB" w:rsidRPr="00AB18CF">
              <w:rPr>
                <w:rFonts w:asciiTheme="minorHAnsi" w:hAnsiTheme="minorHAnsi" w:cstheme="minorHAnsi"/>
                <w:sz w:val="28"/>
                <w:szCs w:val="28"/>
              </w:rPr>
              <w:t>.</w:t>
            </w:r>
          </w:p>
        </w:tc>
        <w:tc>
          <w:tcPr>
            <w:tcW w:w="1992" w:type="dxa"/>
          </w:tcPr>
          <w:p w14:paraId="2AD118E9" w14:textId="7F026EE3"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Pasos y acciones que se deben tomar para alcanzar las metas del plan estratégico</w:t>
            </w:r>
            <w:r w:rsidR="00C959EB" w:rsidRPr="00AB18CF">
              <w:rPr>
                <w:rFonts w:asciiTheme="minorHAnsi" w:hAnsiTheme="minorHAnsi" w:cstheme="minorHAnsi"/>
                <w:sz w:val="28"/>
                <w:szCs w:val="28"/>
              </w:rPr>
              <w:t>.</w:t>
            </w:r>
          </w:p>
        </w:tc>
        <w:tc>
          <w:tcPr>
            <w:tcW w:w="1993" w:type="dxa"/>
          </w:tcPr>
          <w:p w14:paraId="32B567F4" w14:textId="78B8E898"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Unidad de la empresa</w:t>
            </w:r>
            <w:r w:rsidR="00C959EB" w:rsidRPr="00AB18CF">
              <w:rPr>
                <w:rFonts w:asciiTheme="minorHAnsi" w:hAnsiTheme="minorHAnsi" w:cstheme="minorHAnsi"/>
                <w:sz w:val="28"/>
                <w:szCs w:val="28"/>
              </w:rPr>
              <w:t>.</w:t>
            </w:r>
          </w:p>
        </w:tc>
      </w:tr>
    </w:tbl>
    <w:p w14:paraId="6F478C7D" w14:textId="0768D96C" w:rsidR="00725878" w:rsidRPr="00AB18CF" w:rsidRDefault="00725878" w:rsidP="003350D4">
      <w:pPr>
        <w:rPr>
          <w:rFonts w:asciiTheme="minorHAnsi" w:hAnsiTheme="minorHAnsi" w:cstheme="minorHAnsi"/>
          <w:sz w:val="28"/>
          <w:szCs w:val="28"/>
        </w:rPr>
      </w:pPr>
    </w:p>
    <w:p w14:paraId="5C69A8B9" w14:textId="77777777" w:rsidR="00725878" w:rsidRPr="00AB18CF" w:rsidRDefault="00725878">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C702381" w14:textId="77777777" w:rsidR="00D20922" w:rsidRPr="00AB18CF" w:rsidRDefault="00D20922" w:rsidP="00F8518D">
      <w:pPr>
        <w:pStyle w:val="Ttulo1"/>
        <w:rPr>
          <w:lang w:val="es-CO"/>
        </w:rPr>
      </w:pPr>
      <w:bookmarkStart w:id="6" w:name="_Toc166232329"/>
      <w:r w:rsidRPr="00AB18CF">
        <w:rPr>
          <w:lang w:val="es-CO"/>
        </w:rPr>
        <w:lastRenderedPageBreak/>
        <w:t>Planes operativos</w:t>
      </w:r>
      <w:bookmarkEnd w:id="6"/>
    </w:p>
    <w:p w14:paraId="75615247" w14:textId="050EE568" w:rsidR="00D20922" w:rsidRPr="00AB18CF" w:rsidRDefault="00D20922" w:rsidP="00D20922">
      <w:pPr>
        <w:rPr>
          <w:rFonts w:asciiTheme="minorHAnsi" w:hAnsiTheme="minorHAnsi" w:cstheme="minorHAnsi"/>
          <w:sz w:val="28"/>
          <w:szCs w:val="28"/>
        </w:rPr>
      </w:pPr>
      <w:r w:rsidRPr="00AB18CF">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Unidades administrativas</w:t>
      </w:r>
    </w:p>
    <w:p w14:paraId="2A329FCA" w14:textId="6B5C4EE8"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Comercial, técnica, financiera, área contable, administrativa, etc.</w:t>
      </w:r>
    </w:p>
    <w:p w14:paraId="04FA5F6A"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Departamentos</w:t>
      </w:r>
    </w:p>
    <w:p w14:paraId="33C96E01" w14:textId="5655D71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p>
    <w:p w14:paraId="17EB5EC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Tareas</w:t>
      </w:r>
    </w:p>
    <w:p w14:paraId="02372B33" w14:textId="639F3BC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manual de procedimientos, tareas, operaciones, responsabilidades, procesos.</w:t>
      </w:r>
    </w:p>
    <w:p w14:paraId="7CE3AE45"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Funciones</w:t>
      </w:r>
    </w:p>
    <w:p w14:paraId="4CF1A8A9" w14:textId="60C3ECAD"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procesos y operaciones.</w:t>
      </w:r>
    </w:p>
    <w:p w14:paraId="0AAC6418"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Actividades</w:t>
      </w:r>
    </w:p>
    <w:p w14:paraId="6DCDFECE" w14:textId="1D233F19"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procedimientos, procesos, procedimientos, operaciones, roles y responsabilidades.</w:t>
      </w:r>
    </w:p>
    <w:p w14:paraId="277C32B2" w14:textId="77777777" w:rsidR="00324E62" w:rsidRPr="00AB18CF" w:rsidRDefault="00324E62" w:rsidP="00324E62">
      <w:pPr>
        <w:rPr>
          <w:rFonts w:asciiTheme="minorHAnsi" w:hAnsiTheme="minorHAnsi" w:cstheme="minorHAnsi"/>
          <w:sz w:val="28"/>
          <w:szCs w:val="28"/>
        </w:rPr>
      </w:pPr>
      <w:r w:rsidRPr="00AB18CF">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Pr="00AB18CF" w:rsidRDefault="00324E62" w:rsidP="001903F6">
      <w:pPr>
        <w:rPr>
          <w:rFonts w:asciiTheme="minorHAnsi" w:hAnsiTheme="minorHAnsi" w:cstheme="minorHAnsi"/>
          <w:sz w:val="28"/>
          <w:szCs w:val="28"/>
        </w:rPr>
      </w:pPr>
      <w:r w:rsidRPr="00AB18CF">
        <w:rPr>
          <w:rFonts w:asciiTheme="minorHAnsi" w:hAnsiTheme="minorHAnsi" w:cstheme="minorHAnsi"/>
          <w:sz w:val="28"/>
          <w:szCs w:val="28"/>
        </w:rPr>
        <w:lastRenderedPageBreak/>
        <w:t>Para elaborar un plan operativo, tenga en cuenta los siguientes elementos:</w:t>
      </w:r>
    </w:p>
    <w:p w14:paraId="53911B98"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Responsables de las estrategias</w:t>
      </w:r>
    </w:p>
    <w:p w14:paraId="124D3D6B" w14:textId="77777777" w:rsidR="00281623" w:rsidRPr="00AB18CF" w:rsidRDefault="00281623" w:rsidP="001903F6">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Una vez formuladas las estrategias que permiten el logro de los objetivos, se procede a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Pr="00AB18CF" w:rsidRDefault="0095490D">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Manejo de las finanzas</w:t>
      </w:r>
    </w:p>
    <w:p w14:paraId="7D7ADC99" w14:textId="4DD785A6" w:rsidR="0095490D" w:rsidRPr="00AB18CF" w:rsidRDefault="0095490D" w:rsidP="0095490D">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Tenga en cuenta, con el diseño de las estrategias, la disponibilidad de dinero para la ejecución de las mismas,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Tiempo o duración</w:t>
      </w:r>
    </w:p>
    <w:p w14:paraId="3649D679"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Medidas preventivas y correctivas</w:t>
      </w:r>
    </w:p>
    <w:p w14:paraId="3399D199" w14:textId="70C8CCE8" w:rsidR="009724C6" w:rsidRPr="00AB18CF" w:rsidRDefault="00281623" w:rsidP="009724C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Se utilizan para establecer acciones que requieran utilizarse en caso de que las estrategias no estén otorgando los resultados esperados, es decir, una forma de asegurar el camino hacia lo que desea la empresa. Estas pueden efectuarse según los datos que suministren el seguimiento y el control.</w:t>
      </w:r>
    </w:p>
    <w:p w14:paraId="71E9B11F"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20F347EF" w14:textId="139BBB6E" w:rsidR="0027297D" w:rsidRDefault="00EA224A" w:rsidP="00CB04C0">
      <w:pPr>
        <w:spacing w:before="0" w:after="160"/>
        <w:ind w:left="851" w:hanging="720"/>
      </w:pPr>
      <w:r w:rsidRPr="00AB18CF">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552F14C3" w14:textId="1AB6CA82" w:rsidR="009724C6" w:rsidRPr="00AB18CF" w:rsidRDefault="009724C6" w:rsidP="0027297D">
      <w:pPr>
        <w:pStyle w:val="Figura"/>
      </w:pPr>
      <w:r w:rsidRPr="00AB18CF">
        <w:t>Objetivos a corto plazo</w:t>
      </w:r>
    </w:p>
    <w:p w14:paraId="729FDF29" w14:textId="0809D254" w:rsidR="009724C6" w:rsidRPr="00AB18CF" w:rsidRDefault="009724C6" w:rsidP="009724C6">
      <w:pPr>
        <w:ind w:firstLine="0"/>
        <w:jc w:val="center"/>
      </w:pPr>
      <w:r w:rsidRPr="00AB18CF">
        <w:rPr>
          <w:noProof/>
        </w:rPr>
        <w:drawing>
          <wp:inline distT="0" distB="0" distL="0" distR="0" wp14:anchorId="7BD68CA5" wp14:editId="20FE5D16">
            <wp:extent cx="2809875" cy="2952750"/>
            <wp:effectExtent l="0" t="0" r="9525" b="0"/>
            <wp:docPr id="543008902" name="Gráfico 27" descr="Figura 9. Esquema que menciona los aspectos a tener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9. Esquema que menciona los aspectos a tener en cuenta en cuenta al momento de crear un plan operativo, destacando las siguientes acciones que resaltan objetivos a corto plazo: operaciones, objetivos operativos, actividades y tare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2952750"/>
                    </a:xfrm>
                    <a:prstGeom prst="rect">
                      <a:avLst/>
                    </a:prstGeom>
                  </pic:spPr>
                </pic:pic>
              </a:graphicData>
            </a:graphic>
          </wp:inline>
        </w:drawing>
      </w:r>
    </w:p>
    <w:p w14:paraId="71D3E68E" w14:textId="32209B41" w:rsidR="00F35602" w:rsidRPr="00AB18CF" w:rsidRDefault="00F35602" w:rsidP="00F35602">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lastRenderedPageBreak/>
        <w:t>Objetivos a corto plazo</w:t>
      </w:r>
    </w:p>
    <w:p w14:paraId="22AC22A3"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Operaciones.</w:t>
      </w:r>
    </w:p>
    <w:p w14:paraId="1FF2DABD"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Objetivos operativos.</w:t>
      </w:r>
    </w:p>
    <w:p w14:paraId="256468DA"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Actividades y tareas.</w:t>
      </w:r>
    </w:p>
    <w:p w14:paraId="27C93473" w14:textId="647C6F58"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Planes operativos.</w:t>
      </w:r>
    </w:p>
    <w:p w14:paraId="4AB30A21" w14:textId="77777777" w:rsidR="004E6789"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Visión general de la empresa</w:t>
      </w:r>
      <w:r w:rsidR="00E92412" w:rsidRPr="00AB18CF">
        <w:rPr>
          <w:rFonts w:asciiTheme="minorHAnsi" w:hAnsiTheme="minorHAnsi" w:cstheme="minorHAnsi"/>
          <w:sz w:val="28"/>
          <w:szCs w:val="28"/>
          <w:lang w:val="es-CO"/>
        </w:rPr>
        <w:t>.</w:t>
      </w:r>
    </w:p>
    <w:p w14:paraId="16212F49" w14:textId="3CCD129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Servicios y productos</w:t>
      </w:r>
      <w:r w:rsidR="00E92412" w:rsidRPr="00AB18CF">
        <w:rPr>
          <w:rFonts w:asciiTheme="minorHAnsi" w:hAnsiTheme="minorHAnsi" w:cstheme="minorHAnsi"/>
          <w:sz w:val="28"/>
          <w:szCs w:val="28"/>
          <w:lang w:val="es-CO"/>
        </w:rPr>
        <w:t>.</w:t>
      </w:r>
    </w:p>
    <w:p w14:paraId="121FBC51" w14:textId="224DEB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alcance</w:t>
      </w:r>
      <w:r w:rsidR="00E92412" w:rsidRPr="00AB18CF">
        <w:rPr>
          <w:rFonts w:asciiTheme="minorHAnsi" w:hAnsiTheme="minorHAnsi" w:cstheme="minorHAnsi"/>
          <w:sz w:val="28"/>
          <w:szCs w:val="28"/>
          <w:lang w:val="es-CO"/>
        </w:rPr>
        <w:t>.</w:t>
      </w:r>
    </w:p>
    <w:p w14:paraId="66883D20" w14:textId="68324EC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Estructura </w:t>
      </w:r>
      <w:r w:rsidR="00E92412" w:rsidRPr="00AB18CF">
        <w:rPr>
          <w:rFonts w:asciiTheme="minorHAnsi" w:hAnsiTheme="minorHAnsi" w:cstheme="minorHAnsi"/>
          <w:sz w:val="28"/>
          <w:szCs w:val="28"/>
          <w:lang w:val="es-CO"/>
        </w:rPr>
        <w:t>administrativ</w:t>
      </w:r>
      <w:r w:rsidR="00C2422C" w:rsidRPr="00AB18CF">
        <w:rPr>
          <w:rFonts w:asciiTheme="minorHAnsi" w:hAnsiTheme="minorHAnsi" w:cstheme="minorHAnsi"/>
          <w:sz w:val="28"/>
          <w:szCs w:val="28"/>
          <w:lang w:val="es-CO"/>
        </w:rPr>
        <w:t>a</w:t>
      </w:r>
      <w:r w:rsidR="00E92412" w:rsidRPr="00AB18CF">
        <w:rPr>
          <w:rFonts w:asciiTheme="minorHAnsi" w:hAnsiTheme="minorHAnsi" w:cstheme="minorHAnsi"/>
          <w:sz w:val="28"/>
          <w:szCs w:val="28"/>
          <w:lang w:val="es-CO"/>
        </w:rPr>
        <w:t>.</w:t>
      </w:r>
    </w:p>
    <w:p w14:paraId="139DDC54" w14:textId="2950852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r w:rsidR="00E92412" w:rsidRPr="00AB18CF">
        <w:rPr>
          <w:rFonts w:asciiTheme="minorHAnsi" w:hAnsiTheme="minorHAnsi" w:cstheme="minorHAnsi"/>
          <w:sz w:val="28"/>
          <w:szCs w:val="28"/>
          <w:lang w:val="es-CO"/>
        </w:rPr>
        <w:t>.</w:t>
      </w:r>
    </w:p>
    <w:p w14:paraId="2A1A44FB" w14:textId="111022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Resultados de rendimiento</w:t>
      </w:r>
      <w:r w:rsidR="00E92412" w:rsidRPr="00AB18CF">
        <w:rPr>
          <w:rFonts w:asciiTheme="minorHAnsi" w:hAnsiTheme="minorHAnsi" w:cstheme="minorHAnsi"/>
          <w:sz w:val="28"/>
          <w:szCs w:val="28"/>
          <w:lang w:val="es-CO"/>
        </w:rPr>
        <w:t>.</w:t>
      </w:r>
    </w:p>
    <w:p w14:paraId="4CD50914" w14:textId="330C18BB"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finanzas</w:t>
      </w:r>
      <w:r w:rsidR="00E92412" w:rsidRPr="00AB18CF">
        <w:rPr>
          <w:rFonts w:asciiTheme="minorHAnsi" w:hAnsiTheme="minorHAnsi" w:cstheme="minorHAnsi"/>
          <w:sz w:val="28"/>
          <w:szCs w:val="28"/>
          <w:lang w:val="es-CO"/>
        </w:rPr>
        <w:t>.</w:t>
      </w:r>
    </w:p>
    <w:p w14:paraId="47DBD6DD" w14:textId="721D8CE8"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Calendario de la empresa</w:t>
      </w:r>
      <w:r w:rsidR="00E92412" w:rsidRPr="00AB18CF">
        <w:rPr>
          <w:rFonts w:asciiTheme="minorHAnsi" w:hAnsiTheme="minorHAnsi" w:cstheme="minorHAnsi"/>
          <w:sz w:val="28"/>
          <w:szCs w:val="28"/>
          <w:lang w:val="es-CO"/>
        </w:rPr>
        <w:t>.</w:t>
      </w:r>
    </w:p>
    <w:p w14:paraId="6CF5EB43" w14:textId="3747C429" w:rsidR="00E92412" w:rsidRPr="00AB18CF" w:rsidRDefault="006307A7" w:rsidP="00E92412">
      <w:pPr>
        <w:rPr>
          <w:rFonts w:asciiTheme="minorHAnsi" w:hAnsiTheme="minorHAnsi" w:cstheme="minorHAnsi"/>
          <w:sz w:val="28"/>
          <w:szCs w:val="28"/>
        </w:rPr>
      </w:pPr>
      <w:r w:rsidRPr="00AB18CF">
        <w:rPr>
          <w:rFonts w:asciiTheme="minorHAnsi" w:hAnsiTheme="minorHAnsi" w:cstheme="minorHAnsi"/>
          <w:sz w:val="28"/>
          <w:szCs w:val="28"/>
        </w:rPr>
        <w:lastRenderedPageBreak/>
        <w:t>Un plan operativo trata de comprender la visión de la empresa, crear objetivos a corto plazo y establecer los pasos concretos para realizarlos. Seguidamente, se describirán algunos pasos para desarrollar un plan operativo:</w:t>
      </w:r>
    </w:p>
    <w:p w14:paraId="4FCAB97E" w14:textId="44B47FEE" w:rsidR="00E70308" w:rsidRDefault="00E70308" w:rsidP="0027297D">
      <w:pPr>
        <w:pStyle w:val="Figura"/>
      </w:pPr>
      <w:r w:rsidRPr="00AB18CF">
        <w:t>Pasos para desarrollar un plan operativo</w:t>
      </w:r>
    </w:p>
    <w:p w14:paraId="62CC4345" w14:textId="0973884D" w:rsidR="007963EE" w:rsidRPr="007963EE" w:rsidRDefault="007963EE" w:rsidP="007963EE">
      <w:pPr>
        <w:ind w:firstLine="0"/>
        <w:jc w:val="center"/>
      </w:pPr>
      <w:r>
        <w:rPr>
          <w:noProof/>
        </w:rPr>
        <w:drawing>
          <wp:inline distT="0" distB="0" distL="0" distR="0" wp14:anchorId="304096FD" wp14:editId="4BE36698">
            <wp:extent cx="6332220" cy="2145030"/>
            <wp:effectExtent l="0" t="0" r="0" b="7620"/>
            <wp:doc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45030"/>
                    </a:xfrm>
                    <a:prstGeom prst="rect">
                      <a:avLst/>
                    </a:prstGeom>
                  </pic:spPr>
                </pic:pic>
              </a:graphicData>
            </a:graphic>
          </wp:inline>
        </w:drawing>
      </w:r>
    </w:p>
    <w:p w14:paraId="60ED122F" w14:textId="2387E64F" w:rsidR="006307A7"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Analice la visión de la empresa.</w:t>
      </w:r>
    </w:p>
    <w:p w14:paraId="54C53669" w14:textId="40B1DBC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Defina las metas.</w:t>
      </w:r>
    </w:p>
    <w:p w14:paraId="41DDC9BD" w14:textId="103D0B77"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Formule las estrategias.</w:t>
      </w:r>
    </w:p>
    <w:p w14:paraId="04C68D8F" w14:textId="7BAA95AC"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Planee las acciones.</w:t>
      </w:r>
    </w:p>
    <w:p w14:paraId="6BDF1023" w14:textId="2E44417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Asigne los recursos.</w:t>
      </w:r>
    </w:p>
    <w:p w14:paraId="2B723C1B" w14:textId="2B5851A8"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Monitore</w:t>
      </w:r>
      <w:r w:rsidR="00C2422C" w:rsidRPr="00AB18CF">
        <w:rPr>
          <w:rFonts w:asciiTheme="minorHAnsi" w:hAnsiTheme="minorHAnsi" w:cstheme="minorHAnsi"/>
          <w:sz w:val="28"/>
          <w:szCs w:val="28"/>
          <w:lang w:val="es-CO"/>
        </w:rPr>
        <w:t>e</w:t>
      </w:r>
      <w:r w:rsidRPr="00AB18CF">
        <w:rPr>
          <w:rFonts w:asciiTheme="minorHAnsi" w:hAnsiTheme="minorHAnsi" w:cstheme="minorHAnsi"/>
          <w:sz w:val="28"/>
          <w:szCs w:val="28"/>
          <w:lang w:val="es-CO"/>
        </w:rPr>
        <w:t xml:space="preserve"> y ajustes.</w:t>
      </w:r>
    </w:p>
    <w:p w14:paraId="7D0BC7BB" w14:textId="77777777" w:rsidR="00EA1F58" w:rsidRPr="00AB18CF" w:rsidRDefault="00EA1F58" w:rsidP="00EA1F58">
      <w:pPr>
        <w:rPr>
          <w:rFonts w:asciiTheme="minorHAnsi" w:hAnsiTheme="minorHAnsi" w:cstheme="minorHAnsi"/>
          <w:sz w:val="28"/>
          <w:szCs w:val="28"/>
        </w:rPr>
      </w:pPr>
      <w:r w:rsidRPr="00AB18CF">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Ejemplo de plan operativo:</w:t>
      </w:r>
    </w:p>
    <w:p w14:paraId="2A612243" w14:textId="4568D6AD"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Plan operativo</w:t>
      </w:r>
      <w:r w:rsidRPr="00AB18CF">
        <w:rPr>
          <w:rFonts w:asciiTheme="minorHAnsi" w:hAnsiTheme="minorHAnsi" w:cstheme="minorHAnsi"/>
          <w:sz w:val="28"/>
          <w:szCs w:val="28"/>
          <w:lang w:val="es-CO"/>
        </w:rPr>
        <w:t xml:space="preserve">: para el área de </w:t>
      </w:r>
      <w:r w:rsidR="004A27C6" w:rsidRPr="00AB18CF">
        <w:rPr>
          <w:rFonts w:asciiTheme="minorHAnsi" w:hAnsiTheme="minorHAnsi" w:cstheme="minorHAnsi"/>
          <w:sz w:val="28"/>
          <w:szCs w:val="28"/>
          <w:lang w:val="es-CO"/>
        </w:rPr>
        <w:t>p</w:t>
      </w:r>
      <w:r w:rsidRPr="00AB18CF">
        <w:rPr>
          <w:rFonts w:asciiTheme="minorHAnsi" w:hAnsiTheme="minorHAnsi" w:cstheme="minorHAnsi"/>
          <w:sz w:val="28"/>
          <w:szCs w:val="28"/>
          <w:lang w:val="es-CO"/>
        </w:rPr>
        <w:t>roducción.</w:t>
      </w:r>
    </w:p>
    <w:p w14:paraId="2E6FCC5D"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Objetivo</w:t>
      </w:r>
      <w:r w:rsidRPr="00AB18CF">
        <w:rPr>
          <w:rFonts w:asciiTheme="minorHAnsi" w:hAnsiTheme="minorHAnsi" w:cstheme="minorHAnsi"/>
          <w:sz w:val="28"/>
          <w:szCs w:val="28"/>
          <w:lang w:val="es-CO"/>
        </w:rPr>
        <w:t>: mejorar el flujo de trabajo de la producción.</w:t>
      </w:r>
    </w:p>
    <w:p w14:paraId="20330725"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Recursos necesarios</w:t>
      </w:r>
      <w:r w:rsidRPr="00AB18CF">
        <w:rPr>
          <w:rFonts w:asciiTheme="minorHAnsi" w:hAnsiTheme="minorHAnsi" w:cstheme="minorHAnsi"/>
          <w:sz w:val="28"/>
          <w:szCs w:val="28"/>
          <w:lang w:val="es-CO"/>
        </w:rPr>
        <w:t>: capacitación, estudio de eficiencia y nuevos equipos que operen de manera más rápida y eficiente.</w:t>
      </w:r>
    </w:p>
    <w:p w14:paraId="5698A781"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Áreas</w:t>
      </w:r>
      <w:r w:rsidRPr="00AB18CF">
        <w:rPr>
          <w:rFonts w:asciiTheme="minorHAnsi" w:hAnsiTheme="minorHAnsi" w:cstheme="minorHAnsi"/>
          <w:sz w:val="28"/>
          <w:szCs w:val="28"/>
          <w:lang w:val="es-CO"/>
        </w:rPr>
        <w:t>: aprender a utilizar los nuevos equipos, identificar formas de reducir el desperdicio de producción, estrategias para mejorar los procedimientos asociados con el manejo de materiales.</w:t>
      </w:r>
    </w:p>
    <w:p w14:paraId="395ED8CE" w14:textId="77777777" w:rsidR="007D68CA" w:rsidRPr="00AB18CF" w:rsidRDefault="007D68CA" w:rsidP="00A06042">
      <w:pPr>
        <w:ind w:left="1069" w:firstLine="0"/>
        <w:rPr>
          <w:rFonts w:asciiTheme="minorHAnsi" w:hAnsiTheme="minorHAnsi" w:cstheme="minorHAnsi"/>
          <w:sz w:val="28"/>
          <w:szCs w:val="28"/>
        </w:rPr>
      </w:pPr>
      <w:r w:rsidRPr="00AB18CF">
        <w:rPr>
          <w:rFonts w:asciiTheme="minorHAnsi" w:hAnsiTheme="minorHAnsi" w:cstheme="minorHAnsi"/>
          <w:b/>
          <w:bCs/>
          <w:sz w:val="28"/>
          <w:szCs w:val="28"/>
        </w:rPr>
        <w:t>Otro ejemplo</w:t>
      </w:r>
      <w:r w:rsidRPr="00AB18CF">
        <w:rPr>
          <w:rFonts w:asciiTheme="minorHAnsi" w:hAnsiTheme="minorHAnsi" w:cstheme="minorHAnsi"/>
          <w:sz w:val="28"/>
          <w:szCs w:val="28"/>
        </w:rPr>
        <w:t>:</w:t>
      </w:r>
    </w:p>
    <w:p w14:paraId="2E066884" w14:textId="77777777" w:rsidR="007D68CA" w:rsidRPr="00AB18CF" w:rsidRDefault="007D68CA" w:rsidP="00881C20">
      <w:pPr>
        <w:rPr>
          <w:rFonts w:asciiTheme="minorHAnsi" w:hAnsiTheme="minorHAnsi" w:cstheme="minorHAnsi"/>
          <w:sz w:val="28"/>
          <w:szCs w:val="28"/>
        </w:rPr>
      </w:pPr>
      <w:r w:rsidRPr="00AB18CF">
        <w:rPr>
          <w:rFonts w:asciiTheme="minorHAnsi" w:hAnsiTheme="minorHAnsi" w:cstheme="minorHAnsi"/>
          <w:sz w:val="28"/>
          <w:szCs w:val="28"/>
        </w:rPr>
        <w:t>Un productor de paletas que crea cinco (5) degustaciones diferentes dentro de una sola instalación. La planificación operativa implicará la organización de suministros de las líneas de producción, los turnos de trabajo y el espacio de almacenamiento para mantener unas cifras generales manejables.</w:t>
      </w:r>
    </w:p>
    <w:p w14:paraId="41515E39" w14:textId="77777777"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Puntos clave del plan operativo</w:t>
      </w:r>
    </w:p>
    <w:p w14:paraId="69988DC4"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que se hace uso de planear operativamente objetivos cortos que contribuyan a reducir las falencias </w:t>
      </w:r>
      <w:r w:rsidRPr="00AB18CF">
        <w:rPr>
          <w:rFonts w:asciiTheme="minorHAnsi" w:hAnsiTheme="minorHAnsi" w:cstheme="minorHAnsi"/>
          <w:sz w:val="28"/>
          <w:szCs w:val="28"/>
        </w:rPr>
        <w:lastRenderedPageBreak/>
        <w:t>presentadas en las funciones que desempeñan los diferentes trabajadores. También la planificación operativa se ejecuta para apoyar la planificación estratégica y así lograr los objetivos de la organización.</w:t>
      </w:r>
    </w:p>
    <w:p w14:paraId="05AB2577" w14:textId="08D9004F"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Una vez se hayan establecido los objetivos a corto plazo, se ha</w:t>
      </w:r>
      <w:r w:rsidR="00F600E3">
        <w:rPr>
          <w:rFonts w:asciiTheme="minorHAnsi" w:hAnsiTheme="minorHAnsi" w:cstheme="minorHAnsi"/>
          <w:sz w:val="28"/>
          <w:szCs w:val="28"/>
        </w:rPr>
        <w:t>n</w:t>
      </w:r>
      <w:r w:rsidRPr="00AB18CF">
        <w:rPr>
          <w:rFonts w:asciiTheme="minorHAnsi" w:hAnsiTheme="minorHAnsi" w:cstheme="minorHAnsi"/>
          <w:sz w:val="28"/>
          <w:szCs w:val="28"/>
        </w:rPr>
        <w:t xml:space="preserve">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A continuación, se presentan varias características de los planes operativos:</w:t>
      </w:r>
    </w:p>
    <w:p w14:paraId="48C77726" w14:textId="77725746" w:rsidR="007D68CA"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han de ser concretos, es decir, visiblemente precisos.</w:t>
      </w:r>
    </w:p>
    <w:p w14:paraId="0765BCD5" w14:textId="3FA2B1F7"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acciones y actividades deben apuntar al logro de los resultados deseados.</w:t>
      </w:r>
    </w:p>
    <w:p w14:paraId="072A0130" w14:textId="5F0CF028"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actividades se producirán según lo acordado en el plan operativo.</w:t>
      </w:r>
    </w:p>
    <w:p w14:paraId="7CEE6413" w14:textId="4199A0BB"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planes operativos ofrecen medir el desempeño de cada colaborador y transformar los procedimientos que retrasan el accionar de la empresa.</w:t>
      </w:r>
    </w:p>
    <w:p w14:paraId="57EA5472" w14:textId="214ED3A1"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que se formulan en el plan operativo han de monitorear los estándares de calidad.</w:t>
      </w:r>
    </w:p>
    <w:p w14:paraId="485CF9E1" w14:textId="77777777" w:rsidR="00983066" w:rsidRDefault="00983066">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BEE4A77" w14:textId="77777777" w:rsidR="00983066" w:rsidRDefault="007C5878" w:rsidP="00983066">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Diferencias entre la planeación estratégica y la planeación operativa</w:t>
      </w:r>
    </w:p>
    <w:p w14:paraId="2732B663" w14:textId="0D5B202E" w:rsidR="007D68CA" w:rsidRPr="00AB18CF" w:rsidRDefault="00872DBC" w:rsidP="00983066">
      <w:pPr>
        <w:jc w:val="center"/>
        <w:rPr>
          <w:rFonts w:asciiTheme="minorHAnsi" w:hAnsiTheme="minorHAnsi" w:cstheme="minorHAnsi"/>
          <w:sz w:val="28"/>
          <w:szCs w:val="28"/>
        </w:rPr>
      </w:pPr>
      <w:r w:rsidRPr="00AB18CF">
        <w:rPr>
          <w:rFonts w:asciiTheme="minorHAnsi" w:hAnsiTheme="minorHAnsi" w:cstheme="minorHAnsi"/>
          <w:b/>
          <w:bCs/>
          <w:sz w:val="28"/>
          <w:szCs w:val="28"/>
        </w:rPr>
        <w:t>Video 3</w:t>
      </w:r>
      <w:r w:rsidRPr="00AB18CF">
        <w:rPr>
          <w:rFonts w:asciiTheme="minorHAnsi" w:hAnsiTheme="minorHAnsi" w:cstheme="minorHAnsi"/>
          <w:sz w:val="28"/>
          <w:szCs w:val="28"/>
        </w:rPr>
        <w:t>. Planeación estratégica</w:t>
      </w:r>
    </w:p>
    <w:p w14:paraId="11A6A405" w14:textId="6374CCB8" w:rsidR="00C5723A" w:rsidRPr="00AB18CF" w:rsidRDefault="00163628" w:rsidP="0016362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Pr="00321F14" w:rsidRDefault="003A15C4" w:rsidP="00321F14">
      <w:pPr>
        <w:jc w:val="center"/>
        <w:rPr>
          <w:rStyle w:val="Hipervnculo"/>
          <w:b/>
        </w:rPr>
      </w:pPr>
      <w:hyperlink r:id="rId37" w:history="1">
        <w:r w:rsidR="00B1026F" w:rsidRPr="00321F14">
          <w:rPr>
            <w:rStyle w:val="Hipervnculo"/>
            <w:rFonts w:asciiTheme="minorHAnsi" w:hAnsiTheme="minorHAnsi" w:cstheme="minorHAnsi"/>
            <w:b/>
            <w:sz w:val="28"/>
            <w:szCs w:val="28"/>
          </w:rPr>
          <w:t>Enlace de reproducción del video</w:t>
        </w:r>
      </w:hyperlink>
    </w:p>
    <w:p w14:paraId="3D258676" w14:textId="77777777" w:rsidR="008E7750" w:rsidRPr="00AB18CF"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rsidRPr="00AB18CF" w14:paraId="25EDE215" w14:textId="77777777" w:rsidTr="00872DBC">
        <w:tc>
          <w:tcPr>
            <w:tcW w:w="9962" w:type="dxa"/>
          </w:tcPr>
          <w:p w14:paraId="42893CCA" w14:textId="4F057381" w:rsidR="00872DBC" w:rsidRPr="00AB18CF" w:rsidRDefault="00872DBC" w:rsidP="00872DBC">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Planeación estratégica</w:t>
            </w:r>
          </w:p>
        </w:tc>
      </w:tr>
      <w:tr w:rsidR="00872DBC" w:rsidRPr="00AB18CF" w14:paraId="5343DAF7" w14:textId="77777777" w:rsidTr="00872DBC">
        <w:tc>
          <w:tcPr>
            <w:tcW w:w="9962" w:type="dxa"/>
          </w:tcPr>
          <w:p w14:paraId="127CF039" w14:textId="0055DE8A" w:rsidR="00872DBC" w:rsidRPr="00AB18CF" w:rsidRDefault="00731241" w:rsidP="00931036">
            <w:pPr>
              <w:rPr>
                <w:rFonts w:asciiTheme="minorHAnsi" w:hAnsiTheme="minorHAnsi" w:cstheme="minorHAnsi"/>
                <w:sz w:val="28"/>
                <w:szCs w:val="28"/>
              </w:rPr>
            </w:pPr>
            <w:r w:rsidRPr="00AB18CF">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AB18CF">
              <w:rPr>
                <w:rFonts w:asciiTheme="minorHAnsi" w:hAnsiTheme="minorHAnsi" w:cstheme="minorHAnsi"/>
                <w:sz w:val="28"/>
                <w:szCs w:val="28"/>
              </w:rPr>
              <w:t>así como las acciones y sus posibles consecuencias dentro de este escenario.</w:t>
            </w:r>
          </w:p>
          <w:p w14:paraId="5702F1F1" w14:textId="7B73449A" w:rsidR="00D32898" w:rsidRPr="00AB18CF" w:rsidRDefault="00356CCF" w:rsidP="00931036">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Con una estrategia clara que indique cuáles serán los aspectos a priorizar, el presupuesto tendrá una distribución determinada, puesto que al fin de cuentas este se trata de una especie de cuantificación de los planes </w:t>
            </w:r>
            <w:r w:rsidR="00931036" w:rsidRPr="00AB18CF">
              <w:rPr>
                <w:rFonts w:asciiTheme="minorHAnsi" w:hAnsiTheme="minorHAnsi" w:cstheme="minorHAnsi"/>
                <w:sz w:val="28"/>
                <w:szCs w:val="28"/>
              </w:rPr>
              <w:t xml:space="preserve">organizacionales </w:t>
            </w:r>
            <w:r w:rsidRPr="00AB18CF">
              <w:rPr>
                <w:rFonts w:asciiTheme="minorHAnsi" w:hAnsiTheme="minorHAnsi" w:cstheme="minorHAnsi"/>
                <w:sz w:val="28"/>
                <w:szCs w:val="28"/>
              </w:rPr>
              <w:t>a futuro</w:t>
            </w:r>
            <w:r w:rsidR="00D32898" w:rsidRPr="00AB18CF">
              <w:rPr>
                <w:rFonts w:asciiTheme="minorHAnsi" w:hAnsiTheme="minorHAnsi" w:cstheme="minorHAnsi"/>
                <w:sz w:val="28"/>
                <w:szCs w:val="28"/>
              </w:rPr>
              <w:t>.</w:t>
            </w:r>
          </w:p>
          <w:p w14:paraId="411F1AE7" w14:textId="55990EF5" w:rsidR="00D32898" w:rsidRPr="00AB18CF" w:rsidRDefault="00D32898" w:rsidP="00931036">
            <w:pPr>
              <w:rPr>
                <w:rFonts w:asciiTheme="minorHAnsi" w:hAnsiTheme="minorHAnsi" w:cstheme="minorHAnsi"/>
                <w:sz w:val="28"/>
                <w:szCs w:val="28"/>
              </w:rPr>
            </w:pPr>
            <w:r w:rsidRPr="00AB18CF">
              <w:rPr>
                <w:rFonts w:asciiTheme="minorHAnsi" w:hAnsiTheme="minorHAnsi" w:cstheme="minorHAnsi"/>
                <w:sz w:val="28"/>
                <w:szCs w:val="28"/>
              </w:rPr>
              <w:t xml:space="preserve">Para llevarlo a cabo es importante que se involucren </w:t>
            </w:r>
            <w:r w:rsidR="00931036" w:rsidRPr="00AB18CF">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Pr="00AB18CF" w:rsidRDefault="00931036" w:rsidP="00931036">
            <w:r w:rsidRPr="00AB18CF">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Pr="00AB18CF" w:rsidRDefault="00872DBC" w:rsidP="00872DBC">
      <w:pPr>
        <w:jc w:val="center"/>
        <w:rPr>
          <w:rFonts w:asciiTheme="minorHAnsi" w:hAnsiTheme="minorHAnsi" w:cstheme="minorHAnsi"/>
          <w:sz w:val="28"/>
          <w:szCs w:val="28"/>
        </w:rPr>
      </w:pPr>
    </w:p>
    <w:p w14:paraId="58DDF6E9" w14:textId="77777777" w:rsidR="00084E5E" w:rsidRPr="00AB18CF" w:rsidRDefault="00084E5E" w:rsidP="00454284">
      <w:pPr>
        <w:rPr>
          <w:rFonts w:asciiTheme="minorHAnsi" w:hAnsiTheme="minorHAnsi" w:cstheme="minorHAnsi"/>
          <w:sz w:val="28"/>
          <w:szCs w:val="28"/>
        </w:rPr>
      </w:pPr>
      <w:r w:rsidRPr="00AB18CF">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AB18CF" w:rsidRDefault="00454284" w:rsidP="00454284">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rsidRPr="00AB18CF"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Pr="00AB18CF" w:rsidRDefault="00084E5E" w:rsidP="00084E5E">
            <w:pPr>
              <w:ind w:firstLine="0"/>
              <w:rPr>
                <w:rFonts w:asciiTheme="minorHAnsi" w:hAnsiTheme="minorHAnsi" w:cstheme="minorHAnsi"/>
                <w:sz w:val="28"/>
                <w:szCs w:val="28"/>
              </w:rPr>
            </w:pPr>
            <w:r w:rsidRPr="00AB18CF">
              <w:rPr>
                <w:rFonts w:asciiTheme="minorHAnsi" w:hAnsiTheme="minorHAnsi" w:cstheme="minorHAnsi"/>
                <w:sz w:val="28"/>
                <w:szCs w:val="28"/>
              </w:rPr>
              <w:t>Planeación estratégica</w:t>
            </w:r>
          </w:p>
        </w:tc>
        <w:tc>
          <w:tcPr>
            <w:tcW w:w="4981" w:type="dxa"/>
          </w:tcPr>
          <w:p w14:paraId="0EF36B24" w14:textId="624C7E71" w:rsidR="00084E5E" w:rsidRPr="00AB18CF"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Planeación operativa</w:t>
            </w:r>
          </w:p>
        </w:tc>
      </w:tr>
      <w:tr w:rsidR="006B1DEA" w:rsidRPr="00AB18CF"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Pr="00AB18CF" w:rsidRDefault="006B1DEA" w:rsidP="006B1DEA">
            <w:pPr>
              <w:ind w:firstLine="0"/>
              <w:rPr>
                <w:rFonts w:asciiTheme="minorHAnsi" w:hAnsiTheme="minorHAnsi" w:cstheme="minorHAnsi"/>
                <w:b w:val="0"/>
                <w:bCs w:val="0"/>
                <w:sz w:val="28"/>
                <w:szCs w:val="28"/>
              </w:rPr>
            </w:pPr>
            <w:r w:rsidRPr="00AB18CF">
              <w:rPr>
                <w:b w:val="0"/>
                <w:bCs w:val="0"/>
              </w:rPr>
              <w:t>• Apremia la misión, visión y objetivos de la organización.</w:t>
            </w:r>
          </w:p>
        </w:tc>
        <w:tc>
          <w:tcPr>
            <w:tcW w:w="4981" w:type="dxa"/>
          </w:tcPr>
          <w:p w14:paraId="02A053EA" w14:textId="5BE8B915"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Se resuelven las actividades básicas, en particular, para lograr los objetivos tácticos.</w:t>
            </w:r>
          </w:p>
        </w:tc>
      </w:tr>
      <w:tr w:rsidR="006B1DEA" w:rsidRPr="00AB18CF"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Pr="00AB18CF" w:rsidRDefault="006B1DEA" w:rsidP="006B1DEA">
            <w:pPr>
              <w:ind w:firstLine="0"/>
              <w:rPr>
                <w:rFonts w:asciiTheme="minorHAnsi" w:hAnsiTheme="minorHAnsi" w:cstheme="minorHAnsi"/>
                <w:b w:val="0"/>
                <w:bCs w:val="0"/>
                <w:sz w:val="28"/>
                <w:szCs w:val="28"/>
              </w:rPr>
            </w:pPr>
            <w:r w:rsidRPr="00AB18CF">
              <w:rPr>
                <w:b w:val="0"/>
                <w:bCs w:val="0"/>
              </w:rPr>
              <w:lastRenderedPageBreak/>
              <w:t>• Perdurable.</w:t>
            </w:r>
          </w:p>
        </w:tc>
        <w:tc>
          <w:tcPr>
            <w:tcW w:w="4981" w:type="dxa"/>
          </w:tcPr>
          <w:p w14:paraId="41E0E5BB" w14:textId="4EC42375"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Perecedera.</w:t>
            </w:r>
          </w:p>
        </w:tc>
      </w:tr>
      <w:tr w:rsidR="006B1DEA" w:rsidRPr="00AB18CF"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Pr="00AB18CF" w:rsidRDefault="006B1DEA" w:rsidP="006B1DEA">
            <w:pPr>
              <w:ind w:firstLine="0"/>
              <w:rPr>
                <w:rFonts w:asciiTheme="minorHAnsi" w:hAnsiTheme="minorHAnsi" w:cstheme="minorHAnsi"/>
                <w:b w:val="0"/>
                <w:bCs w:val="0"/>
                <w:sz w:val="28"/>
                <w:szCs w:val="28"/>
              </w:rPr>
            </w:pPr>
            <w:r w:rsidRPr="00AB18CF">
              <w:rPr>
                <w:b w:val="0"/>
                <w:bCs w:val="0"/>
              </w:rPr>
              <w:t>• Apoya el logro de los objetivos de la organización.</w:t>
            </w:r>
          </w:p>
        </w:tc>
        <w:tc>
          <w:tcPr>
            <w:tcW w:w="4981" w:type="dxa"/>
          </w:tcPr>
          <w:p w14:paraId="7DDA642B" w14:textId="3096BA8E"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Apoya el desarrollo de la planificación estratégica.</w:t>
            </w:r>
          </w:p>
        </w:tc>
      </w:tr>
      <w:tr w:rsidR="006B1DEA" w:rsidRPr="00AB18CF"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Pr="00AB18CF" w:rsidRDefault="006B1DEA" w:rsidP="006B1DEA">
            <w:pPr>
              <w:ind w:firstLine="0"/>
              <w:rPr>
                <w:rFonts w:asciiTheme="minorHAnsi" w:hAnsiTheme="minorHAnsi" w:cstheme="minorHAnsi"/>
                <w:b w:val="0"/>
                <w:bCs w:val="0"/>
                <w:sz w:val="28"/>
                <w:szCs w:val="28"/>
              </w:rPr>
            </w:pPr>
            <w:r w:rsidRPr="00AB18CF">
              <w:rPr>
                <w:b w:val="0"/>
                <w:bCs w:val="0"/>
              </w:rPr>
              <w:t>• Estudia y analiza el contexto interno y externo de la organización.</w:t>
            </w:r>
          </w:p>
        </w:tc>
        <w:tc>
          <w:tcPr>
            <w:tcW w:w="4981" w:type="dxa"/>
          </w:tcPr>
          <w:p w14:paraId="1D5524E1" w14:textId="11B81FEF"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Estudia y analiza el contexto interno de la organización.</w:t>
            </w:r>
          </w:p>
        </w:tc>
      </w:tr>
      <w:tr w:rsidR="006B1DEA" w:rsidRPr="00AB18CF"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AB18CF" w:rsidRDefault="006B1DEA" w:rsidP="006B1DEA">
            <w:pPr>
              <w:ind w:firstLine="0"/>
              <w:rPr>
                <w:b w:val="0"/>
                <w:bCs w:val="0"/>
              </w:rPr>
            </w:pPr>
            <w:r w:rsidRPr="00AB18CF">
              <w:rPr>
                <w:b w:val="0"/>
                <w:bCs w:val="0"/>
              </w:rPr>
              <w:t>• Realizada por el nivel superior de la empresa.</w:t>
            </w:r>
          </w:p>
        </w:tc>
        <w:tc>
          <w:tcPr>
            <w:tcW w:w="4981" w:type="dxa"/>
          </w:tcPr>
          <w:p w14:paraId="5FF6206A" w14:textId="5DC8B6E8"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Realizada por el nivel bajo de la empresa.</w:t>
            </w:r>
          </w:p>
        </w:tc>
      </w:tr>
      <w:tr w:rsidR="006B1DEA" w:rsidRPr="00AB18CF"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AB18CF" w:rsidRDefault="006B1DEA" w:rsidP="006B1DEA">
            <w:pPr>
              <w:ind w:firstLine="0"/>
              <w:rPr>
                <w:b w:val="0"/>
                <w:bCs w:val="0"/>
              </w:rPr>
            </w:pPr>
            <w:r w:rsidRPr="00AB18CF">
              <w:rPr>
                <w:b w:val="0"/>
                <w:bCs w:val="0"/>
              </w:rPr>
              <w:t>• Resguarda toda la empresa.</w:t>
            </w:r>
          </w:p>
        </w:tc>
        <w:tc>
          <w:tcPr>
            <w:tcW w:w="4981" w:type="dxa"/>
          </w:tcPr>
          <w:p w14:paraId="404BC8BB" w14:textId="7655A002"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AB18CF">
              <w:t>• Resguarda toda una unidad administrativa de la empresa.</w:t>
            </w:r>
          </w:p>
        </w:tc>
      </w:tr>
      <w:tr w:rsidR="006B1DEA" w:rsidRPr="00AB18CF"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AB18CF" w:rsidRDefault="006B1DEA" w:rsidP="006B1DEA">
            <w:pPr>
              <w:ind w:firstLine="0"/>
              <w:rPr>
                <w:b w:val="0"/>
                <w:bCs w:val="0"/>
              </w:rPr>
            </w:pPr>
            <w:r w:rsidRPr="00AB18CF">
              <w:rPr>
                <w:b w:val="0"/>
                <w:bCs w:val="0"/>
              </w:rPr>
              <w:t>• Objetivos a largo plazo.</w:t>
            </w:r>
          </w:p>
        </w:tc>
        <w:tc>
          <w:tcPr>
            <w:tcW w:w="4981" w:type="dxa"/>
          </w:tcPr>
          <w:p w14:paraId="4783D159" w14:textId="42319B93"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Objetivos a corto plazo.</w:t>
            </w:r>
          </w:p>
        </w:tc>
      </w:tr>
    </w:tbl>
    <w:p w14:paraId="65ECC0A7" w14:textId="77777777" w:rsidR="007533E0" w:rsidRPr="00AB18CF" w:rsidRDefault="007533E0" w:rsidP="00084E5E">
      <w:pPr>
        <w:rPr>
          <w:rFonts w:asciiTheme="minorHAnsi" w:hAnsiTheme="minorHAnsi" w:cstheme="minorHAnsi"/>
          <w:sz w:val="28"/>
          <w:szCs w:val="28"/>
        </w:rPr>
      </w:pPr>
    </w:p>
    <w:p w14:paraId="6E826BAF" w14:textId="5B4118C3" w:rsidR="009F51D2" w:rsidRPr="00AB18CF" w:rsidRDefault="007533E0" w:rsidP="00084E5E">
      <w:pPr>
        <w:rPr>
          <w:rFonts w:asciiTheme="minorHAnsi" w:hAnsiTheme="minorHAnsi" w:cstheme="minorHAnsi"/>
          <w:sz w:val="28"/>
          <w:szCs w:val="28"/>
        </w:rPr>
      </w:pPr>
      <w:r w:rsidRPr="00AB18CF">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Pr="00AB18CF" w:rsidRDefault="009F51D2">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AEF5949" w14:textId="4BBCB07E" w:rsidR="007533E0" w:rsidRPr="00AB18CF" w:rsidRDefault="009F51D2" w:rsidP="009F51D2">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Planeación operacional</w:t>
      </w:r>
    </w:p>
    <w:tbl>
      <w:tblPr>
        <w:tblStyle w:val="Tablaconcuadrcula4-nfasis3"/>
        <w:tblW w:w="0" w:type="auto"/>
        <w:jc w:val="center"/>
        <w:tblLook w:val="04A0" w:firstRow="1" w:lastRow="0" w:firstColumn="1" w:lastColumn="0" w:noHBand="0" w:noVBand="1"/>
      </w:tblPr>
      <w:tblGrid>
        <w:gridCol w:w="1971"/>
        <w:gridCol w:w="1945"/>
        <w:gridCol w:w="2067"/>
        <w:gridCol w:w="2024"/>
        <w:gridCol w:w="1955"/>
      </w:tblGrid>
      <w:tr w:rsidR="007533E0" w:rsidRPr="00AB18CF"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Pr="00AB18CF" w:rsidRDefault="007533E0" w:rsidP="007B7BE1">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0775B8EC"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4A43F559"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2C283957"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1E2C8890"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7533E0" w:rsidRPr="00AB18CF" w14:paraId="68A8A90F" w14:textId="77777777" w:rsidTr="007B7B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2966BAF2" w:rsidR="007533E0" w:rsidRPr="00AB18CF" w:rsidRDefault="007533E0" w:rsidP="007B7BE1">
            <w:pPr>
              <w:ind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Operaci</w:t>
            </w:r>
            <w:r w:rsidR="001C6B11" w:rsidRPr="00AB18CF">
              <w:rPr>
                <w:rFonts w:asciiTheme="minorHAnsi" w:hAnsiTheme="minorHAnsi" w:cstheme="minorHAnsi"/>
                <w:b w:val="0"/>
                <w:bCs w:val="0"/>
                <w:sz w:val="28"/>
                <w:szCs w:val="28"/>
              </w:rPr>
              <w:t>o</w:t>
            </w:r>
            <w:r w:rsidRPr="00AB18CF">
              <w:rPr>
                <w:rFonts w:asciiTheme="minorHAnsi" w:hAnsiTheme="minorHAnsi" w:cstheme="minorHAnsi"/>
                <w:b w:val="0"/>
                <w:bCs w:val="0"/>
                <w:sz w:val="28"/>
                <w:szCs w:val="28"/>
              </w:rPr>
              <w:t>n</w:t>
            </w:r>
            <w:r w:rsidR="00001B1F" w:rsidRPr="00AB18CF">
              <w:rPr>
                <w:rFonts w:asciiTheme="minorHAnsi" w:hAnsiTheme="minorHAnsi" w:cstheme="minorHAnsi"/>
                <w:b w:val="0"/>
                <w:bCs w:val="0"/>
                <w:sz w:val="28"/>
                <w:szCs w:val="28"/>
              </w:rPr>
              <w:t>al</w:t>
            </w:r>
          </w:p>
        </w:tc>
        <w:tc>
          <w:tcPr>
            <w:tcW w:w="1992" w:type="dxa"/>
          </w:tcPr>
          <w:p w14:paraId="06E8DAD8" w14:textId="4182E9B2"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Corto plazo</w:t>
            </w:r>
            <w:r w:rsidR="00C959EB" w:rsidRPr="00AB18CF">
              <w:rPr>
                <w:rFonts w:asciiTheme="minorHAnsi" w:hAnsiTheme="minorHAnsi" w:cstheme="minorHAnsi"/>
                <w:sz w:val="28"/>
                <w:szCs w:val="28"/>
              </w:rPr>
              <w:t>.</w:t>
            </w:r>
          </w:p>
        </w:tc>
        <w:tc>
          <w:tcPr>
            <w:tcW w:w="1992" w:type="dxa"/>
          </w:tcPr>
          <w:p w14:paraId="2E20478B" w14:textId="40847E54"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 actividad o función</w:t>
            </w:r>
            <w:r w:rsidR="00C959EB" w:rsidRPr="00AB18CF">
              <w:rPr>
                <w:rFonts w:asciiTheme="minorHAnsi" w:hAnsiTheme="minorHAnsi" w:cstheme="minorHAnsi"/>
                <w:sz w:val="28"/>
                <w:szCs w:val="28"/>
              </w:rPr>
              <w:t>.</w:t>
            </w:r>
          </w:p>
        </w:tc>
      </w:tr>
    </w:tbl>
    <w:p w14:paraId="6B54A63C" w14:textId="24263607" w:rsidR="009E41E1" w:rsidRPr="00AB18CF" w:rsidRDefault="009E41E1" w:rsidP="00DC3894">
      <w:pPr>
        <w:rPr>
          <w:rFonts w:asciiTheme="minorHAnsi" w:hAnsiTheme="minorHAnsi" w:cstheme="minorHAnsi"/>
          <w:sz w:val="28"/>
          <w:szCs w:val="28"/>
        </w:rPr>
      </w:pPr>
    </w:p>
    <w:p w14:paraId="68F36D9A" w14:textId="77777777" w:rsidR="009E41E1" w:rsidRPr="00AB18CF" w:rsidRDefault="009E41E1">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FBA7C19" w14:textId="77777777" w:rsidR="00DC3894" w:rsidRPr="00AB18CF" w:rsidRDefault="00DC3894" w:rsidP="00F8518D">
      <w:pPr>
        <w:pStyle w:val="Ttulo1"/>
        <w:rPr>
          <w:lang w:val="es-CO"/>
        </w:rPr>
      </w:pPr>
      <w:bookmarkStart w:id="7" w:name="_Toc166232330"/>
      <w:r w:rsidRPr="00AB18CF">
        <w:rPr>
          <w:lang w:val="es-CO"/>
        </w:rPr>
        <w:lastRenderedPageBreak/>
        <w:t>Monitoreo y evaluación</w:t>
      </w:r>
      <w:bookmarkEnd w:id="7"/>
    </w:p>
    <w:p w14:paraId="4037BA2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Ejemplo</w:t>
      </w:r>
    </w:p>
    <w:p w14:paraId="7762E920" w14:textId="43B0DA8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Monitoreo</w:t>
      </w:r>
    </w:p>
    <w:p w14:paraId="177F5D79"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AB18CF" w:rsidRDefault="00DC3894">
      <w:pPr>
        <w:pStyle w:val="Prrafodelista"/>
        <w:numPr>
          <w:ilvl w:val="0"/>
          <w:numId w:val="48"/>
        </w:numPr>
        <w:rPr>
          <w:rFonts w:asciiTheme="minorHAnsi" w:hAnsiTheme="minorHAnsi" w:cstheme="minorHAnsi"/>
          <w:sz w:val="28"/>
          <w:szCs w:val="28"/>
          <w:lang w:val="es-CO"/>
        </w:rPr>
      </w:pPr>
      <w:proofErr w:type="gramStart"/>
      <w:r w:rsidRPr="00AB18CF">
        <w:rPr>
          <w:rFonts w:asciiTheme="minorHAnsi" w:hAnsiTheme="minorHAnsi" w:cstheme="minorHAnsi"/>
          <w:sz w:val="28"/>
          <w:szCs w:val="28"/>
          <w:lang w:val="es-CO"/>
        </w:rPr>
        <w:t>Cuándo</w:t>
      </w:r>
      <w:proofErr w:type="gramEnd"/>
      <w:r w:rsidRPr="00AB18CF">
        <w:rPr>
          <w:rFonts w:asciiTheme="minorHAnsi" w:hAnsiTheme="minorHAnsi" w:cstheme="minorHAnsi"/>
          <w:sz w:val="28"/>
          <w:szCs w:val="28"/>
          <w:lang w:val="es-CO"/>
        </w:rPr>
        <w:t xml:space="preserve"> se implementaron los planes.</w:t>
      </w:r>
    </w:p>
    <w:p w14:paraId="623CA621"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Qué departamentos o equipos entregaron actividades.</w:t>
      </w:r>
    </w:p>
    <w:p w14:paraId="4BBE1DA6"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Con qué frecuencia ocurrieron ciertas actividades.</w:t>
      </w:r>
    </w:p>
    <w:p w14:paraId="57844517"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Número de productos entregados u horas de servicio.</w:t>
      </w:r>
    </w:p>
    <w:p w14:paraId="6498C161" w14:textId="085B70C1"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Costos de implementación del plan.</w:t>
      </w:r>
    </w:p>
    <w:p w14:paraId="100C3B68"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04FAF91"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63494C6" w14:textId="1DA87884"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Comprenda cómo las actividades y acciones generan cambios.</w:t>
      </w:r>
    </w:p>
    <w:p w14:paraId="0C1F63A7" w14:textId="1254865E"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Diseñe.</w:t>
      </w:r>
    </w:p>
    <w:p w14:paraId="35D56635" w14:textId="15E1448A"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Use resultados que sean relevantes para sus colaboradores.</w:t>
      </w:r>
    </w:p>
    <w:p w14:paraId="61C34BCA" w14:textId="77777777" w:rsidR="00DC1E7E"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Incentive a los colaboradores para que le proporcionen datos importantes.</w:t>
      </w:r>
    </w:p>
    <w:p w14:paraId="6D816328" w14:textId="426CC4B6" w:rsidR="00DC3894" w:rsidRPr="00AB18CF" w:rsidRDefault="002A44AF">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Asegúrese de tener herramientas adecuadas de gestión y análisis de datos y personal capacitado que tenga conocimiento de cómo usarlas.</w:t>
      </w:r>
    </w:p>
    <w:p w14:paraId="31D4E63C" w14:textId="0CEBC555" w:rsidR="002A44AF" w:rsidRPr="00AB18CF" w:rsidRDefault="002A44AF" w:rsidP="00DC3894">
      <w:pPr>
        <w:rPr>
          <w:rFonts w:asciiTheme="minorHAnsi" w:hAnsiTheme="minorHAnsi" w:cstheme="minorHAnsi"/>
          <w:sz w:val="28"/>
          <w:szCs w:val="28"/>
        </w:rPr>
      </w:pPr>
      <w:r w:rsidRPr="00AB18CF">
        <w:rPr>
          <w:rFonts w:asciiTheme="minorHAnsi" w:hAnsiTheme="minorHAnsi" w:cstheme="minorHAnsi"/>
          <w:sz w:val="28"/>
          <w:szCs w:val="28"/>
        </w:rPr>
        <w:t xml:space="preserve">Cuando se realiza de manera efectiva, la implementación del seguimiento y la evaluación genera ventajas para las partes interesadas en todas las actividades </w:t>
      </w:r>
      <w:r w:rsidRPr="00AB18CF">
        <w:rPr>
          <w:rFonts w:asciiTheme="minorHAnsi" w:hAnsiTheme="minorHAnsi" w:cstheme="minorHAnsi"/>
          <w:sz w:val="28"/>
          <w:szCs w:val="28"/>
        </w:rPr>
        <w:lastRenderedPageBreak/>
        <w:t>realizadas por una organización. En general, orienta la toma de decisiones estratégicas tanto durante como después de la ejecución de los planes.</w:t>
      </w:r>
    </w:p>
    <w:p w14:paraId="6231B4F1"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Los procesos de seguimiento (recopilación de datos)</w:t>
      </w:r>
      <w:r w:rsidRPr="00AB18CF">
        <w:rPr>
          <w:rFonts w:asciiTheme="minorHAnsi" w:hAnsiTheme="minorHAnsi" w:cstheme="minorHAnsi"/>
          <w:sz w:val="28"/>
          <w:szCs w:val="28"/>
          <w:lang w:val="es-CO"/>
        </w:rPr>
        <w:t>:</w:t>
      </w:r>
    </w:p>
    <w:p w14:paraId="27F76B93"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Pueden significar que la organización realmente se preocupa por los resultados y la mejora continua.</w:t>
      </w:r>
    </w:p>
    <w:p w14:paraId="68C665E7" w14:textId="04897AC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Los datos se pueden utilizar para mejorar la eficiencia de la implementación, así como el diseño de la implementación.</w:t>
      </w:r>
    </w:p>
    <w:p w14:paraId="29E4B6D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Colaboradores</w:t>
      </w:r>
      <w:r w:rsidRPr="00AB18CF">
        <w:rPr>
          <w:rFonts w:asciiTheme="minorHAnsi" w:hAnsiTheme="minorHAnsi" w:cstheme="minorHAnsi"/>
          <w:sz w:val="28"/>
          <w:szCs w:val="28"/>
          <w:lang w:val="es-CO"/>
        </w:rPr>
        <w:t>:</w:t>
      </w:r>
    </w:p>
    <w:p w14:paraId="01A87001" w14:textId="46483D9C"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Gestión ejecutiva</w:t>
      </w:r>
      <w:r w:rsidRPr="00AB18CF">
        <w:rPr>
          <w:rFonts w:asciiTheme="minorHAnsi" w:hAnsiTheme="minorHAnsi" w:cstheme="minorHAnsi"/>
          <w:sz w:val="28"/>
          <w:szCs w:val="28"/>
          <w:lang w:val="es-CO"/>
        </w:rPr>
        <w:t>:</w:t>
      </w:r>
    </w:p>
    <w:p w14:paraId="0274833F"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Idealmente, la adaptación se vuelve más ágil.</w:t>
      </w:r>
    </w:p>
    <w:p w14:paraId="129BAC54" w14:textId="68488C22"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 datos relevantes y completos, los ejecutivos pueden construir argumentos mucho más persuasivos.</w:t>
      </w:r>
    </w:p>
    <w:p w14:paraId="76EDD46C"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Finanzas</w:t>
      </w:r>
      <w:r w:rsidRPr="00AB18CF">
        <w:rPr>
          <w:rFonts w:asciiTheme="minorHAnsi" w:hAnsiTheme="minorHAnsi" w:cstheme="minorHAnsi"/>
          <w:sz w:val="28"/>
          <w:szCs w:val="28"/>
          <w:lang w:val="es-CO"/>
        </w:rPr>
        <w:t>:</w:t>
      </w:r>
    </w:p>
    <w:p w14:paraId="065EA090" w14:textId="1CFB1E76"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El dinero para el impacto fluye hacia donde están los datos, y una buena implementación de monitoreo y evaluación puede abrir ese flujo, porque genera credibilidad en el impacto y, por supuesto, una comprensión más transparente de cuánto impacto se puede generar por valor de inversión.</w:t>
      </w:r>
    </w:p>
    <w:p w14:paraId="2FB45A2D" w14:textId="77777777" w:rsidR="00E8773F" w:rsidRPr="00AB18CF" w:rsidRDefault="00E8773F">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81952E0" w14:textId="0E640F87" w:rsidR="00043E43" w:rsidRPr="00AB18CF" w:rsidRDefault="00043E43" w:rsidP="00043E43">
      <w:pPr>
        <w:ind w:left="720" w:hanging="720"/>
        <w:rPr>
          <w:rFonts w:asciiTheme="minorHAnsi" w:hAnsiTheme="minorHAnsi" w:cstheme="minorHAnsi"/>
          <w:sz w:val="28"/>
          <w:szCs w:val="28"/>
        </w:rPr>
      </w:pPr>
      <w:r w:rsidRPr="00AB18CF">
        <w:rPr>
          <w:rFonts w:asciiTheme="minorHAnsi" w:hAnsiTheme="minorHAnsi" w:cstheme="minorHAnsi"/>
          <w:b/>
          <w:bCs/>
          <w:sz w:val="28"/>
          <w:szCs w:val="28"/>
        </w:rPr>
        <w:lastRenderedPageBreak/>
        <w:t>Cómo implementar monitoreo y evaluación en su organización</w:t>
      </w:r>
      <w:r w:rsidRPr="00AB18CF">
        <w:rPr>
          <w:rFonts w:asciiTheme="minorHAnsi" w:hAnsiTheme="minorHAnsi" w:cstheme="minorHAnsi"/>
          <w:sz w:val="28"/>
          <w:szCs w:val="28"/>
        </w:rPr>
        <w:t>:</w:t>
      </w:r>
    </w:p>
    <w:p w14:paraId="0BF71CDE" w14:textId="77777777" w:rsidR="00043E43" w:rsidRPr="00AB18CF" w:rsidRDefault="00043E43" w:rsidP="00043E43">
      <w:pPr>
        <w:rPr>
          <w:rFonts w:asciiTheme="minorHAnsi" w:hAnsiTheme="minorHAnsi" w:cstheme="minorHAnsi"/>
          <w:sz w:val="28"/>
          <w:szCs w:val="28"/>
        </w:rPr>
      </w:pPr>
      <w:r w:rsidRPr="00AB18CF">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Operaciones basadas en resultados.</w:t>
      </w:r>
    </w:p>
    <w:p w14:paraId="23F6E9D0"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Diseñar métricas de calidad.</w:t>
      </w:r>
    </w:p>
    <w:p w14:paraId="5274999E"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Uso de herramientas cuantitativas o cualitativas.</w:t>
      </w:r>
    </w:p>
    <w:p w14:paraId="5E36200F"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Definir los indicadores correctos para medir.</w:t>
      </w:r>
    </w:p>
    <w:p w14:paraId="5D78BB3C"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Distribuir los indicadores a lo largo de los procesos de seguimiento y evaluación.</w:t>
      </w:r>
    </w:p>
    <w:p w14:paraId="7BB3DA30" w14:textId="77777777" w:rsidR="00043E43" w:rsidRPr="00AB18CF" w:rsidRDefault="00043E43" w:rsidP="00043E43">
      <w:pPr>
        <w:ind w:left="720" w:hanging="720"/>
        <w:rPr>
          <w:rFonts w:asciiTheme="minorHAnsi" w:hAnsiTheme="minorHAnsi" w:cstheme="minorHAnsi"/>
          <w:b/>
          <w:bCs/>
          <w:sz w:val="28"/>
          <w:szCs w:val="28"/>
        </w:rPr>
      </w:pPr>
      <w:r w:rsidRPr="00AB18CF">
        <w:rPr>
          <w:rFonts w:asciiTheme="minorHAnsi" w:hAnsiTheme="minorHAnsi" w:cstheme="minorHAnsi"/>
          <w:b/>
          <w:bCs/>
          <w:sz w:val="28"/>
          <w:szCs w:val="28"/>
        </w:rPr>
        <w:t>¿Qué es un indicador?</w:t>
      </w:r>
    </w:p>
    <w:p w14:paraId="66688D7B" w14:textId="1BBA11EA" w:rsidR="00BE013D" w:rsidRPr="00AB18CF" w:rsidRDefault="00043E43" w:rsidP="00282CD6">
      <w:pPr>
        <w:rPr>
          <w:rFonts w:asciiTheme="minorHAnsi" w:hAnsiTheme="minorHAnsi" w:cstheme="minorHAnsi"/>
          <w:sz w:val="28"/>
          <w:szCs w:val="28"/>
        </w:rPr>
      </w:pPr>
      <w:r w:rsidRPr="00AB18CF">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4C4DF800" w14:textId="77777777" w:rsidR="00BE013D" w:rsidRPr="00AB18CF" w:rsidRDefault="00BE013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D036105" w14:textId="1AB86C78" w:rsidR="00BE013D" w:rsidRPr="00AB18CF" w:rsidRDefault="00BE013D" w:rsidP="0027297D">
      <w:pPr>
        <w:pStyle w:val="Figura"/>
      </w:pPr>
      <w:r w:rsidRPr="00AB18CF">
        <w:lastRenderedPageBreak/>
        <w:t>Indicadores de seguimiento y evaluación</w:t>
      </w:r>
    </w:p>
    <w:p w14:paraId="673A2038" w14:textId="72DA595C" w:rsidR="00BE013D" w:rsidRPr="00AB18CF" w:rsidRDefault="00BE013D" w:rsidP="00BE013D">
      <w:pPr>
        <w:ind w:firstLine="0"/>
        <w:jc w:val="center"/>
      </w:pPr>
      <w:r w:rsidRPr="00AB18CF">
        <w:rPr>
          <w:noProof/>
        </w:rPr>
        <w:drawing>
          <wp:inline distT="0" distB="0" distL="0" distR="0" wp14:anchorId="3DA30FCA" wp14:editId="55815DDF">
            <wp:extent cx="6332220" cy="3258185"/>
            <wp:effectExtent l="0" t="0" r="0" b="0"/>
            <wp:docPr id="1665912377" name="Gráfico 7" descr="Figura 11. Imagen que hace relación a lo que significan y representan los indicadores, teniendo en cuenta su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377" name="Gráfico 7" descr="Figura 11. Imagen que hace relación a lo que significan y representan los indicadores, teniendo en cuenta su seguimiento y evalu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58185"/>
                    </a:xfrm>
                    <a:prstGeom prst="rect">
                      <a:avLst/>
                    </a:prstGeom>
                  </pic:spPr>
                </pic:pic>
              </a:graphicData>
            </a:graphic>
          </wp:inline>
        </w:drawing>
      </w:r>
    </w:p>
    <w:p w14:paraId="605661B2" w14:textId="415034B8" w:rsidR="00282CD6" w:rsidRPr="00AB18CF" w:rsidRDefault="00282CD6" w:rsidP="00F206D9">
      <w:pPr>
        <w:ind w:firstLine="0"/>
        <w:rPr>
          <w:rFonts w:asciiTheme="minorHAnsi" w:hAnsiTheme="minorHAnsi" w:cstheme="minorHAnsi"/>
          <w:sz w:val="28"/>
          <w:szCs w:val="28"/>
        </w:rPr>
      </w:pPr>
      <w:r w:rsidRPr="00AB18CF">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Pr="00AB18CF" w:rsidRDefault="00282CD6"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Indicadores de seguimiento y evaluación</w:t>
      </w:r>
    </w:p>
    <w:p w14:paraId="1C9B634D" w14:textId="3ABE41C5" w:rsidR="00282CD6"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 Ayudan a garantizar que las personas usen los mismos tipos de indicadores y puedan aprender unos de otros.</w:t>
      </w:r>
    </w:p>
    <w:p w14:paraId="58B0EB2D" w14:textId="46177769" w:rsidR="00BF4AA8"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Pr="00AB18CF" w:rsidRDefault="00080627"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tienen que ser fácilmente comprensibles y significativos para aquellos utilizar la información que proporcionan:</w:t>
      </w:r>
    </w:p>
    <w:p w14:paraId="58981298" w14:textId="241141E4" w:rsidR="00BF4AA8"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Capturar la esencia del resultado deseado al relacionarse con el logro de un objetivo.</w:t>
      </w:r>
    </w:p>
    <w:p w14:paraId="4C7B4107" w14:textId="059980CD"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Considerar cómo es probable que se use la información de medición y ajustar el alcance del monitoreo de manera apropiada.</w:t>
      </w:r>
    </w:p>
    <w:p w14:paraId="24FE3987" w14:textId="17157991"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Identificar qué cambios se anticipan como resultado de la intervención y si los resultados son realistas.</w:t>
      </w:r>
    </w:p>
    <w:p w14:paraId="568C44A5" w14:textId="152CE5B0" w:rsidR="00F112BC" w:rsidRPr="00AB18CF" w:rsidRDefault="00F112BC"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¡Ahora, revisemos métodos y diseños de evaluación!</w:t>
      </w:r>
    </w:p>
    <w:p w14:paraId="05C7D3EA" w14:textId="77777777" w:rsidR="009A10CF" w:rsidRPr="00AB18CF" w:rsidRDefault="009A10CF" w:rsidP="009A10CF">
      <w:pPr>
        <w:rPr>
          <w:rFonts w:asciiTheme="minorHAnsi" w:hAnsiTheme="minorHAnsi" w:cstheme="minorHAnsi"/>
          <w:b/>
          <w:bCs/>
          <w:sz w:val="28"/>
          <w:szCs w:val="28"/>
        </w:rPr>
      </w:pPr>
      <w:r w:rsidRPr="00AB18CF">
        <w:rPr>
          <w:rFonts w:asciiTheme="minorHAnsi" w:hAnsiTheme="minorHAnsi" w:cstheme="minorHAnsi"/>
          <w:b/>
          <w:bCs/>
          <w:sz w:val="28"/>
          <w:szCs w:val="28"/>
        </w:rPr>
        <w:t>Métodos y diseños de evaluación</w:t>
      </w:r>
    </w:p>
    <w:p w14:paraId="5E197958" w14:textId="77777777" w:rsidR="009A10CF"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36C91036" w:rsidR="00CD4A65"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Ahora bien, se relacionan a continuación varias perspectivas de evaluación que logran los objetivos organizacionales:</w:t>
      </w:r>
    </w:p>
    <w:p w14:paraId="5A7FA907" w14:textId="77777777" w:rsidR="00CD4A65" w:rsidRPr="00AB18CF" w:rsidRDefault="00CD4A65">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5F1F64A5" w14:textId="3256CFFA" w:rsidR="00CD4A65" w:rsidRPr="00AB18CF" w:rsidRDefault="00CD4A65" w:rsidP="0027297D">
      <w:pPr>
        <w:pStyle w:val="Figura"/>
      </w:pPr>
      <w:r w:rsidRPr="00AB18CF">
        <w:lastRenderedPageBreak/>
        <w:t>Perspectivas de evaluación</w:t>
      </w:r>
    </w:p>
    <w:p w14:paraId="0356EFEA" w14:textId="1E1F653E" w:rsidR="00CD4A65" w:rsidRPr="00AB18CF" w:rsidRDefault="00CD4A65" w:rsidP="00CD4A65">
      <w:pPr>
        <w:ind w:firstLine="0"/>
        <w:jc w:val="center"/>
      </w:pPr>
      <w:r w:rsidRPr="00AB18CF">
        <w:rPr>
          <w:noProof/>
        </w:rPr>
        <w:drawing>
          <wp:inline distT="0" distB="0" distL="0" distR="0" wp14:anchorId="357BC6C1" wp14:editId="070F9454">
            <wp:extent cx="6332220" cy="3050540"/>
            <wp:effectExtent l="0" t="0" r="0" b="0"/>
            <wp:docPr id="806306074" name="Gráfico 8" descr="Figura 12. Imagen que relaciona algunas perspectivas de evaluación, las cuales son:&#10;Formativa.&#10;Procesos.&#10;Resultados.&#10;Impacto.&#10;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074" name="Gráfico 8" descr="Figura 12. Imagen que relaciona algunas perspectivas de evaluación, las cuales son :&#10;Formativa.&#10;Procesos.&#10;Resultados.&#10;Impacto.&#10;Evalu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050540"/>
                    </a:xfrm>
                    <a:prstGeom prst="rect">
                      <a:avLst/>
                    </a:prstGeom>
                  </pic:spPr>
                </pic:pic>
              </a:graphicData>
            </a:graphic>
          </wp:inline>
        </w:drawing>
      </w:r>
    </w:p>
    <w:p w14:paraId="12CEFED6" w14:textId="77777777" w:rsidR="00075412" w:rsidRPr="00AB18CF" w:rsidRDefault="00075412" w:rsidP="009A10CF">
      <w:pPr>
        <w:rPr>
          <w:rFonts w:asciiTheme="minorHAnsi" w:hAnsiTheme="minorHAnsi" w:cstheme="minorHAnsi"/>
          <w:b/>
          <w:bCs/>
          <w:sz w:val="28"/>
          <w:szCs w:val="28"/>
        </w:rPr>
      </w:pPr>
      <w:r w:rsidRPr="00AB18CF">
        <w:rPr>
          <w:rFonts w:asciiTheme="minorHAnsi" w:hAnsiTheme="minorHAnsi" w:cstheme="minorHAnsi"/>
          <w:b/>
          <w:bCs/>
          <w:sz w:val="28"/>
          <w:szCs w:val="28"/>
        </w:rPr>
        <w:t>Perspectivas de evaluación</w:t>
      </w:r>
    </w:p>
    <w:p w14:paraId="548EF562" w14:textId="312C7D48" w:rsidR="00080627" w:rsidRPr="00AB18CF" w:rsidRDefault="00080627" w:rsidP="009A10CF">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2610FED3" w14:textId="1AE7C482"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impacto.</w:t>
      </w:r>
    </w:p>
    <w:p w14:paraId="344DE595" w14:textId="11E94453"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Formativa.</w:t>
      </w:r>
    </w:p>
    <w:p w14:paraId="35CC9F61" w14:textId="4FE53911"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procesos.</w:t>
      </w:r>
    </w:p>
    <w:p w14:paraId="347989E7" w14:textId="7BCD9E44"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resultados.</w:t>
      </w:r>
    </w:p>
    <w:p w14:paraId="6E3A5933" w14:textId="77777777" w:rsidR="008652F4" w:rsidRPr="00AB18CF" w:rsidRDefault="008652F4" w:rsidP="00FB234C">
      <w:pPr>
        <w:rPr>
          <w:rFonts w:asciiTheme="minorHAnsi" w:hAnsiTheme="minorHAnsi" w:cstheme="minorHAnsi"/>
          <w:sz w:val="28"/>
          <w:szCs w:val="28"/>
        </w:rPr>
      </w:pPr>
    </w:p>
    <w:p w14:paraId="3E77E4E6" w14:textId="2C204D18"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AB18CF" w:rsidRDefault="001F6A69" w:rsidP="00FB234C">
      <w:pPr>
        <w:rPr>
          <w:rFonts w:asciiTheme="minorHAnsi" w:hAnsiTheme="minorHAnsi" w:cstheme="minorHAnsi"/>
          <w:sz w:val="28"/>
          <w:szCs w:val="28"/>
        </w:rPr>
      </w:pPr>
    </w:p>
    <w:p w14:paraId="2C276C9B" w14:textId="77777777" w:rsidR="00FB234C" w:rsidRPr="00AB18CF" w:rsidRDefault="00FB234C" w:rsidP="00FB234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Informes de seguimiento y evaluación</w:t>
      </w:r>
    </w:p>
    <w:p w14:paraId="7F7E504B" w14:textId="77777777"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AB18CF" w:rsidRDefault="00834524" w:rsidP="00834524">
      <w:pPr>
        <w:pStyle w:val="Ttulo2"/>
        <w:rPr>
          <w:lang w:val="es-CO"/>
        </w:rPr>
      </w:pPr>
      <w:bookmarkStart w:id="8" w:name="_Toc166232331"/>
      <w:r w:rsidRPr="00AB18CF">
        <w:rPr>
          <w:lang w:val="es-CO"/>
        </w:rPr>
        <w:t>Indicadores de gestión</w:t>
      </w:r>
      <w:bookmarkEnd w:id="8"/>
    </w:p>
    <w:p w14:paraId="76DB4AF5"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lastRenderedPageBreak/>
        <w:t>Algunos indicadores de gestión:</w:t>
      </w:r>
    </w:p>
    <w:p w14:paraId="7E601827" w14:textId="79CA30CB"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Rentabilidad</w:t>
      </w:r>
    </w:p>
    <w:p w14:paraId="01D646B3" w14:textId="16BA2BD9"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proporción porcentual entre las ventas totales y la utilidad.  Relación entre la ganancia y la inversión.</w:t>
      </w:r>
    </w:p>
    <w:p w14:paraId="4CEDD02D"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Productividad</w:t>
      </w:r>
    </w:p>
    <w:p w14:paraId="06F8ED74" w14:textId="796D6A44"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los diversos recursos -</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financieros, laborales, de espacio y tiempo</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 para generar un producto o servicio.</w:t>
      </w:r>
    </w:p>
    <w:p w14:paraId="6CBC551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Rotación</w:t>
      </w:r>
    </w:p>
    <w:p w14:paraId="39CAAD8A" w14:textId="10188EA6"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Conversión</w:t>
      </w:r>
    </w:p>
    <w:p w14:paraId="453755A2" w14:textId="2619A3FF"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cantidad de personas que se convierten en clientes potenciales de la organización.</w:t>
      </w:r>
    </w:p>
    <w:p w14:paraId="703C6233" w14:textId="44D266A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Características de los indicadores de gestión:</w:t>
      </w:r>
    </w:p>
    <w:p w14:paraId="055E2EA9"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Considere lo que necesitan saber para establecer los indicadores de gestión.</w:t>
      </w:r>
    </w:p>
    <w:p w14:paraId="0930AE3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Deben realizar un seguimiento de cómo progresan regularmente los objetivos de toda la empresa.</w:t>
      </w:r>
    </w:p>
    <w:p w14:paraId="2B972208"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Simples de entender y medir.</w:t>
      </w:r>
    </w:p>
    <w:p w14:paraId="60016864"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Los colaboradores han de tener conocimiento de qué se les mide y cómo se calcula.</w:t>
      </w:r>
    </w:p>
    <w:p w14:paraId="310EBC37"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Han de estar filtrados con los objetivos estratégicos, tácticos y operativos.</w:t>
      </w:r>
    </w:p>
    <w:p w14:paraId="1D57557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medibles para analizar el desempeño de los colaboradores.</w:t>
      </w:r>
    </w:p>
    <w:p w14:paraId="3A7559CB"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Presentar informes sobre los resultados arrojados para que se puedan tomar decisiones oportunas.</w:t>
      </w:r>
    </w:p>
    <w:p w14:paraId="43028BC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visibles en toda una organización para manifestarles a los colaboradores cómo su trabajo está afectando los objetivos generales de la organización.</w:t>
      </w:r>
    </w:p>
    <w:p w14:paraId="53B817C5" w14:textId="7792C127" w:rsidR="00834524" w:rsidRPr="00AB18CF" w:rsidRDefault="00834524" w:rsidP="00834524">
      <w:pPr>
        <w:pStyle w:val="Ttulo2"/>
        <w:rPr>
          <w:lang w:val="es-CO"/>
        </w:rPr>
      </w:pPr>
      <w:bookmarkStart w:id="9" w:name="_Toc166232332"/>
      <w:r w:rsidRPr="00AB18CF">
        <w:rPr>
          <w:lang w:val="es-CO"/>
        </w:rPr>
        <w:t>Acciones de mejora</w:t>
      </w:r>
      <w:bookmarkEnd w:id="9"/>
    </w:p>
    <w:p w14:paraId="0685CB45" w14:textId="5874C44B"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Pr="00AB18CF" w:rsidRDefault="008E7750">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38C4C42" w14:textId="32A76558" w:rsidR="00C5723A" w:rsidRPr="00AB18CF" w:rsidRDefault="00C5723A" w:rsidP="008E7750">
      <w:pPr>
        <w:jc w:val="center"/>
        <w:rPr>
          <w:rFonts w:asciiTheme="minorHAnsi" w:hAnsiTheme="minorHAnsi" w:cstheme="minorHAnsi"/>
          <w:sz w:val="28"/>
          <w:szCs w:val="28"/>
        </w:rPr>
      </w:pPr>
      <w:r w:rsidRPr="00AB18CF">
        <w:rPr>
          <w:rFonts w:asciiTheme="minorHAnsi" w:hAnsiTheme="minorHAnsi" w:cstheme="minorHAnsi"/>
          <w:b/>
          <w:bCs/>
          <w:sz w:val="28"/>
          <w:szCs w:val="28"/>
        </w:rPr>
        <w:lastRenderedPageBreak/>
        <w:t>Video 4</w:t>
      </w:r>
      <w:r w:rsidRPr="00AB18CF">
        <w:rPr>
          <w:rFonts w:asciiTheme="minorHAnsi" w:hAnsiTheme="minorHAnsi" w:cstheme="minorHAnsi"/>
          <w:sz w:val="28"/>
          <w:szCs w:val="28"/>
        </w:rPr>
        <w:t xml:space="preserve">. </w:t>
      </w:r>
      <w:r w:rsidR="008E7750" w:rsidRPr="00AB18CF">
        <w:rPr>
          <w:rFonts w:asciiTheme="minorHAnsi" w:hAnsiTheme="minorHAnsi" w:cstheme="minorHAnsi"/>
          <w:sz w:val="28"/>
          <w:szCs w:val="28"/>
        </w:rPr>
        <w:t>Componentes de un plan de mejora</w:t>
      </w:r>
    </w:p>
    <w:p w14:paraId="562919E9" w14:textId="396A8347" w:rsidR="008E7750" w:rsidRPr="00AB18CF" w:rsidRDefault="008E7750" w:rsidP="008E7750">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5B40230E" w:rsidR="005805F5" w:rsidRPr="00321F14" w:rsidRDefault="003A15C4" w:rsidP="00321F14">
      <w:pPr>
        <w:jc w:val="center"/>
        <w:rPr>
          <w:rStyle w:val="Hipervnculo"/>
          <w:b/>
        </w:rPr>
      </w:pPr>
      <w:hyperlink r:id="rId43" w:history="1">
        <w:r w:rsidR="005805F5"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5FEB" w:rsidRPr="00AB18CF" w14:paraId="7B93BFAB" w14:textId="77777777" w:rsidTr="00415FEB">
        <w:tc>
          <w:tcPr>
            <w:tcW w:w="9962" w:type="dxa"/>
          </w:tcPr>
          <w:p w14:paraId="34FD7C3B" w14:textId="32C54B45" w:rsidR="00415FEB" w:rsidRPr="00AB18CF" w:rsidRDefault="00415FEB" w:rsidP="008E7750">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Componente</w:t>
            </w:r>
            <w:r w:rsidR="00F24FAA" w:rsidRPr="00AB18CF">
              <w:rPr>
                <w:rFonts w:asciiTheme="minorHAnsi" w:hAnsiTheme="minorHAnsi" w:cstheme="minorHAnsi"/>
                <w:b/>
                <w:bCs/>
                <w:sz w:val="28"/>
                <w:szCs w:val="28"/>
              </w:rPr>
              <w:t>s</w:t>
            </w:r>
            <w:r w:rsidRPr="00AB18CF">
              <w:rPr>
                <w:rFonts w:asciiTheme="minorHAnsi" w:hAnsiTheme="minorHAnsi" w:cstheme="minorHAnsi"/>
                <w:b/>
                <w:bCs/>
                <w:sz w:val="28"/>
                <w:szCs w:val="28"/>
              </w:rPr>
              <w:t xml:space="preserve"> de un plan de mejora</w:t>
            </w:r>
          </w:p>
        </w:tc>
      </w:tr>
      <w:tr w:rsidR="00415FEB" w:rsidRPr="00AB18CF" w14:paraId="4D98137C" w14:textId="77777777" w:rsidTr="00415FEB">
        <w:tc>
          <w:tcPr>
            <w:tcW w:w="9962" w:type="dxa"/>
          </w:tcPr>
          <w:p w14:paraId="77732481" w14:textId="5EAC1A53" w:rsidR="00415FEB"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AB18CF">
              <w:rPr>
                <w:rFonts w:asciiTheme="minorHAnsi" w:hAnsiTheme="minorHAnsi" w:cstheme="minorHAnsi"/>
                <w:sz w:val="28"/>
                <w:szCs w:val="28"/>
              </w:rPr>
              <w:t>a</w:t>
            </w:r>
            <w:r w:rsidRPr="00AB18CF">
              <w:rPr>
                <w:rFonts w:asciiTheme="minorHAnsi" w:hAnsiTheme="minorHAnsi" w:cstheme="minorHAnsi"/>
                <w:sz w:val="28"/>
                <w:szCs w:val="28"/>
              </w:rPr>
              <w:t xml:space="preserve"> </w:t>
            </w:r>
            <w:r w:rsidR="009F7A37" w:rsidRPr="00AB18CF">
              <w:rPr>
                <w:rFonts w:asciiTheme="minorHAnsi" w:hAnsiTheme="minorHAnsi" w:cstheme="minorHAnsi"/>
                <w:sz w:val="28"/>
                <w:szCs w:val="28"/>
              </w:rPr>
              <w:t>l</w:t>
            </w:r>
            <w:r w:rsidRPr="00AB18CF">
              <w:rPr>
                <w:rFonts w:asciiTheme="minorHAnsi" w:hAnsiTheme="minorHAnsi" w:cstheme="minorHAnsi"/>
                <w:sz w:val="28"/>
                <w:szCs w:val="28"/>
              </w:rPr>
              <w:t>os actores que participaron en el proceso, las oportunidades de mejora y efectos para el proyecto.</w:t>
            </w:r>
          </w:p>
          <w:p w14:paraId="611E8055" w14:textId="050981D9" w:rsidR="009F7A37"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Por ejemplo, en un pro</w:t>
            </w:r>
            <w:r w:rsidR="009F7A37" w:rsidRPr="00AB18CF">
              <w:rPr>
                <w:rFonts w:asciiTheme="minorHAnsi" w:hAnsiTheme="minorHAnsi" w:cstheme="minorHAnsi"/>
                <w:sz w:val="28"/>
                <w:szCs w:val="28"/>
              </w:rPr>
              <w:t xml:space="preserve">ceso centrado en </w:t>
            </w:r>
            <w:r w:rsidRPr="00AB18CF">
              <w:rPr>
                <w:rFonts w:asciiTheme="minorHAnsi" w:hAnsiTheme="minorHAnsi" w:cstheme="minorHAnsi"/>
                <w:sz w:val="28"/>
                <w:szCs w:val="28"/>
              </w:rPr>
              <w:t xml:space="preserve">la </w:t>
            </w:r>
            <w:r w:rsidR="009F7A37" w:rsidRPr="00AB18CF">
              <w:rPr>
                <w:rFonts w:asciiTheme="minorHAnsi" w:hAnsiTheme="minorHAnsi" w:cstheme="minorHAnsi"/>
                <w:sz w:val="28"/>
                <w:szCs w:val="28"/>
              </w:rPr>
              <w:t>calidad</w:t>
            </w:r>
            <w:r w:rsidRPr="00AB18CF">
              <w:rPr>
                <w:rFonts w:asciiTheme="minorHAnsi" w:hAnsiTheme="minorHAnsi" w:cstheme="minorHAnsi"/>
                <w:sz w:val="28"/>
                <w:szCs w:val="28"/>
              </w:rPr>
              <w:t xml:space="preserve">, la oportunidad de mejora se puede centrar en las falencias </w:t>
            </w:r>
            <w:r w:rsidR="009F7A37" w:rsidRPr="00AB18CF">
              <w:rPr>
                <w:rFonts w:asciiTheme="minorHAnsi" w:hAnsiTheme="minorHAnsi" w:cstheme="minorHAnsi"/>
                <w:sz w:val="28"/>
                <w:szCs w:val="28"/>
              </w:rPr>
              <w:t xml:space="preserve">en </w:t>
            </w:r>
            <w:r w:rsidRPr="00AB18CF">
              <w:rPr>
                <w:rFonts w:asciiTheme="minorHAnsi" w:hAnsiTheme="minorHAnsi" w:cstheme="minorHAnsi"/>
                <w:sz w:val="28"/>
                <w:szCs w:val="28"/>
              </w:rPr>
              <w:t xml:space="preserve">el servicio al cliente </w:t>
            </w:r>
            <w:r w:rsidR="009F7A37" w:rsidRPr="00AB18CF">
              <w:rPr>
                <w:rFonts w:asciiTheme="minorHAnsi" w:hAnsiTheme="minorHAnsi" w:cstheme="minorHAnsi"/>
                <w:sz w:val="28"/>
                <w:szCs w:val="28"/>
              </w:rPr>
              <w:t xml:space="preserve">y su efecto puede ser </w:t>
            </w:r>
            <w:r w:rsidR="009F7A37" w:rsidRPr="00AB18CF">
              <w:rPr>
                <w:rFonts w:asciiTheme="minorHAnsi" w:hAnsiTheme="minorHAnsi" w:cstheme="minorHAnsi"/>
                <w:sz w:val="28"/>
                <w:szCs w:val="28"/>
              </w:rPr>
              <w:lastRenderedPageBreak/>
              <w:t>impactar en la deserción, disminución d</w:t>
            </w:r>
            <w:r w:rsidR="001E4BA6" w:rsidRPr="00AB18CF">
              <w:rPr>
                <w:rFonts w:asciiTheme="minorHAnsi" w:hAnsiTheme="minorHAnsi" w:cstheme="minorHAnsi"/>
                <w:sz w:val="28"/>
                <w:szCs w:val="28"/>
              </w:rPr>
              <w:t>el</w:t>
            </w:r>
            <w:r w:rsidR="009F7A37" w:rsidRPr="00AB18CF">
              <w:rPr>
                <w:rFonts w:asciiTheme="minorHAnsi" w:hAnsiTheme="minorHAnsi" w:cstheme="minorHAnsi"/>
                <w:sz w:val="28"/>
                <w:szCs w:val="28"/>
              </w:rPr>
              <w:t xml:space="preserve"> número de clientes y la reducción de  las ventas.</w:t>
            </w:r>
          </w:p>
          <w:p w14:paraId="695DCA48" w14:textId="56ECC017" w:rsidR="006C1C7B" w:rsidRPr="00AB18CF" w:rsidRDefault="006C1C7B" w:rsidP="00B73A08">
            <w:pPr>
              <w:rPr>
                <w:rFonts w:asciiTheme="minorHAnsi" w:hAnsiTheme="minorHAnsi" w:cstheme="minorHAnsi"/>
                <w:sz w:val="28"/>
                <w:szCs w:val="28"/>
              </w:rPr>
            </w:pPr>
            <w:r w:rsidRPr="00AB18CF">
              <w:rPr>
                <w:rFonts w:asciiTheme="minorHAnsi" w:hAnsiTheme="minorHAnsi" w:cstheme="minorHAnsi"/>
                <w:sz w:val="28"/>
                <w:szCs w:val="28"/>
              </w:rPr>
              <w:t>E</w:t>
            </w:r>
            <w:r w:rsidR="001E4BA6" w:rsidRPr="00AB18CF">
              <w:rPr>
                <w:rFonts w:asciiTheme="minorHAnsi" w:hAnsiTheme="minorHAnsi" w:cstheme="minorHAnsi"/>
                <w:sz w:val="28"/>
                <w:szCs w:val="28"/>
              </w:rPr>
              <w:t>l segu</w:t>
            </w:r>
            <w:r w:rsidRPr="00AB18CF">
              <w:rPr>
                <w:rFonts w:asciiTheme="minorHAnsi" w:hAnsiTheme="minorHAnsi" w:cstheme="minorHAnsi"/>
                <w:sz w:val="28"/>
                <w:szCs w:val="28"/>
              </w:rPr>
              <w:t xml:space="preserve">ndo componente, es </w:t>
            </w:r>
            <w:r w:rsidR="001E4BA6" w:rsidRPr="00AB18CF">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0C05EE5" w:rsidR="005F5681"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Para identificar las causas se pueden utilizar metodologías como 5W</w:t>
            </w:r>
            <w:r w:rsidR="00F63FC7" w:rsidRPr="00AB18CF">
              <w:rPr>
                <w:rFonts w:asciiTheme="minorHAnsi" w:hAnsiTheme="minorHAnsi" w:cstheme="minorHAnsi"/>
                <w:sz w:val="28"/>
                <w:szCs w:val="28"/>
              </w:rPr>
              <w:t>2</w:t>
            </w:r>
            <w:r w:rsidRPr="00AB18CF">
              <w:rPr>
                <w:rFonts w:asciiTheme="minorHAnsi" w:hAnsiTheme="minorHAnsi" w:cstheme="minorHAnsi"/>
                <w:sz w:val="28"/>
                <w:szCs w:val="28"/>
              </w:rPr>
              <w:t>H, “</w:t>
            </w:r>
            <w:proofErr w:type="spellStart"/>
            <w:r w:rsidRPr="00AB18CF">
              <w:rPr>
                <w:rStyle w:val="Extranjerismo"/>
                <w:rFonts w:asciiTheme="minorHAnsi" w:hAnsiTheme="minorHAnsi" w:cstheme="minorHAnsi"/>
                <w:sz w:val="28"/>
                <w:szCs w:val="28"/>
                <w:lang w:val="es-CO"/>
              </w:rPr>
              <w:t>what</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qué?, </w:t>
            </w:r>
            <w:r w:rsidR="00DF70E2"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qué está pasando?; </w:t>
            </w:r>
            <w:r w:rsidRPr="00AB18CF">
              <w:rPr>
                <w:rFonts w:asciiTheme="minorHAnsi" w:hAnsiTheme="minorHAnsi" w:cstheme="minorHAnsi"/>
                <w:sz w:val="28"/>
                <w:szCs w:val="28"/>
              </w:rPr>
              <w:t>“</w:t>
            </w:r>
            <w:proofErr w:type="spellStart"/>
            <w:r w:rsidRPr="00AB18CF">
              <w:rPr>
                <w:rStyle w:val="Extranjerismo"/>
                <w:rFonts w:asciiTheme="minorHAnsi" w:hAnsiTheme="minorHAnsi" w:cstheme="minorHAnsi"/>
                <w:sz w:val="28"/>
                <w:szCs w:val="28"/>
                <w:lang w:val="es-CO"/>
              </w:rPr>
              <w:t>when</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cuándo?,</w:t>
            </w:r>
            <w:r w:rsidR="00C7269A" w:rsidRPr="00AB18CF">
              <w:rPr>
                <w:rFonts w:asciiTheme="minorHAnsi" w:hAnsiTheme="minorHAnsi" w:cstheme="minorHAnsi"/>
                <w:sz w:val="28"/>
                <w:szCs w:val="28"/>
              </w:rPr>
              <w:t xml:space="preserve"> </w:t>
            </w:r>
            <w:r w:rsidR="00241E95"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cuándo se está presentando?; </w:t>
            </w:r>
            <w:r w:rsidRPr="00AB18CF">
              <w:rPr>
                <w:rFonts w:asciiTheme="minorHAnsi" w:hAnsiTheme="minorHAnsi" w:cstheme="minorHAnsi"/>
                <w:sz w:val="28"/>
                <w:szCs w:val="28"/>
              </w:rPr>
              <w:t>“</w:t>
            </w:r>
            <w:proofErr w:type="spellStart"/>
            <w:r w:rsidRPr="00AB18CF">
              <w:rPr>
                <w:rStyle w:val="Extranjerismo"/>
                <w:lang w:val="es-CO"/>
              </w:rPr>
              <w:t>where</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dónde?, </w:t>
            </w:r>
            <w:r w:rsidR="00495C6E" w:rsidRPr="00AB18CF">
              <w:rPr>
                <w:rFonts w:asciiTheme="minorHAnsi" w:hAnsiTheme="minorHAnsi" w:cstheme="minorHAnsi"/>
                <w:sz w:val="28"/>
                <w:szCs w:val="28"/>
              </w:rPr>
              <w:t xml:space="preserve">¿dónde se están viendo los problemas? </w:t>
            </w:r>
            <w:r w:rsidRPr="00AB18CF">
              <w:rPr>
                <w:rFonts w:asciiTheme="minorHAnsi" w:hAnsiTheme="minorHAnsi" w:cstheme="minorHAnsi"/>
                <w:sz w:val="28"/>
                <w:szCs w:val="28"/>
              </w:rPr>
              <w:t>“</w:t>
            </w:r>
            <w:proofErr w:type="spellStart"/>
            <w:r w:rsidRPr="00AB18CF">
              <w:rPr>
                <w:rStyle w:val="Extranjerismo"/>
                <w:lang w:val="es-CO"/>
              </w:rPr>
              <w:t>who</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quién?, </w:t>
            </w:r>
            <w:r w:rsidR="00E31897" w:rsidRPr="00AB18CF">
              <w:rPr>
                <w:rFonts w:asciiTheme="minorHAnsi" w:hAnsiTheme="minorHAnsi" w:cstheme="minorHAnsi"/>
                <w:sz w:val="28"/>
                <w:szCs w:val="28"/>
              </w:rPr>
              <w:t xml:space="preserve">¿a quién le están sucediendo?; </w:t>
            </w:r>
            <w:r w:rsidRPr="00AB18CF">
              <w:rPr>
                <w:rFonts w:asciiTheme="minorHAnsi" w:hAnsiTheme="minorHAnsi" w:cstheme="minorHAnsi"/>
                <w:sz w:val="28"/>
                <w:szCs w:val="28"/>
              </w:rPr>
              <w:t>“</w:t>
            </w:r>
            <w:proofErr w:type="spellStart"/>
            <w:r w:rsidRPr="00AB18CF">
              <w:rPr>
                <w:rStyle w:val="Extranjerismo"/>
                <w:lang w:val="es-CO"/>
              </w:rPr>
              <w:t>why</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por qué?, </w:t>
            </w:r>
            <w:r w:rsidR="00E31897" w:rsidRPr="00AB18CF">
              <w:rPr>
                <w:rFonts w:asciiTheme="minorHAnsi" w:hAnsiTheme="minorHAnsi" w:cstheme="minorHAnsi"/>
                <w:sz w:val="28"/>
                <w:szCs w:val="28"/>
              </w:rPr>
              <w:t>¿por qu</w:t>
            </w:r>
            <w:r w:rsidR="005F5681" w:rsidRPr="00AB18CF">
              <w:rPr>
                <w:rFonts w:asciiTheme="minorHAnsi" w:hAnsiTheme="minorHAnsi" w:cstheme="minorHAnsi"/>
                <w:sz w:val="28"/>
                <w:szCs w:val="28"/>
              </w:rPr>
              <w:t>é</w:t>
            </w:r>
            <w:r w:rsidR="00E31897" w:rsidRPr="00AB18CF">
              <w:rPr>
                <w:rFonts w:asciiTheme="minorHAnsi" w:hAnsiTheme="minorHAnsi" w:cstheme="minorHAnsi"/>
                <w:sz w:val="28"/>
                <w:szCs w:val="28"/>
              </w:rPr>
              <w:t xml:space="preserve"> sucede el problema?;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Pr="00AB18CF">
              <w:rPr>
                <w:rFonts w:asciiTheme="minorHAnsi" w:hAnsiTheme="minorHAnsi" w:cstheme="minorHAnsi"/>
                <w:sz w:val="28"/>
                <w:szCs w:val="28"/>
              </w:rPr>
              <w:t xml:space="preserve">” </w:t>
            </w:r>
            <w:r w:rsidR="005F5681" w:rsidRPr="00AB18CF">
              <w:rPr>
                <w:rFonts w:asciiTheme="minorHAnsi" w:hAnsiTheme="minorHAnsi" w:cstheme="minorHAnsi"/>
                <w:sz w:val="28"/>
                <w:szCs w:val="28"/>
              </w:rPr>
              <w:t>¿</w:t>
            </w:r>
            <w:r w:rsidRPr="00AB18CF">
              <w:rPr>
                <w:rFonts w:asciiTheme="minorHAnsi" w:hAnsiTheme="minorHAnsi" w:cstheme="minorHAnsi"/>
                <w:sz w:val="28"/>
                <w:szCs w:val="28"/>
              </w:rPr>
              <w:t xml:space="preserve">cómo?, </w:t>
            </w:r>
            <w:r w:rsidR="005F5681" w:rsidRPr="00AB18CF">
              <w:rPr>
                <w:rFonts w:asciiTheme="minorHAnsi" w:hAnsiTheme="minorHAnsi" w:cstheme="minorHAnsi"/>
                <w:sz w:val="28"/>
                <w:szCs w:val="28"/>
              </w:rPr>
              <w:t xml:space="preserve">¿cómo se diferencia el problema de la situación ideal?  Y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005F5681" w:rsidRPr="00AB18CF">
              <w:rPr>
                <w:rStyle w:val="Extranjerismo"/>
                <w:lang w:val="es-CO"/>
              </w:rPr>
              <w:t xml:space="preserve"> </w:t>
            </w:r>
            <w:proofErr w:type="spellStart"/>
            <w:proofErr w:type="gramStart"/>
            <w:r w:rsidRPr="00AB18CF">
              <w:rPr>
                <w:rStyle w:val="Extranjerismo"/>
                <w:lang w:val="es-CO"/>
              </w:rPr>
              <w:t>much</w:t>
            </w:r>
            <w:proofErr w:type="spellEnd"/>
            <w:r w:rsidRPr="00AB18CF">
              <w:rPr>
                <w:rFonts w:asciiTheme="minorHAnsi" w:hAnsiTheme="minorHAnsi" w:cstheme="minorHAnsi"/>
                <w:sz w:val="28"/>
                <w:szCs w:val="28"/>
              </w:rPr>
              <w:t>”</w:t>
            </w:r>
            <w:r w:rsidR="005F5681" w:rsidRPr="00AB18CF">
              <w:rPr>
                <w:rFonts w:asciiTheme="minorHAnsi" w:hAnsiTheme="minorHAnsi" w:cstheme="minorHAnsi"/>
                <w:sz w:val="28"/>
                <w:szCs w:val="28"/>
              </w:rPr>
              <w:t>¿</w:t>
            </w:r>
            <w:proofErr w:type="gramEnd"/>
            <w:r w:rsidRPr="00AB18CF">
              <w:rPr>
                <w:rFonts w:asciiTheme="minorHAnsi" w:hAnsiTheme="minorHAnsi" w:cstheme="minorHAnsi"/>
                <w:sz w:val="28"/>
                <w:szCs w:val="28"/>
              </w:rPr>
              <w:t>cuánto?</w:t>
            </w:r>
            <w:r w:rsidR="005F5681" w:rsidRPr="00AB18CF">
              <w:rPr>
                <w:rFonts w:asciiTheme="minorHAnsi" w:hAnsiTheme="minorHAnsi" w:cstheme="minorHAnsi"/>
                <w:sz w:val="28"/>
                <w:szCs w:val="28"/>
              </w:rPr>
              <w:t>, ¿cuántos problemas se presentan en el tiempo?, ¿cuánto cuestan?.</w:t>
            </w:r>
          </w:p>
          <w:p w14:paraId="28996872" w14:textId="34F1A74A" w:rsidR="001E4BA6" w:rsidRPr="00AB18CF" w:rsidRDefault="005F5681" w:rsidP="00B73A08">
            <w:pPr>
              <w:rPr>
                <w:rFonts w:asciiTheme="minorHAnsi" w:hAnsiTheme="minorHAnsi" w:cstheme="minorHAnsi"/>
                <w:sz w:val="28"/>
                <w:szCs w:val="28"/>
              </w:rPr>
            </w:pPr>
            <w:r w:rsidRPr="00AB18CF">
              <w:rPr>
                <w:rFonts w:asciiTheme="minorHAnsi" w:hAnsiTheme="minorHAnsi" w:cstheme="minorHAnsi"/>
                <w:sz w:val="28"/>
                <w:szCs w:val="28"/>
              </w:rPr>
              <w:t xml:space="preserve">Lluvia de ideas </w:t>
            </w:r>
            <w:r w:rsidR="00011907" w:rsidRPr="00AB18CF">
              <w:rPr>
                <w:rFonts w:asciiTheme="minorHAnsi" w:hAnsiTheme="minorHAnsi" w:cstheme="minorHAnsi"/>
                <w:sz w:val="28"/>
                <w:szCs w:val="28"/>
              </w:rPr>
              <w:t xml:space="preserve">consiste en reunir un grupo de personas conocedoras del tema para que planteen </w:t>
            </w:r>
            <w:r w:rsidR="00F63FC7" w:rsidRPr="00AB18CF">
              <w:rPr>
                <w:rFonts w:asciiTheme="minorHAnsi" w:hAnsiTheme="minorHAnsi" w:cstheme="minorHAnsi"/>
                <w:sz w:val="28"/>
                <w:szCs w:val="28"/>
              </w:rPr>
              <w:t xml:space="preserve">diferentes </w:t>
            </w:r>
            <w:r w:rsidR="00011907" w:rsidRPr="00AB18CF">
              <w:rPr>
                <w:rFonts w:asciiTheme="minorHAnsi" w:hAnsiTheme="minorHAnsi" w:cstheme="minorHAnsi"/>
                <w:sz w:val="28"/>
                <w:szCs w:val="28"/>
              </w:rPr>
              <w:t xml:space="preserve">ideas, en este caso </w:t>
            </w:r>
            <w:r w:rsidR="00F63FC7" w:rsidRPr="00AB18CF">
              <w:rPr>
                <w:rFonts w:asciiTheme="minorHAnsi" w:hAnsiTheme="minorHAnsi" w:cstheme="minorHAnsi"/>
                <w:sz w:val="28"/>
                <w:szCs w:val="28"/>
              </w:rPr>
              <w:t>serían las partes interesadas, equipo ejecutor del proyecto, líder del proyecto, personas externas al proyecto, proveedores</w:t>
            </w:r>
            <w:r w:rsidR="008D5F4E" w:rsidRPr="00AB18CF">
              <w:rPr>
                <w:rFonts w:asciiTheme="minorHAnsi" w:hAnsiTheme="minorHAnsi" w:cstheme="minorHAnsi"/>
                <w:sz w:val="28"/>
                <w:szCs w:val="28"/>
              </w:rPr>
              <w:t xml:space="preserve">, </w:t>
            </w:r>
            <w:r w:rsidR="00F63FC7" w:rsidRPr="00AB18CF">
              <w:rPr>
                <w:rFonts w:asciiTheme="minorHAnsi" w:hAnsiTheme="minorHAnsi" w:cstheme="minorHAnsi"/>
                <w:sz w:val="28"/>
                <w:szCs w:val="28"/>
              </w:rPr>
              <w:t>clientes.</w:t>
            </w:r>
          </w:p>
          <w:p w14:paraId="31AEC09D" w14:textId="3232C34C" w:rsidR="00284F9C" w:rsidRPr="00AB18CF" w:rsidRDefault="00F63FC7" w:rsidP="00B73A08">
            <w:pPr>
              <w:rPr>
                <w:rFonts w:asciiTheme="minorHAnsi" w:hAnsiTheme="minorHAnsi" w:cstheme="minorHAnsi"/>
                <w:sz w:val="28"/>
                <w:szCs w:val="28"/>
              </w:rPr>
            </w:pPr>
            <w:r w:rsidRPr="00AB18CF">
              <w:rPr>
                <w:rFonts w:asciiTheme="minorHAnsi" w:hAnsiTheme="minorHAnsi" w:cstheme="minorHAnsi"/>
                <w:sz w:val="28"/>
                <w:szCs w:val="28"/>
              </w:rPr>
              <w:t xml:space="preserve">Diagrama de espina de pescado, herramienta útil para identificar las causas </w:t>
            </w:r>
            <w:r w:rsidR="00034B70" w:rsidRPr="00AB18CF">
              <w:rPr>
                <w:rFonts w:asciiTheme="minorHAnsi" w:hAnsiTheme="minorHAnsi" w:cstheme="minorHAnsi"/>
                <w:sz w:val="28"/>
                <w:szCs w:val="28"/>
              </w:rPr>
              <w:t>principales</w:t>
            </w:r>
            <w:r w:rsidRPr="00AB18CF">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sidRPr="00AB18CF">
              <w:rPr>
                <w:rFonts w:asciiTheme="minorHAnsi" w:hAnsiTheme="minorHAnsi" w:cstheme="minorHAnsi"/>
                <w:sz w:val="28"/>
                <w:szCs w:val="28"/>
              </w:rPr>
              <w:t xml:space="preserve">causas que serían </w:t>
            </w:r>
            <w:r w:rsidR="00597BB4" w:rsidRPr="00AB18CF">
              <w:rPr>
                <w:rFonts w:asciiTheme="minorHAnsi" w:hAnsiTheme="minorHAnsi" w:cstheme="minorHAnsi"/>
                <w:sz w:val="28"/>
                <w:szCs w:val="28"/>
              </w:rPr>
              <w:lastRenderedPageBreak/>
              <w:t xml:space="preserve">las espinas principales, de las </w:t>
            </w:r>
            <w:r w:rsidRPr="00AB18CF">
              <w:rPr>
                <w:rFonts w:asciiTheme="minorHAnsi" w:hAnsiTheme="minorHAnsi" w:cstheme="minorHAnsi"/>
                <w:sz w:val="28"/>
                <w:szCs w:val="28"/>
              </w:rPr>
              <w:t xml:space="preserve">cuales </w:t>
            </w:r>
            <w:r w:rsidR="008D5F4E" w:rsidRPr="00AB18CF">
              <w:rPr>
                <w:rFonts w:asciiTheme="minorHAnsi" w:hAnsiTheme="minorHAnsi" w:cstheme="minorHAnsi"/>
                <w:sz w:val="28"/>
                <w:szCs w:val="28"/>
              </w:rPr>
              <w:t xml:space="preserve">se </w:t>
            </w:r>
            <w:r w:rsidRPr="00AB18CF">
              <w:rPr>
                <w:rFonts w:asciiTheme="minorHAnsi" w:hAnsiTheme="minorHAnsi" w:cstheme="minorHAnsi"/>
                <w:sz w:val="28"/>
                <w:szCs w:val="28"/>
              </w:rPr>
              <w:t>desprende</w:t>
            </w:r>
            <w:r w:rsidR="008D5F4E" w:rsidRPr="00AB18CF">
              <w:rPr>
                <w:rFonts w:asciiTheme="minorHAnsi" w:hAnsiTheme="minorHAnsi" w:cstheme="minorHAnsi"/>
                <w:sz w:val="28"/>
                <w:szCs w:val="28"/>
              </w:rPr>
              <w:t>n otras líneas o espinas que representan las causas principales</w:t>
            </w:r>
            <w:r w:rsidR="00284F9C" w:rsidRPr="00AB18CF">
              <w:rPr>
                <w:rFonts w:asciiTheme="minorHAnsi" w:hAnsiTheme="minorHAnsi" w:cstheme="minorHAnsi"/>
                <w:sz w:val="28"/>
                <w:szCs w:val="28"/>
              </w:rPr>
              <w:t>,</w:t>
            </w:r>
            <w:r w:rsidR="008D5F4E" w:rsidRPr="00AB18CF">
              <w:rPr>
                <w:rFonts w:asciiTheme="minorHAnsi" w:hAnsiTheme="minorHAnsi" w:cstheme="minorHAnsi"/>
                <w:sz w:val="28"/>
                <w:szCs w:val="28"/>
              </w:rPr>
              <w:t xml:space="preserve"> de las cuales</w:t>
            </w:r>
            <w:r w:rsidR="00284F9C" w:rsidRPr="00AB18CF">
              <w:rPr>
                <w:rFonts w:asciiTheme="minorHAnsi" w:hAnsiTheme="minorHAnsi" w:cstheme="minorHAnsi"/>
                <w:sz w:val="28"/>
                <w:szCs w:val="28"/>
              </w:rPr>
              <w:t xml:space="preserve"> también </w:t>
            </w:r>
            <w:r w:rsidR="008D5F4E" w:rsidRPr="00AB18CF">
              <w:rPr>
                <w:rFonts w:asciiTheme="minorHAnsi" w:hAnsiTheme="minorHAnsi" w:cstheme="minorHAnsi"/>
                <w:sz w:val="28"/>
                <w:szCs w:val="28"/>
              </w:rPr>
              <w:t>pueden desprender</w:t>
            </w:r>
            <w:r w:rsidR="00597BB4" w:rsidRPr="00AB18CF">
              <w:rPr>
                <w:rFonts w:asciiTheme="minorHAnsi" w:hAnsiTheme="minorHAnsi" w:cstheme="minorHAnsi"/>
                <w:sz w:val="28"/>
                <w:szCs w:val="28"/>
              </w:rPr>
              <w:t>se</w:t>
            </w:r>
            <w:r w:rsidRPr="00AB18CF">
              <w:rPr>
                <w:rFonts w:asciiTheme="minorHAnsi" w:hAnsiTheme="minorHAnsi" w:cstheme="minorHAnsi"/>
                <w:sz w:val="28"/>
                <w:szCs w:val="28"/>
              </w:rPr>
              <w:t xml:space="preserve"> otra</w:t>
            </w:r>
            <w:r w:rsidR="00597BB4" w:rsidRPr="00AB18CF">
              <w:rPr>
                <w:rFonts w:asciiTheme="minorHAnsi" w:hAnsiTheme="minorHAnsi" w:cstheme="minorHAnsi"/>
                <w:sz w:val="28"/>
                <w:szCs w:val="28"/>
              </w:rPr>
              <w:t xml:space="preserve">s </w:t>
            </w:r>
            <w:r w:rsidR="00284F9C" w:rsidRPr="00AB18CF">
              <w:rPr>
                <w:rFonts w:asciiTheme="minorHAnsi" w:hAnsiTheme="minorHAnsi" w:cstheme="minorHAnsi"/>
                <w:sz w:val="28"/>
                <w:szCs w:val="28"/>
              </w:rPr>
              <w:t>líneas que representan las causas secundarias.</w:t>
            </w:r>
          </w:p>
          <w:p w14:paraId="472AE4CE" w14:textId="7E61D343" w:rsidR="00284F9C" w:rsidRPr="00AB18CF" w:rsidRDefault="00284F9C" w:rsidP="00B73A08">
            <w:pPr>
              <w:rPr>
                <w:rFonts w:asciiTheme="minorHAnsi" w:hAnsiTheme="minorHAnsi" w:cstheme="minorHAnsi"/>
                <w:sz w:val="28"/>
                <w:szCs w:val="28"/>
              </w:rPr>
            </w:pPr>
            <w:r w:rsidRPr="00AB18CF">
              <w:rPr>
                <w:rFonts w:asciiTheme="minorHAnsi" w:hAnsiTheme="minorHAnsi" w:cstheme="minorHAnsi"/>
                <w:sz w:val="28"/>
                <w:szCs w:val="28"/>
              </w:rPr>
              <w:t xml:space="preserve">El tercer componente es definir objetivos, teniendo claridad </w:t>
            </w:r>
            <w:r w:rsidR="00922103" w:rsidRPr="00AB18CF">
              <w:rPr>
                <w:rFonts w:asciiTheme="minorHAnsi" w:hAnsiTheme="minorHAnsi" w:cstheme="minorHAnsi"/>
                <w:sz w:val="28"/>
                <w:szCs w:val="28"/>
              </w:rPr>
              <w:t xml:space="preserve">al respecto de </w:t>
            </w:r>
            <w:r w:rsidRPr="00AB18CF">
              <w:rPr>
                <w:rFonts w:asciiTheme="minorHAnsi" w:hAnsiTheme="minorHAnsi" w:cstheme="minorHAnsi"/>
                <w:sz w:val="28"/>
                <w:szCs w:val="28"/>
              </w:rPr>
              <w:t xml:space="preserve">las causas se procede a definir </w:t>
            </w:r>
            <w:r w:rsidR="00341805" w:rsidRPr="00AB18CF">
              <w:rPr>
                <w:rFonts w:asciiTheme="minorHAnsi" w:hAnsiTheme="minorHAnsi" w:cstheme="minorHAnsi"/>
                <w:sz w:val="28"/>
                <w:szCs w:val="28"/>
              </w:rPr>
              <w:t xml:space="preserve">los objetivos teniendo en cuenta que tengan las siguientes características: medibles y </w:t>
            </w:r>
            <w:r w:rsidR="00922103" w:rsidRPr="00AB18CF">
              <w:rPr>
                <w:rFonts w:asciiTheme="minorHAnsi" w:hAnsiTheme="minorHAnsi" w:cstheme="minorHAnsi"/>
                <w:sz w:val="28"/>
                <w:szCs w:val="28"/>
              </w:rPr>
              <w:t xml:space="preserve">verificados en el tiempo, que representen un reto e inviten a la mejora y evolución del proceso, </w:t>
            </w:r>
            <w:r w:rsidR="00341805" w:rsidRPr="00AB18CF">
              <w:rPr>
                <w:rFonts w:asciiTheme="minorHAnsi" w:hAnsiTheme="minorHAnsi" w:cstheme="minorHAnsi"/>
                <w:sz w:val="28"/>
                <w:szCs w:val="28"/>
              </w:rPr>
              <w:t xml:space="preserve">alcanzables en el tiempo, </w:t>
            </w:r>
            <w:r w:rsidR="00922103" w:rsidRPr="00AB18CF">
              <w:rPr>
                <w:rFonts w:asciiTheme="minorHAnsi" w:hAnsiTheme="minorHAnsi" w:cstheme="minorHAnsi"/>
                <w:sz w:val="28"/>
                <w:szCs w:val="28"/>
              </w:rPr>
              <w:t xml:space="preserve">rentables </w:t>
            </w:r>
            <w:r w:rsidR="004E367D" w:rsidRPr="00AB18CF">
              <w:rPr>
                <w:rFonts w:asciiTheme="minorHAnsi" w:hAnsiTheme="minorHAnsi" w:cstheme="minorHAnsi"/>
                <w:sz w:val="28"/>
                <w:szCs w:val="28"/>
              </w:rPr>
              <w:t xml:space="preserve">a </w:t>
            </w:r>
            <w:r w:rsidR="00922103" w:rsidRPr="00AB18CF">
              <w:rPr>
                <w:rFonts w:asciiTheme="minorHAnsi" w:hAnsiTheme="minorHAnsi" w:cstheme="minorHAnsi"/>
                <w:sz w:val="28"/>
                <w:szCs w:val="28"/>
              </w:rPr>
              <w:t>partir de los recursos disponibles, concretos y concisos en su redacción.</w:t>
            </w:r>
          </w:p>
          <w:p w14:paraId="230B8D2A" w14:textId="68BD8838" w:rsidR="00922103" w:rsidRPr="00AB18CF" w:rsidRDefault="00922103" w:rsidP="00B73A08">
            <w:pPr>
              <w:rPr>
                <w:rFonts w:asciiTheme="minorHAnsi" w:hAnsiTheme="minorHAnsi" w:cstheme="minorHAnsi"/>
                <w:sz w:val="28"/>
                <w:szCs w:val="28"/>
              </w:rPr>
            </w:pPr>
            <w:r w:rsidRPr="00AB18CF">
              <w:rPr>
                <w:rFonts w:asciiTheme="minorHAnsi" w:hAnsiTheme="minorHAnsi" w:cstheme="minorHAnsi"/>
                <w:sz w:val="28"/>
                <w:szCs w:val="28"/>
              </w:rPr>
              <w:t>El cuarto componente es seleccionar las acciones de mejora, aquí se identifican las posibles alternativas que favorezcan la mejora, para lo cual se deberá contemplar el costo beneficio para la organización</w:t>
            </w:r>
            <w:r w:rsidR="00CE395A" w:rsidRPr="00AB18CF">
              <w:rPr>
                <w:rFonts w:asciiTheme="minorHAnsi" w:hAnsiTheme="minorHAnsi" w:cstheme="minorHAnsi"/>
                <w:sz w:val="28"/>
                <w:szCs w:val="28"/>
              </w:rPr>
              <w:t xml:space="preserve"> y la decisión y compromiso de las diferentes partes interesadas.</w:t>
            </w:r>
          </w:p>
          <w:p w14:paraId="7A476E05" w14:textId="0A205BFE" w:rsidR="008B6A3B" w:rsidRPr="00AB18CF" w:rsidRDefault="00CE395A" w:rsidP="00B73A08">
            <w:pPr>
              <w:rPr>
                <w:rFonts w:asciiTheme="minorHAnsi" w:hAnsiTheme="minorHAnsi" w:cstheme="minorHAnsi"/>
                <w:sz w:val="28"/>
                <w:szCs w:val="28"/>
              </w:rPr>
            </w:pPr>
            <w:r w:rsidRPr="00AB18CF">
              <w:rPr>
                <w:rFonts w:asciiTheme="minorHAnsi" w:hAnsiTheme="minorHAnsi" w:cstheme="minorHAnsi"/>
                <w:sz w:val="28"/>
                <w:szCs w:val="28"/>
              </w:rPr>
              <w:t>El quinto componente</w:t>
            </w:r>
            <w:r w:rsidR="0098280D" w:rsidRPr="00AB18CF">
              <w:rPr>
                <w:rFonts w:asciiTheme="minorHAnsi" w:hAnsiTheme="minorHAnsi" w:cstheme="minorHAnsi"/>
                <w:sz w:val="28"/>
                <w:szCs w:val="28"/>
              </w:rPr>
              <w:t>,</w:t>
            </w:r>
            <w:r w:rsidRPr="00AB18CF">
              <w:rPr>
                <w:rFonts w:asciiTheme="minorHAnsi" w:hAnsiTheme="minorHAnsi" w:cstheme="minorHAnsi"/>
                <w:sz w:val="28"/>
                <w:szCs w:val="28"/>
              </w:rPr>
              <w:t xml:space="preserve"> es establecer un plan de acción </w:t>
            </w:r>
            <w:r w:rsidR="008B6A3B" w:rsidRPr="00AB18CF">
              <w:rPr>
                <w:rFonts w:asciiTheme="minorHAnsi" w:hAnsiTheme="minorHAnsi" w:cstheme="minorHAnsi"/>
                <w:sz w:val="28"/>
                <w:szCs w:val="28"/>
              </w:rPr>
              <w:t xml:space="preserve">en esta etapa se documenta el plan de acción, incluyendo los tiempos, responsables, responsabilidades y recursos </w:t>
            </w:r>
            <w:r w:rsidR="0098280D" w:rsidRPr="00AB18CF">
              <w:rPr>
                <w:rFonts w:asciiTheme="minorHAnsi" w:hAnsiTheme="minorHAnsi" w:cstheme="minorHAnsi"/>
                <w:sz w:val="28"/>
                <w:szCs w:val="28"/>
              </w:rPr>
              <w:t xml:space="preserve">destinados </w:t>
            </w:r>
            <w:r w:rsidR="008B6A3B" w:rsidRPr="00AB18CF">
              <w:rPr>
                <w:rFonts w:asciiTheme="minorHAnsi" w:hAnsiTheme="minorHAnsi" w:cstheme="minorHAnsi"/>
                <w:sz w:val="28"/>
                <w:szCs w:val="28"/>
              </w:rPr>
              <w:t>para el cumplimiento de los objetivos de mejora.</w:t>
            </w:r>
          </w:p>
          <w:p w14:paraId="6E2CF3F6" w14:textId="1D9AC673" w:rsidR="00F24FAA" w:rsidRPr="00AB18CF" w:rsidRDefault="0098280D" w:rsidP="0098280D">
            <w:pPr>
              <w:rPr>
                <w:rFonts w:asciiTheme="minorHAnsi" w:hAnsiTheme="minorHAnsi" w:cstheme="minorHAnsi"/>
                <w:sz w:val="28"/>
                <w:szCs w:val="28"/>
              </w:rPr>
            </w:pPr>
            <w:r w:rsidRPr="00AB18CF">
              <w:rPr>
                <w:rFonts w:asciiTheme="minorHAnsi" w:hAnsiTheme="minorHAnsi" w:cstheme="minorHAnsi"/>
                <w:sz w:val="28"/>
                <w:szCs w:val="28"/>
              </w:rPr>
              <w:t xml:space="preserve">El </w:t>
            </w:r>
            <w:r w:rsidR="00412387">
              <w:rPr>
                <w:rFonts w:asciiTheme="minorHAnsi" w:hAnsiTheme="minorHAnsi" w:cstheme="minorHAnsi"/>
                <w:sz w:val="28"/>
                <w:szCs w:val="28"/>
              </w:rPr>
              <w:t>ú</w:t>
            </w:r>
            <w:r w:rsidRPr="00AB18CF">
              <w:rPr>
                <w:rFonts w:asciiTheme="minorHAnsi" w:hAnsiTheme="minorHAnsi" w:cstheme="minorHAnsi"/>
                <w:sz w:val="28"/>
                <w:szCs w:val="28"/>
              </w:rPr>
              <w:t>ltimo componente, es controlar el plan de trabajo, se debe controlar el cumplimiento de las actividades estipuladas conforme a los recursos y tiempos establecidos.</w:t>
            </w:r>
          </w:p>
        </w:tc>
      </w:tr>
    </w:tbl>
    <w:p w14:paraId="7D082F32" w14:textId="77777777" w:rsidR="005805F5" w:rsidRPr="00AB18CF" w:rsidRDefault="005805F5" w:rsidP="008E7750">
      <w:pPr>
        <w:ind w:firstLine="0"/>
        <w:jc w:val="center"/>
        <w:rPr>
          <w:rFonts w:asciiTheme="minorHAnsi" w:hAnsiTheme="minorHAnsi" w:cstheme="minorHAnsi"/>
          <w:sz w:val="28"/>
          <w:szCs w:val="28"/>
        </w:rPr>
      </w:pPr>
    </w:p>
    <w:p w14:paraId="7D6C2708" w14:textId="77777777" w:rsidR="008B320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 xml:space="preserve">Las técnicas de análisis de causas son procedimientos para identificar los factores de los problemas y cómo poder responder a ellos, se basan en la idea de que la gestión eficaz debe encontrar una manera de prevenir los problemas antes de que ocurran y </w:t>
      </w:r>
      <w:r w:rsidRPr="00AB18CF">
        <w:rPr>
          <w:rFonts w:asciiTheme="minorHAnsi" w:hAnsiTheme="minorHAnsi" w:cstheme="minorHAnsi"/>
          <w:sz w:val="28"/>
          <w:szCs w:val="28"/>
        </w:rPr>
        <w:lastRenderedPageBreak/>
        <w:t>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Pareto</w:t>
      </w:r>
    </w:p>
    <w:p w14:paraId="38012787" w14:textId="11A16BDE"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dispersión</w:t>
      </w:r>
    </w:p>
    <w:p w14:paraId="285EC0A2" w14:textId="7F880F7B"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w:t>
      </w:r>
      <w:r w:rsidRPr="00AB18CF">
        <w:rPr>
          <w:rFonts w:asciiTheme="minorHAnsi" w:hAnsiTheme="minorHAnsi" w:cstheme="minorHAnsi"/>
          <w:sz w:val="28"/>
          <w:szCs w:val="28"/>
          <w:lang w:val="es-CO"/>
        </w:rPr>
        <w:lastRenderedPageBreak/>
        <w:t>actividad, además de reflejar la correlación entre el problema y la causa, permitiendo así evaluar cuál tiene el mayor impacto y urge resolver de inmediato. Se puede realizar en Excel o PowerPoint.</w:t>
      </w:r>
    </w:p>
    <w:p w14:paraId="3124C40C"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espina de pescado</w:t>
      </w:r>
    </w:p>
    <w:p w14:paraId="642B265A" w14:textId="6A81D8FF"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divisiones de estas causas en </w:t>
      </w:r>
      <w:proofErr w:type="spellStart"/>
      <w:r w:rsidRPr="00AB18CF">
        <w:rPr>
          <w:rFonts w:asciiTheme="minorHAnsi" w:hAnsiTheme="minorHAnsi" w:cstheme="minorHAnsi"/>
          <w:sz w:val="28"/>
          <w:szCs w:val="28"/>
          <w:lang w:val="es-CO"/>
        </w:rPr>
        <w:t>subcausas</w:t>
      </w:r>
      <w:proofErr w:type="spellEnd"/>
      <w:r w:rsidRPr="00AB18CF">
        <w:rPr>
          <w:rFonts w:asciiTheme="minorHAnsi" w:hAnsiTheme="minorHAnsi" w:cstheme="minorHAnsi"/>
          <w:sz w:val="28"/>
          <w:szCs w:val="28"/>
          <w:lang w:val="es-CO"/>
        </w:rPr>
        <w:t xml:space="preserve"> de apoyo, además, una perspectiva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Método de los 5 porqués</w:t>
      </w:r>
    </w:p>
    <w:p w14:paraId="7829D82D" w14:textId="2FB2EB3F" w:rsidR="00366F2F"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medidas necesarias para implementar la mejor acción de mejora.</w:t>
      </w:r>
    </w:p>
    <w:p w14:paraId="60E198CB"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Árbol del problema</w:t>
      </w:r>
    </w:p>
    <w:p w14:paraId="2F26D754" w14:textId="49AF872D" w:rsidR="008B3200"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Tipos de acciones de mejora</w:t>
      </w:r>
    </w:p>
    <w:p w14:paraId="0474D7A8" w14:textId="04635514" w:rsidR="00B667C6"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Acciones preventivas</w:t>
      </w:r>
    </w:p>
    <w:p w14:paraId="24466913" w14:textId="77777777"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Antes de que suceda el problema, es decir, ante el hallazgo de un riesgo.</w:t>
      </w:r>
    </w:p>
    <w:p w14:paraId="0067542A"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reemplazar el riesgo inminente por la mejora continua en el momento adecuado.</w:t>
      </w:r>
    </w:p>
    <w:p w14:paraId="17148522"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establecer acciones de mejora para prevenir la ocurrencia.</w:t>
      </w:r>
    </w:p>
    <w:p w14:paraId="7409FE5D" w14:textId="094433D6"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lastRenderedPageBreak/>
        <w:t>En conclusión, las medidas preventivas son recursos útiles activos ante un problema potencial que se puede prever antes de que ocurra.</w:t>
      </w:r>
    </w:p>
    <w:p w14:paraId="1DC9A66A" w14:textId="77777777" w:rsidR="006022D8" w:rsidRPr="00AB18CF" w:rsidRDefault="006022D8" w:rsidP="006022D8">
      <w:pPr>
        <w:rPr>
          <w:rFonts w:asciiTheme="minorHAnsi" w:hAnsiTheme="minorHAnsi" w:cstheme="minorHAnsi"/>
          <w:b/>
          <w:bCs/>
          <w:sz w:val="28"/>
          <w:szCs w:val="28"/>
        </w:rPr>
      </w:pPr>
      <w:r w:rsidRPr="00AB18CF">
        <w:rPr>
          <w:rFonts w:asciiTheme="minorHAnsi" w:hAnsiTheme="minorHAnsi" w:cstheme="minorHAnsi"/>
          <w:b/>
          <w:bCs/>
          <w:sz w:val="28"/>
          <w:szCs w:val="28"/>
        </w:rPr>
        <w:t>Acciones correctivas</w:t>
      </w:r>
    </w:p>
    <w:p w14:paraId="1C007A85" w14:textId="77777777" w:rsidR="00A84016" w:rsidRPr="00AB18CF" w:rsidRDefault="00A84016" w:rsidP="00A84016">
      <w:pPr>
        <w:rPr>
          <w:rFonts w:asciiTheme="minorHAnsi" w:hAnsiTheme="minorHAnsi" w:cstheme="minorHAnsi"/>
          <w:sz w:val="28"/>
          <w:szCs w:val="28"/>
        </w:rPr>
      </w:pPr>
      <w:r w:rsidRPr="00AB18CF">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Después de que sucede el problema.</w:t>
      </w:r>
    </w:p>
    <w:p w14:paraId="50DB2437"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un plan para prevenir la irregularidad.</w:t>
      </w:r>
    </w:p>
    <w:p w14:paraId="5B145084" w14:textId="02092E12"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Como actividad propuesta después de la ocurrencia del hecho.</w:t>
      </w:r>
    </w:p>
    <w:p w14:paraId="4FDD4DBE" w14:textId="3BAA96B7" w:rsidR="007E0DCC" w:rsidRDefault="007E0DCC" w:rsidP="0027297D">
      <w:pPr>
        <w:pStyle w:val="Figura"/>
      </w:pPr>
      <w:r>
        <w:t>Tipos de acciones correctivas</w:t>
      </w:r>
    </w:p>
    <w:p w14:paraId="250623E5" w14:textId="3201A12A" w:rsidR="007E0DCC" w:rsidRPr="007E0DCC" w:rsidRDefault="007E0DCC" w:rsidP="007E0DCC">
      <w:pPr>
        <w:ind w:firstLine="0"/>
        <w:jc w:val="center"/>
        <w:rPr>
          <w:lang w:val="es-419"/>
        </w:rPr>
      </w:pPr>
      <w:r>
        <w:rPr>
          <w:noProof/>
          <w:lang w:val="es-419"/>
        </w:rPr>
        <w:drawing>
          <wp:inline distT="0" distB="0" distL="0" distR="0" wp14:anchorId="0390A77F" wp14:editId="0B8D0BB5">
            <wp:extent cx="6332220" cy="1733550"/>
            <wp:effectExtent l="0" t="0" r="0" b="0"/>
            <wp:docPr id="1554831532" name="Gráfico 4" descr="Figura 13. Imagen que representa las dos acciones correctivas existentes, como son las preventivas y correctivas, las cuales dan como resultado una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1532" name="Gráfico 4" descr="Figura 13. Imagen que representa las dos acciones correctivas existentes, como son las preventivas y correctivas, las cuales dan como resultado una mejora continu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1733550"/>
                    </a:xfrm>
                    <a:prstGeom prst="rect">
                      <a:avLst/>
                    </a:prstGeom>
                  </pic:spPr>
                </pic:pic>
              </a:graphicData>
            </a:graphic>
          </wp:inline>
        </w:drawing>
      </w:r>
    </w:p>
    <w:p w14:paraId="14B00B08" w14:textId="7D8419C3" w:rsidR="0051129F" w:rsidRDefault="0051129F" w:rsidP="0051129F">
      <w:pPr>
        <w:jc w:val="center"/>
        <w:rPr>
          <w:rFonts w:asciiTheme="minorHAnsi" w:hAnsiTheme="minorHAnsi" w:cstheme="minorHAnsi"/>
          <w:b/>
          <w:bCs/>
          <w:sz w:val="28"/>
          <w:szCs w:val="28"/>
        </w:rPr>
      </w:pPr>
      <w:r w:rsidRPr="00AB18CF">
        <w:rPr>
          <w:rFonts w:asciiTheme="minorHAnsi" w:hAnsiTheme="minorHAnsi" w:cstheme="minorHAnsi"/>
          <w:b/>
          <w:bCs/>
          <w:sz w:val="28"/>
          <w:szCs w:val="28"/>
        </w:rPr>
        <w:t>Acciones preventivas + Acciones correctivas = Mejora continua</w:t>
      </w:r>
    </w:p>
    <w:p w14:paraId="133DF2DF" w14:textId="77777777" w:rsidR="001A2A48" w:rsidRPr="00AB18CF" w:rsidRDefault="001A2A48" w:rsidP="0051129F">
      <w:pPr>
        <w:jc w:val="center"/>
        <w:rPr>
          <w:rFonts w:asciiTheme="minorHAnsi" w:hAnsiTheme="minorHAnsi" w:cstheme="minorHAnsi"/>
          <w:b/>
          <w:bCs/>
          <w:sz w:val="28"/>
          <w:szCs w:val="28"/>
        </w:rPr>
      </w:pPr>
    </w:p>
    <w:p w14:paraId="7E4BBBB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que las acciones que se planteen deben </w:t>
      </w:r>
      <w:r w:rsidRPr="00AB18CF">
        <w:rPr>
          <w:rFonts w:asciiTheme="minorHAnsi" w:hAnsiTheme="minorHAnsi" w:cstheme="minorHAnsi"/>
          <w:sz w:val="28"/>
          <w:szCs w:val="28"/>
        </w:rPr>
        <w:lastRenderedPageBreak/>
        <w:t>conducir a resultados positivos y oportunidades de inhibir el riesgo en los procesos. Las acciones de mejora han de contar con el siguiente esquema:</w:t>
      </w:r>
    </w:p>
    <w:p w14:paraId="2AB20B63"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Planificación de las acciones:</w:t>
      </w:r>
      <w:r w:rsidRPr="00AB18CF">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Estado de la acción</w:t>
      </w:r>
      <w:r w:rsidRPr="00AB18CF">
        <w:rPr>
          <w:rFonts w:asciiTheme="minorHAnsi" w:hAnsiTheme="minorHAnsi" w:cstheme="minorHAnsi"/>
          <w:sz w:val="28"/>
          <w:szCs w:val="28"/>
        </w:rPr>
        <w:t>: acción implementada, aún por implementar.</w:t>
      </w:r>
    </w:p>
    <w:p w14:paraId="3110628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Fecha de implementación de la acción</w:t>
      </w:r>
      <w:r w:rsidRPr="00AB18CF">
        <w:rPr>
          <w:rFonts w:asciiTheme="minorHAnsi" w:hAnsiTheme="minorHAnsi" w:cstheme="minorHAnsi"/>
          <w:sz w:val="28"/>
          <w:szCs w:val="28"/>
        </w:rPr>
        <w:t>: una vez la acción se haya planificado y su estado sea aún por implementar.</w:t>
      </w:r>
    </w:p>
    <w:p w14:paraId="3554DAE7"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Notas:</w:t>
      </w:r>
      <w:r w:rsidRPr="00AB18CF">
        <w:rPr>
          <w:rFonts w:asciiTheme="minorHAnsi" w:hAnsiTheme="minorHAnsi" w:cstheme="minorHAnsi"/>
          <w:sz w:val="28"/>
          <w:szCs w:val="28"/>
        </w:rPr>
        <w:t xml:space="preserve"> espacio para detallar observaciones sobre la implementación.</w:t>
      </w:r>
    </w:p>
    <w:p w14:paraId="391838F5"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Pr="00AB18CF" w:rsidRDefault="009E0A0C" w:rsidP="00F8518D">
      <w:pPr>
        <w:pStyle w:val="Titulosgenerales"/>
        <w:rPr>
          <w:lang w:val="es-CO"/>
        </w:rPr>
      </w:pPr>
      <w:bookmarkStart w:id="10" w:name="_Toc166232333"/>
      <w:r w:rsidRPr="00AB18CF">
        <w:rPr>
          <w:lang w:val="es-CO"/>
        </w:rPr>
        <w:lastRenderedPageBreak/>
        <w:t>S</w:t>
      </w:r>
      <w:r w:rsidR="005C3B43" w:rsidRPr="00AB18CF">
        <w:rPr>
          <w:lang w:val="es-CO"/>
        </w:rPr>
        <w:t>íntesis</w:t>
      </w:r>
      <w:bookmarkEnd w:id="10"/>
    </w:p>
    <w:p w14:paraId="11D03F69" w14:textId="497C3BC4" w:rsidR="000D3CDC" w:rsidRPr="00AB18CF" w:rsidRDefault="000D3CDC" w:rsidP="000D3CDC">
      <w:pPr>
        <w:rPr>
          <w:rFonts w:asciiTheme="minorHAnsi" w:hAnsiTheme="minorHAnsi" w:cstheme="minorHAnsi"/>
          <w:sz w:val="28"/>
          <w:szCs w:val="28"/>
        </w:rPr>
      </w:pPr>
      <w:r w:rsidRPr="00AB18CF">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AB18CF" w:rsidRDefault="004F010A" w:rsidP="001B17DF">
      <w:pPr>
        <w:spacing w:after="0"/>
        <w:ind w:firstLine="0"/>
        <w:jc w:val="center"/>
        <w:rPr>
          <w:rFonts w:asciiTheme="minorHAnsi" w:eastAsia="Times New Roman" w:hAnsiTheme="minorHAnsi" w:cstheme="minorHAnsi"/>
          <w:color w:val="auto"/>
          <w:sz w:val="28"/>
          <w:szCs w:val="28"/>
          <w:lang w:eastAsia="es-MX"/>
        </w:rPr>
      </w:pPr>
      <w:r w:rsidRPr="00AB18CF">
        <w:rPr>
          <w:rFonts w:asciiTheme="minorHAnsi" w:eastAsia="Times New Roman" w:hAnsiTheme="minorHAnsi" w:cstheme="minorHAnsi"/>
          <w:noProof/>
          <w:color w:val="auto"/>
          <w:sz w:val="28"/>
          <w:szCs w:val="28"/>
          <w:lang w:eastAsia="es-MX"/>
        </w:rPr>
        <w:drawing>
          <wp:inline distT="0" distB="0" distL="0" distR="0" wp14:anchorId="0981F028" wp14:editId="5130527D">
            <wp:extent cx="6332220" cy="4629150"/>
            <wp:effectExtent l="0" t="0" r="0" b="0"/>
            <wp:docPr id="641555064" name="Gráfico 36" descr="Síntesis Imagen que relaciona de manera resumida la temática abordada durante este componente formativo, teniendo claro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629150"/>
                    </a:xfrm>
                    <a:prstGeom prst="rect">
                      <a:avLst/>
                    </a:prstGeom>
                  </pic:spPr>
                </pic:pic>
              </a:graphicData>
            </a:graphic>
          </wp:inline>
        </w:drawing>
      </w:r>
    </w:p>
    <w:p w14:paraId="5B570216" w14:textId="65AFEA9D" w:rsidR="003D28A0" w:rsidRPr="00AB18CF" w:rsidRDefault="003D28A0" w:rsidP="001B17DF">
      <w:pPr>
        <w:ind w:firstLine="0"/>
        <w:rPr>
          <w:rFonts w:asciiTheme="minorHAnsi" w:hAnsiTheme="minorHAnsi" w:cstheme="minorHAnsi"/>
          <w:sz w:val="28"/>
          <w:szCs w:val="28"/>
        </w:rPr>
      </w:pPr>
    </w:p>
    <w:p w14:paraId="48987436" w14:textId="033F87F7" w:rsidR="00423185" w:rsidRPr="00AB18CF" w:rsidRDefault="00AA4C80" w:rsidP="00F8518D">
      <w:pPr>
        <w:pStyle w:val="Titulosgenerales"/>
        <w:rPr>
          <w:lang w:val="es-CO"/>
        </w:rPr>
      </w:pPr>
      <w:bookmarkStart w:id="11" w:name="_Toc166232334"/>
      <w:r w:rsidRPr="00AB18CF">
        <w:rPr>
          <w:lang w:val="es-CO"/>
        </w:rPr>
        <w:lastRenderedPageBreak/>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B18CF" w14:paraId="0B9C9AC6" w14:textId="77777777" w:rsidTr="009C1968">
        <w:trPr>
          <w:cnfStyle w:val="100000000000" w:firstRow="1" w:lastRow="0" w:firstColumn="0" w:lastColumn="0" w:oddVBand="0" w:evenVBand="0" w:oddHBand="0" w:evenHBand="0" w:firstRowFirstColumn="0" w:firstRowLastColumn="0" w:lastRowFirstColumn="0" w:lastRowLastColumn="0"/>
          <w:trHeight w:val="658"/>
        </w:trPr>
        <w:tc>
          <w:tcPr>
            <w:tcW w:w="1980" w:type="dxa"/>
          </w:tcPr>
          <w:p w14:paraId="530C5433"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Tema</w:t>
            </w:r>
          </w:p>
        </w:tc>
        <w:tc>
          <w:tcPr>
            <w:tcW w:w="3969" w:type="dxa"/>
          </w:tcPr>
          <w:p w14:paraId="1B0718C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Referencia APA del Material</w:t>
            </w:r>
          </w:p>
        </w:tc>
        <w:tc>
          <w:tcPr>
            <w:tcW w:w="1276" w:type="dxa"/>
          </w:tcPr>
          <w:p w14:paraId="7A4E1B2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Tipo de material</w:t>
            </w:r>
          </w:p>
        </w:tc>
        <w:tc>
          <w:tcPr>
            <w:tcW w:w="2847" w:type="dxa"/>
          </w:tcPr>
          <w:p w14:paraId="21747BFD" w14:textId="0C5E15AE" w:rsidR="0028027A" w:rsidRPr="00AB18CF" w:rsidRDefault="00905FE9" w:rsidP="001B17DF">
            <w:pPr>
              <w:pStyle w:val="Tablas"/>
              <w:rPr>
                <w:rFonts w:asciiTheme="minorHAnsi" w:hAnsiTheme="minorHAnsi" w:cstheme="minorHAnsi"/>
                <w:sz w:val="28"/>
                <w:szCs w:val="28"/>
              </w:rPr>
            </w:pPr>
            <w:r w:rsidRPr="00AB18CF">
              <w:rPr>
                <w:rFonts w:asciiTheme="minorHAnsi" w:hAnsiTheme="minorHAnsi" w:cstheme="minorHAnsi"/>
                <w:sz w:val="28"/>
                <w:szCs w:val="28"/>
              </w:rPr>
              <w:t>En</w:t>
            </w:r>
            <w:r w:rsidR="0028027A" w:rsidRPr="00AB18CF">
              <w:rPr>
                <w:rFonts w:asciiTheme="minorHAnsi" w:hAnsiTheme="minorHAnsi" w:cstheme="minorHAnsi"/>
                <w:sz w:val="28"/>
                <w:szCs w:val="28"/>
              </w:rPr>
              <w:t>lace del Recurso o</w:t>
            </w:r>
          </w:p>
          <w:p w14:paraId="0CC56411" w14:textId="24915D12"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Archivo del documento </w:t>
            </w:r>
            <w:r w:rsidR="00097C42" w:rsidRPr="00AB18CF">
              <w:rPr>
                <w:rFonts w:asciiTheme="minorHAnsi" w:hAnsiTheme="minorHAnsi" w:cstheme="minorHAnsi"/>
                <w:sz w:val="28"/>
                <w:szCs w:val="28"/>
              </w:rPr>
              <w:t>mate</w:t>
            </w:r>
            <w:r w:rsidRPr="00AB18CF">
              <w:rPr>
                <w:rFonts w:asciiTheme="minorHAnsi" w:hAnsiTheme="minorHAnsi" w:cstheme="minorHAnsi"/>
                <w:sz w:val="28"/>
                <w:szCs w:val="28"/>
              </w:rPr>
              <w:t>rial</w:t>
            </w:r>
          </w:p>
        </w:tc>
      </w:tr>
      <w:tr w:rsidR="00AF331E" w:rsidRPr="00AB18CF" w14:paraId="7C8B723A" w14:textId="77777777" w:rsidTr="009C1968">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14537C38" w:rsidR="00AF331E" w:rsidRPr="00AB18CF" w:rsidRDefault="00AF331E" w:rsidP="00F06E5F">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Proceso administrativo</w:t>
            </w:r>
          </w:p>
        </w:tc>
        <w:tc>
          <w:tcPr>
            <w:tcW w:w="3969" w:type="dxa"/>
          </w:tcPr>
          <w:p w14:paraId="238D5920" w14:textId="29329AF7" w:rsidR="00AF331E" w:rsidRPr="00AB18CF" w:rsidRDefault="00AF331E" w:rsidP="00AF331E">
            <w:pPr>
              <w:pStyle w:val="Tablas"/>
              <w:rPr>
                <w:rFonts w:asciiTheme="minorHAnsi" w:hAnsiTheme="minorHAnsi" w:cstheme="minorHAnsi"/>
                <w:color w:val="auto"/>
                <w:sz w:val="28"/>
                <w:szCs w:val="28"/>
                <w:u w:val="single"/>
              </w:rPr>
            </w:pPr>
            <w:r w:rsidRPr="00AB18CF">
              <w:rPr>
                <w:rFonts w:asciiTheme="minorHAnsi" w:hAnsiTheme="minorHAnsi" w:cstheme="minorHAnsi"/>
                <w:color w:val="auto"/>
                <w:sz w:val="28"/>
                <w:szCs w:val="28"/>
              </w:rPr>
              <w:t>Luna, A. (2015). Proceso administrativo. Grupo Editorial Patria.</w:t>
            </w:r>
            <w:bookmarkStart w:id="12" w:name="_GoBack"/>
            <w:bookmarkEnd w:id="12"/>
          </w:p>
        </w:tc>
        <w:tc>
          <w:tcPr>
            <w:tcW w:w="1276" w:type="dxa"/>
          </w:tcPr>
          <w:p w14:paraId="00A0F719" w14:textId="7CD14D56"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3A341EB9" w14:textId="0F4A33EA" w:rsidR="00AF331E" w:rsidRPr="00AB18CF" w:rsidRDefault="009C1968" w:rsidP="00AF331E">
            <w:pPr>
              <w:pStyle w:val="Tablas"/>
              <w:rPr>
                <w:rFonts w:asciiTheme="minorHAnsi" w:hAnsiTheme="minorHAnsi" w:cstheme="minorHAnsi"/>
                <w:color w:val="1155CC"/>
                <w:sz w:val="28"/>
                <w:szCs w:val="28"/>
                <w:u w:val="single"/>
              </w:rPr>
            </w:pPr>
            <w:r w:rsidRPr="009C1968">
              <w:rPr>
                <w:rFonts w:asciiTheme="minorHAnsi" w:hAnsiTheme="minorHAnsi" w:cstheme="minorHAnsi"/>
                <w:color w:val="1155CC"/>
                <w:sz w:val="28"/>
                <w:szCs w:val="28"/>
                <w:u w:val="single"/>
              </w:rPr>
              <w:t>https://login.bdigital.sena.edu.co/login?qurl=https://elibro.net%2fes%2fereader%2fsenavirtual%2f39415%3fas_all%3dproceso__administrativo%26as_all_op%3dunaccent__icontains%26prev%3das</w:t>
            </w:r>
          </w:p>
        </w:tc>
      </w:tr>
      <w:tr w:rsidR="00AF331E" w:rsidRPr="00AB18CF" w14:paraId="235483D4" w14:textId="77777777" w:rsidTr="009C1968">
        <w:trPr>
          <w:trHeight w:val="1204"/>
        </w:trPr>
        <w:tc>
          <w:tcPr>
            <w:tcW w:w="1980" w:type="dxa"/>
          </w:tcPr>
          <w:p w14:paraId="0CAA0A44" w14:textId="2A503094"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Monitoreo y evaluación</w:t>
            </w:r>
          </w:p>
        </w:tc>
        <w:tc>
          <w:tcPr>
            <w:tcW w:w="3969" w:type="dxa"/>
          </w:tcPr>
          <w:p w14:paraId="72589B75" w14:textId="5322A5A5"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Rodríguez, E. (2016). Planificación estratégica. Fundamentos y herramientas de actuación. Editorial Brujas.</w:t>
            </w:r>
          </w:p>
        </w:tc>
        <w:tc>
          <w:tcPr>
            <w:tcW w:w="1276" w:type="dxa"/>
          </w:tcPr>
          <w:p w14:paraId="4C50BFA7" w14:textId="733992DD"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50D55617" w14:textId="726AF780" w:rsidR="00AF331E" w:rsidRPr="00AB18CF" w:rsidRDefault="003A15C4" w:rsidP="00AF331E">
            <w:pPr>
              <w:pStyle w:val="Tablas"/>
              <w:rPr>
                <w:rFonts w:asciiTheme="minorHAnsi" w:hAnsiTheme="minorHAnsi" w:cstheme="minorHAnsi"/>
                <w:sz w:val="28"/>
                <w:szCs w:val="28"/>
              </w:rPr>
            </w:pPr>
            <w:hyperlink r:id="rId48" w:history="1">
              <w:r w:rsidR="000205DC" w:rsidRPr="00AB18CF">
                <w:rPr>
                  <w:rStyle w:val="Hipervnculo"/>
                  <w:rFonts w:asciiTheme="minorHAnsi" w:hAnsiTheme="minorHAnsi" w:cstheme="minorHAnsi"/>
                  <w:sz w:val="28"/>
                  <w:szCs w:val="28"/>
                </w:rPr>
                <w:t>https://revistas.unne.edu.ar/index.php/crn/article/view/3531</w:t>
              </w:r>
            </w:hyperlink>
          </w:p>
        </w:tc>
      </w:tr>
    </w:tbl>
    <w:p w14:paraId="49CFF75E" w14:textId="6766371C" w:rsidR="003D28A0" w:rsidRPr="00AB18CF" w:rsidRDefault="003D28A0" w:rsidP="001B17DF">
      <w:pPr>
        <w:rPr>
          <w:rFonts w:asciiTheme="minorHAnsi" w:hAnsiTheme="minorHAnsi" w:cstheme="minorHAnsi"/>
          <w:sz w:val="28"/>
          <w:szCs w:val="28"/>
        </w:rPr>
      </w:pPr>
    </w:p>
    <w:p w14:paraId="575D1206" w14:textId="77777777"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6CE6A847" w14:textId="13CD229D" w:rsidR="00AA4C80" w:rsidRPr="00AB18CF" w:rsidRDefault="00AA4C80" w:rsidP="00F8518D">
      <w:pPr>
        <w:pStyle w:val="Titulosgenerales"/>
        <w:rPr>
          <w:lang w:val="es-CO"/>
        </w:rPr>
      </w:pPr>
      <w:bookmarkStart w:id="13" w:name="_Toc166232335"/>
      <w:r w:rsidRPr="00AB18CF">
        <w:rPr>
          <w:lang w:val="es-CO"/>
        </w:rPr>
        <w:lastRenderedPageBreak/>
        <w:t>Glosario</w:t>
      </w:r>
      <w:bookmarkEnd w:id="13"/>
    </w:p>
    <w:p w14:paraId="0152165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Balanza comercial: </w:t>
      </w:r>
      <w:r w:rsidRPr="00AB18CF">
        <w:rPr>
          <w:rFonts w:asciiTheme="minorHAnsi" w:hAnsiTheme="minorHAnsi" w:cstheme="minorHAnsi"/>
          <w:sz w:val="28"/>
          <w:szCs w:val="28"/>
        </w:rPr>
        <w:t>es la diferencia entre el valor total de sus exportaciones y el valor total de sus importaciones.</w:t>
      </w:r>
    </w:p>
    <w:p w14:paraId="1F814C42"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Cultura: </w:t>
      </w:r>
      <w:r w:rsidRPr="00AB18CF">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Expectativas: </w:t>
      </w:r>
      <w:r w:rsidRPr="00AB18CF">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Exportación: </w:t>
      </w:r>
      <w:r w:rsidRPr="00AB18CF">
        <w:rPr>
          <w:rFonts w:asciiTheme="minorHAnsi" w:hAnsiTheme="minorHAnsi" w:cstheme="minorHAnsi"/>
          <w:sz w:val="28"/>
          <w:szCs w:val="28"/>
        </w:rPr>
        <w:t>la venta de un bien o servicio a otro país, es decir, es un producto vendido por un país a otro.</w:t>
      </w:r>
    </w:p>
    <w:p w14:paraId="48AA81E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FODA: </w:t>
      </w:r>
      <w:r w:rsidRPr="00AB18CF">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Importación: </w:t>
      </w:r>
      <w:r w:rsidRPr="00AB18CF">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Indicadores: </w:t>
      </w:r>
      <w:r w:rsidRPr="00AB18CF">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Manual de funciones: </w:t>
      </w:r>
      <w:r w:rsidRPr="00AB18CF">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AB18CF" w:rsidRDefault="00C87ABC" w:rsidP="00C87ABC">
      <w:pPr>
        <w:rPr>
          <w:rFonts w:asciiTheme="minorHAnsi" w:hAnsiTheme="minorHAnsi" w:cstheme="minorHAnsi"/>
          <w:b/>
          <w:bCs/>
          <w:sz w:val="28"/>
          <w:szCs w:val="28"/>
        </w:rPr>
      </w:pPr>
    </w:p>
    <w:p w14:paraId="3BDFF7E0"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 xml:space="preserve">Métodos de evaluación de desempeño: </w:t>
      </w:r>
      <w:r w:rsidRPr="00AB18CF">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Plan: </w:t>
      </w:r>
      <w:r w:rsidRPr="00AB18CF">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Procedimiento: </w:t>
      </w:r>
      <w:r w:rsidRPr="00AB18CF">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Producto interno bruto: </w:t>
      </w:r>
      <w:r w:rsidRPr="00AB18CF">
        <w:rPr>
          <w:rFonts w:asciiTheme="minorHAnsi" w:hAnsiTheme="minorHAnsi" w:cstheme="minorHAnsi"/>
          <w:sz w:val="28"/>
          <w:szCs w:val="28"/>
        </w:rPr>
        <w:t>es el valor de los bienes y servicios finales producidos durante un año.</w:t>
      </w:r>
    </w:p>
    <w:p w14:paraId="32731EC6" w14:textId="77777777" w:rsidR="00C87ABC"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 xml:space="preserve">Reclutamiento: </w:t>
      </w:r>
      <w:r w:rsidRPr="00AB18CF">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Toma de decisiones:</w:t>
      </w:r>
      <w:r w:rsidRPr="00AB18CF">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3C2893B7" w14:textId="6CAE16C3" w:rsidR="00AA4C80" w:rsidRPr="00AB18CF" w:rsidRDefault="00AA4C80" w:rsidP="00F8518D">
      <w:pPr>
        <w:pStyle w:val="Titulosgenerales"/>
        <w:rPr>
          <w:lang w:val="es-CO"/>
        </w:rPr>
      </w:pPr>
      <w:bookmarkStart w:id="14" w:name="_Toc166232336"/>
      <w:r w:rsidRPr="00AB18CF">
        <w:rPr>
          <w:lang w:val="es-CO"/>
        </w:rPr>
        <w:lastRenderedPageBreak/>
        <w:t>Referencias bibliográficas</w:t>
      </w:r>
      <w:bookmarkEnd w:id="14"/>
    </w:p>
    <w:p w14:paraId="5878103A"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Luna, A. (2015). Proceso administrativo. Grupo Editorial Patria.</w:t>
      </w:r>
      <w:hyperlink r:id="rId49"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50"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Pr="00AB18CF" w:rsidRDefault="0020095F" w:rsidP="005F7697">
      <w:pPr>
        <w:rPr>
          <w:color w:val="000000"/>
          <w:sz w:val="27"/>
          <w:szCs w:val="27"/>
        </w:rPr>
      </w:pPr>
      <w:r w:rsidRPr="00AB18CF">
        <w:rPr>
          <w:color w:val="000000"/>
          <w:sz w:val="27"/>
          <w:szCs w:val="27"/>
        </w:rPr>
        <w:t xml:space="preserve">Taylor, A. y </w:t>
      </w:r>
      <w:proofErr w:type="spellStart"/>
      <w:r w:rsidRPr="00AB18CF">
        <w:rPr>
          <w:color w:val="000000"/>
          <w:sz w:val="27"/>
          <w:szCs w:val="27"/>
        </w:rPr>
        <w:t>Feenstra</w:t>
      </w:r>
      <w:proofErr w:type="spellEnd"/>
      <w:r w:rsidRPr="00AB18CF">
        <w:rPr>
          <w:color w:val="000000"/>
          <w:sz w:val="27"/>
          <w:szCs w:val="27"/>
        </w:rPr>
        <w:t>, R. (2015). Comercio internacional. Editorial Reverté.</w:t>
      </w:r>
    </w:p>
    <w:p w14:paraId="212E8351"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Torres, Z. (2015). Planeación y control. Grupo Editorial Patria.</w:t>
      </w:r>
      <w:hyperlink r:id="rId51"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AB18CF" w:rsidRDefault="003D28A0" w:rsidP="005F7697">
      <w:pPr>
        <w:rPr>
          <w:rFonts w:asciiTheme="minorHAnsi" w:hAnsiTheme="minorHAnsi" w:cstheme="minorHAnsi"/>
          <w:sz w:val="28"/>
          <w:szCs w:val="28"/>
        </w:rPr>
      </w:pPr>
      <w:r w:rsidRPr="00AB18CF">
        <w:rPr>
          <w:rFonts w:asciiTheme="minorHAnsi" w:hAnsiTheme="minorHAnsi" w:cstheme="minorHAnsi"/>
          <w:sz w:val="28"/>
          <w:szCs w:val="28"/>
        </w:rPr>
        <w:br w:type="page"/>
      </w:r>
    </w:p>
    <w:p w14:paraId="38481424" w14:textId="342BA4F9" w:rsidR="00AA4C80" w:rsidRPr="00AB18CF" w:rsidRDefault="00AA4C80" w:rsidP="00F8518D">
      <w:pPr>
        <w:pStyle w:val="Titulosgenerales"/>
        <w:rPr>
          <w:lang w:val="es-CO"/>
        </w:rPr>
      </w:pPr>
      <w:bookmarkStart w:id="15" w:name="_Toc166232337"/>
      <w:r w:rsidRPr="00AB18CF">
        <w:rPr>
          <w:lang w:val="es-CO"/>
        </w:rPr>
        <w:lastRenderedPageBreak/>
        <w:t>Créditos</w:t>
      </w:r>
      <w:bookmarkEnd w:id="15"/>
    </w:p>
    <w:tbl>
      <w:tblPr>
        <w:tblStyle w:val="Tablaconcuadrcula4-nfasis3"/>
        <w:tblW w:w="10201" w:type="dxa"/>
        <w:tblLayout w:type="fixed"/>
        <w:tblLook w:val="0420" w:firstRow="1" w:lastRow="0" w:firstColumn="0" w:lastColumn="0" w:noHBand="0" w:noVBand="1"/>
      </w:tblPr>
      <w:tblGrid>
        <w:gridCol w:w="2456"/>
        <w:gridCol w:w="3068"/>
        <w:gridCol w:w="4677"/>
      </w:tblGrid>
      <w:tr w:rsidR="007C4292" w:rsidRPr="00AB18CF" w14:paraId="3234CFB4" w14:textId="77777777" w:rsidTr="00D40D6B">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Nombre</w:t>
            </w:r>
          </w:p>
        </w:tc>
        <w:tc>
          <w:tcPr>
            <w:tcW w:w="3068" w:type="dxa"/>
          </w:tcPr>
          <w:p w14:paraId="0A91ED0B"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Cargo</w:t>
            </w:r>
          </w:p>
        </w:tc>
        <w:tc>
          <w:tcPr>
            <w:tcW w:w="4677" w:type="dxa"/>
          </w:tcPr>
          <w:p w14:paraId="6AFACA6E" w14:textId="69ABB4A0"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y Centro de Formación</w:t>
            </w:r>
          </w:p>
        </w:tc>
      </w:tr>
      <w:tr w:rsidR="00C6723D" w:rsidRPr="00AB18CF" w14:paraId="54CB51A8" w14:textId="77777777" w:rsidTr="005530A8">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AB18CF" w:rsidRDefault="006B33E5"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Milady</w:t>
            </w:r>
            <w:proofErr w:type="spellEnd"/>
            <w:r w:rsidRPr="00AB18CF">
              <w:rPr>
                <w:rFonts w:asciiTheme="minorHAnsi" w:hAnsiTheme="minorHAnsi" w:cstheme="minorHAnsi"/>
                <w:sz w:val="28"/>
                <w:szCs w:val="28"/>
              </w:rPr>
              <w:t xml:space="preserve"> Tatiana Villamil Castellanos</w:t>
            </w:r>
          </w:p>
        </w:tc>
        <w:tc>
          <w:tcPr>
            <w:tcW w:w="3068" w:type="dxa"/>
          </w:tcPr>
          <w:p w14:paraId="59E81928" w14:textId="708ED441"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Líder Ecosistema de Recursos Educativos Digitales (RED)</w:t>
            </w:r>
          </w:p>
        </w:tc>
        <w:tc>
          <w:tcPr>
            <w:tcW w:w="4677" w:type="dxa"/>
          </w:tcPr>
          <w:p w14:paraId="3819E74D" w14:textId="21DE21B2"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Dirección General</w:t>
            </w:r>
          </w:p>
        </w:tc>
      </w:tr>
      <w:tr w:rsidR="00C6723D" w:rsidRPr="00AB18CF" w14:paraId="6AD457E6" w14:textId="77777777" w:rsidTr="005530A8">
        <w:trPr>
          <w:trHeight w:val="972"/>
        </w:trPr>
        <w:tc>
          <w:tcPr>
            <w:tcW w:w="2456" w:type="dxa"/>
          </w:tcPr>
          <w:p w14:paraId="4DC605B1" w14:textId="7CFC3E66"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Liliana Victoria Morales </w:t>
            </w:r>
            <w:proofErr w:type="spellStart"/>
            <w:r w:rsidRPr="00AB18CF">
              <w:rPr>
                <w:rFonts w:asciiTheme="minorHAnsi" w:hAnsiTheme="minorHAnsi" w:cstheme="minorHAnsi"/>
                <w:sz w:val="28"/>
                <w:szCs w:val="28"/>
              </w:rPr>
              <w:t>Gualdrón</w:t>
            </w:r>
            <w:proofErr w:type="spellEnd"/>
          </w:p>
        </w:tc>
        <w:tc>
          <w:tcPr>
            <w:tcW w:w="3068" w:type="dxa"/>
          </w:tcPr>
          <w:p w14:paraId="40D52BD2" w14:textId="7D76E2D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de Línea de Producción</w:t>
            </w:r>
          </w:p>
        </w:tc>
        <w:tc>
          <w:tcPr>
            <w:tcW w:w="4677" w:type="dxa"/>
          </w:tcPr>
          <w:p w14:paraId="4CFEECEE" w14:textId="506DD51C" w:rsidR="00C6723D" w:rsidRPr="00AB18CF" w:rsidRDefault="00B01877"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4E29B7AF" w14:textId="77777777" w:rsidTr="005530A8">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Fabiola Sierra Sarmiento</w:t>
            </w:r>
          </w:p>
        </w:tc>
        <w:tc>
          <w:tcPr>
            <w:tcW w:w="3068" w:type="dxa"/>
          </w:tcPr>
          <w:p w14:paraId="1368BF12" w14:textId="77777777"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Experto Temático</w:t>
            </w:r>
          </w:p>
        </w:tc>
        <w:tc>
          <w:tcPr>
            <w:tcW w:w="4677" w:type="dxa"/>
          </w:tcPr>
          <w:p w14:paraId="3476D72D" w14:textId="5C44FC1F"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Norte de Santander – Centro de la Industrial, la Empresa y los Servicios</w:t>
            </w:r>
          </w:p>
        </w:tc>
      </w:tr>
      <w:tr w:rsidR="00C6723D" w:rsidRPr="00AB18CF" w14:paraId="4C25C6D4" w14:textId="77777777" w:rsidTr="005530A8">
        <w:trPr>
          <w:trHeight w:val="973"/>
        </w:trPr>
        <w:tc>
          <w:tcPr>
            <w:tcW w:w="2456" w:type="dxa"/>
          </w:tcPr>
          <w:p w14:paraId="772D7F00" w14:textId="50042A6D" w:rsidR="00C6723D" w:rsidRPr="00AB18CF" w:rsidRDefault="00B57BFB"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Leydy</w:t>
            </w:r>
            <w:proofErr w:type="spellEnd"/>
            <w:r w:rsidRPr="00AB18CF">
              <w:rPr>
                <w:rFonts w:asciiTheme="minorHAnsi" w:hAnsiTheme="minorHAnsi" w:cstheme="minorHAnsi"/>
                <w:sz w:val="28"/>
                <w:szCs w:val="28"/>
              </w:rPr>
              <w:t xml:space="preserve"> </w:t>
            </w:r>
            <w:proofErr w:type="spellStart"/>
            <w:r w:rsidRPr="00AB18CF">
              <w:rPr>
                <w:rFonts w:asciiTheme="minorHAnsi" w:hAnsiTheme="minorHAnsi" w:cstheme="minorHAnsi"/>
                <w:sz w:val="28"/>
                <w:szCs w:val="28"/>
              </w:rPr>
              <w:t>Jhuliana</w:t>
            </w:r>
            <w:proofErr w:type="spellEnd"/>
            <w:r w:rsidRPr="00AB18CF">
              <w:rPr>
                <w:rFonts w:asciiTheme="minorHAnsi" w:hAnsiTheme="minorHAnsi" w:cstheme="minorHAnsi"/>
                <w:sz w:val="28"/>
                <w:szCs w:val="28"/>
              </w:rPr>
              <w:t xml:space="preserve"> Jaramillo Mejía</w:t>
            </w:r>
          </w:p>
        </w:tc>
        <w:tc>
          <w:tcPr>
            <w:tcW w:w="3068" w:type="dxa"/>
          </w:tcPr>
          <w:p w14:paraId="276E07B5" w14:textId="4ADC8451"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w:t>
            </w:r>
            <w:r w:rsidR="00B57BFB" w:rsidRPr="00AB18CF">
              <w:rPr>
                <w:rFonts w:asciiTheme="minorHAnsi" w:hAnsiTheme="minorHAnsi" w:cstheme="minorHAnsi"/>
                <w:sz w:val="28"/>
                <w:szCs w:val="28"/>
              </w:rPr>
              <w:t>a</w:t>
            </w:r>
            <w:r w:rsidRPr="00AB18CF">
              <w:rPr>
                <w:rFonts w:asciiTheme="minorHAnsi" w:hAnsiTheme="minorHAnsi" w:cstheme="minorHAnsi"/>
                <w:sz w:val="28"/>
                <w:szCs w:val="28"/>
              </w:rPr>
              <w:t xml:space="preserve"> Instruccional</w:t>
            </w:r>
          </w:p>
        </w:tc>
        <w:tc>
          <w:tcPr>
            <w:tcW w:w="4677" w:type="dxa"/>
          </w:tcPr>
          <w:p w14:paraId="432A6306" w14:textId="091DADCC"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Gestión Industrial</w:t>
            </w:r>
          </w:p>
        </w:tc>
      </w:tr>
      <w:tr w:rsidR="00C6723D" w:rsidRPr="00AB18CF" w14:paraId="655D4164" w14:textId="77777777" w:rsidTr="005530A8">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Silvia Milena </w:t>
            </w:r>
            <w:proofErr w:type="spellStart"/>
            <w:r w:rsidRPr="00AB18CF">
              <w:rPr>
                <w:rFonts w:asciiTheme="minorHAnsi" w:hAnsiTheme="minorHAnsi" w:cstheme="minorHAnsi"/>
                <w:sz w:val="28"/>
                <w:szCs w:val="28"/>
              </w:rPr>
              <w:t>Sequeda</w:t>
            </w:r>
            <w:proofErr w:type="spellEnd"/>
            <w:r w:rsidRPr="00AB18CF">
              <w:rPr>
                <w:rFonts w:asciiTheme="minorHAnsi" w:hAnsiTheme="minorHAnsi" w:cstheme="minorHAnsi"/>
                <w:sz w:val="28"/>
                <w:szCs w:val="28"/>
              </w:rPr>
              <w:t xml:space="preserve"> Cárdenas</w:t>
            </w:r>
          </w:p>
        </w:tc>
        <w:tc>
          <w:tcPr>
            <w:tcW w:w="3068" w:type="dxa"/>
          </w:tcPr>
          <w:p w14:paraId="16EAD17C" w14:textId="2D25F116" w:rsidR="00C6723D" w:rsidRPr="00AB18CF" w:rsidRDefault="00B57BFB" w:rsidP="001B17DF">
            <w:pPr>
              <w:pStyle w:val="Tablas"/>
              <w:rPr>
                <w:rFonts w:asciiTheme="minorHAnsi" w:hAnsiTheme="minorHAnsi" w:cstheme="minorHAnsi"/>
                <w:sz w:val="28"/>
                <w:szCs w:val="28"/>
              </w:rPr>
            </w:pPr>
            <w:bookmarkStart w:id="16" w:name="_2et92p0" w:colFirst="0" w:colLast="0"/>
            <w:bookmarkEnd w:id="16"/>
            <w:r w:rsidRPr="00AB18CF">
              <w:rPr>
                <w:rFonts w:asciiTheme="minorHAnsi" w:hAnsiTheme="minorHAnsi" w:cstheme="minorHAnsi"/>
                <w:sz w:val="28"/>
                <w:szCs w:val="28"/>
              </w:rPr>
              <w:t>Evaluadora Instruccional</w:t>
            </w:r>
          </w:p>
        </w:tc>
        <w:tc>
          <w:tcPr>
            <w:tcW w:w="4677" w:type="dxa"/>
          </w:tcPr>
          <w:p w14:paraId="49733FA4" w14:textId="737ECF9A"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Regional Distrito Capital - </w:t>
            </w:r>
            <w:r w:rsidR="00B57BFB" w:rsidRPr="00AB18CF">
              <w:rPr>
                <w:rFonts w:asciiTheme="minorHAnsi" w:hAnsiTheme="minorHAnsi" w:cstheme="minorHAnsi"/>
                <w:sz w:val="28"/>
                <w:szCs w:val="28"/>
              </w:rPr>
              <w:t>Centro de Gestión Industrial</w:t>
            </w:r>
          </w:p>
        </w:tc>
      </w:tr>
      <w:tr w:rsidR="00C6723D" w:rsidRPr="00AB18CF" w14:paraId="5EC10101" w14:textId="77777777" w:rsidTr="005530A8">
        <w:trPr>
          <w:trHeight w:val="843"/>
        </w:trPr>
        <w:tc>
          <w:tcPr>
            <w:tcW w:w="2456" w:type="dxa"/>
          </w:tcPr>
          <w:p w14:paraId="092830BF" w14:textId="0501B268"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Rafael Neftalí Lizcano Reyes</w:t>
            </w:r>
          </w:p>
        </w:tc>
        <w:tc>
          <w:tcPr>
            <w:tcW w:w="3068" w:type="dxa"/>
          </w:tcPr>
          <w:p w14:paraId="65E2C9FB" w14:textId="666B6D5E"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Asesor Metodológico y Pedagógico</w:t>
            </w:r>
          </w:p>
        </w:tc>
        <w:tc>
          <w:tcPr>
            <w:tcW w:w="4677" w:type="dxa"/>
          </w:tcPr>
          <w:p w14:paraId="486B7DAC" w14:textId="03B974F6"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Santander – Centro Industrial del Diseño y la Manufactura</w:t>
            </w:r>
          </w:p>
        </w:tc>
      </w:tr>
      <w:tr w:rsidR="00231982" w:rsidRPr="00AB18CF" w14:paraId="2C11E33B" w14:textId="77777777" w:rsidTr="005530A8">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Pr="00AB18CF" w:rsidRDefault="00231982"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Dario</w:t>
            </w:r>
            <w:proofErr w:type="spellEnd"/>
            <w:r w:rsidRPr="00AB18CF">
              <w:rPr>
                <w:rFonts w:asciiTheme="minorHAnsi" w:hAnsiTheme="minorHAnsi" w:cstheme="minorHAnsi"/>
                <w:sz w:val="28"/>
                <w:szCs w:val="28"/>
              </w:rPr>
              <w:t xml:space="preserve"> González</w:t>
            </w:r>
          </w:p>
        </w:tc>
        <w:tc>
          <w:tcPr>
            <w:tcW w:w="3068" w:type="dxa"/>
          </w:tcPr>
          <w:p w14:paraId="792ADFB9" w14:textId="37150863"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Corrector de Estilo</w:t>
            </w:r>
          </w:p>
        </w:tc>
        <w:tc>
          <w:tcPr>
            <w:tcW w:w="4677" w:type="dxa"/>
          </w:tcPr>
          <w:p w14:paraId="7CD5AB19" w14:textId="40EACE8E"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Diseño y Metrología</w:t>
            </w:r>
          </w:p>
        </w:tc>
      </w:tr>
      <w:tr w:rsidR="00C6723D" w:rsidRPr="00AB18CF" w14:paraId="5DFD9F3B" w14:textId="77777777" w:rsidTr="005530A8">
        <w:trPr>
          <w:trHeight w:val="982"/>
        </w:trPr>
        <w:tc>
          <w:tcPr>
            <w:tcW w:w="2456" w:type="dxa"/>
          </w:tcPr>
          <w:p w14:paraId="02AC3C2F" w14:textId="26A064C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Andrés Felipe Velandia</w:t>
            </w:r>
          </w:p>
        </w:tc>
        <w:tc>
          <w:tcPr>
            <w:tcW w:w="3068" w:type="dxa"/>
          </w:tcPr>
          <w:p w14:paraId="248D7BB7" w14:textId="454A07DE"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 Instruccional</w:t>
            </w:r>
          </w:p>
        </w:tc>
        <w:tc>
          <w:tcPr>
            <w:tcW w:w="4677" w:type="dxa"/>
          </w:tcPr>
          <w:p w14:paraId="62CFEE80" w14:textId="64E6A5B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021A4FC8" w14:textId="77777777" w:rsidTr="005530A8">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1F7B193B"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Francisco José Lizcano Reyes</w:t>
            </w:r>
          </w:p>
        </w:tc>
        <w:tc>
          <w:tcPr>
            <w:tcW w:w="3068" w:type="dxa"/>
          </w:tcPr>
          <w:p w14:paraId="72B82B71" w14:textId="55BDDAC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Equipo de Desarrollo Curricular</w:t>
            </w:r>
          </w:p>
        </w:tc>
        <w:tc>
          <w:tcPr>
            <w:tcW w:w="4677" w:type="dxa"/>
          </w:tcPr>
          <w:p w14:paraId="1E6775AE" w14:textId="5EDE7C4A"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Regional Santander</w:t>
            </w:r>
            <w:r>
              <w:rPr>
                <w:rFonts w:asciiTheme="minorHAnsi" w:hAnsiTheme="minorHAnsi" w:cstheme="minorHAnsi"/>
                <w:sz w:val="28"/>
                <w:szCs w:val="28"/>
              </w:rPr>
              <w:t xml:space="preserve"> - </w:t>
            </w:r>
            <w:r w:rsidRPr="00E15015">
              <w:rPr>
                <w:rFonts w:asciiTheme="minorHAnsi" w:hAnsiTheme="minorHAnsi" w:cstheme="minorHAnsi"/>
                <w:sz w:val="28"/>
                <w:szCs w:val="28"/>
              </w:rPr>
              <w:t xml:space="preserve">Centro Industrial del Diseño y la Manufactura </w:t>
            </w:r>
          </w:p>
        </w:tc>
      </w:tr>
      <w:tr w:rsidR="00E15015" w:rsidRPr="00AB18CF" w14:paraId="31BA1CDD" w14:textId="77777777" w:rsidTr="005530A8">
        <w:trPr>
          <w:trHeight w:val="839"/>
        </w:trPr>
        <w:tc>
          <w:tcPr>
            <w:tcW w:w="2456" w:type="dxa"/>
          </w:tcPr>
          <w:p w14:paraId="3432892F" w14:textId="49AACF0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lastRenderedPageBreak/>
              <w:t>Leyson</w:t>
            </w:r>
            <w:proofErr w:type="spellEnd"/>
            <w:r w:rsidRPr="00F22485">
              <w:rPr>
                <w:rFonts w:asciiTheme="minorHAnsi" w:hAnsiTheme="minorHAnsi" w:cstheme="minorHAnsi"/>
                <w:sz w:val="28"/>
                <w:szCs w:val="28"/>
              </w:rPr>
              <w:t xml:space="preserve"> Fabián Castaño Pérez</w:t>
            </w:r>
          </w:p>
        </w:tc>
        <w:tc>
          <w:tcPr>
            <w:tcW w:w="3068" w:type="dxa"/>
          </w:tcPr>
          <w:p w14:paraId="11C5A233" w14:textId="38D44F01"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Soporte Organizacional</w:t>
            </w:r>
          </w:p>
        </w:tc>
        <w:tc>
          <w:tcPr>
            <w:tcW w:w="4677" w:type="dxa"/>
          </w:tcPr>
          <w:p w14:paraId="65EC3500" w14:textId="1181C913"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Centro de Comercio y Servicios</w:t>
            </w:r>
          </w:p>
        </w:tc>
      </w:tr>
      <w:tr w:rsidR="00E15015" w:rsidRPr="00AB18CF" w14:paraId="769E2BC0"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0C2C893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t>Zuleidy</w:t>
            </w:r>
            <w:proofErr w:type="spellEnd"/>
            <w:r w:rsidRPr="00F22485">
              <w:rPr>
                <w:rFonts w:asciiTheme="minorHAnsi" w:hAnsiTheme="minorHAnsi" w:cstheme="minorHAnsi"/>
                <w:sz w:val="28"/>
                <w:szCs w:val="28"/>
              </w:rPr>
              <w:t xml:space="preserve"> María Ruíz Torres</w:t>
            </w:r>
          </w:p>
        </w:tc>
        <w:tc>
          <w:tcPr>
            <w:tcW w:w="3068" w:type="dxa"/>
          </w:tcPr>
          <w:p w14:paraId="362BFEA1" w14:textId="2397FAEA"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50D42BB9" w14:textId="057A975F"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de Comercio y Servicios </w:t>
            </w:r>
          </w:p>
        </w:tc>
      </w:tr>
      <w:tr w:rsidR="00E15015" w:rsidRPr="00AB18CF" w14:paraId="629BA86A" w14:textId="77777777" w:rsidTr="005530A8">
        <w:trPr>
          <w:trHeight w:val="837"/>
        </w:trPr>
        <w:tc>
          <w:tcPr>
            <w:tcW w:w="2456" w:type="dxa"/>
          </w:tcPr>
          <w:p w14:paraId="663395AC" w14:textId="3F45DB68"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Wilson Andrés Arenales Cáceres</w:t>
            </w:r>
          </w:p>
        </w:tc>
        <w:tc>
          <w:tcPr>
            <w:tcW w:w="3068" w:type="dxa"/>
          </w:tcPr>
          <w:p w14:paraId="6401DF38" w14:textId="75FF085C"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36DD4B39" w14:textId="5CC7EBC6"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6FB2C023"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06A6C0B" w14:textId="24AD7BC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Gilberto Junior Rodríguez </w:t>
            </w:r>
            <w:proofErr w:type="spellStart"/>
            <w:r w:rsidRPr="00F22485">
              <w:rPr>
                <w:rFonts w:asciiTheme="minorHAnsi" w:hAnsiTheme="minorHAnsi" w:cstheme="minorHAnsi"/>
                <w:sz w:val="28"/>
                <w:szCs w:val="28"/>
              </w:rPr>
              <w:t>Rodríguez</w:t>
            </w:r>
            <w:proofErr w:type="spellEnd"/>
          </w:p>
        </w:tc>
        <w:tc>
          <w:tcPr>
            <w:tcW w:w="3068" w:type="dxa"/>
          </w:tcPr>
          <w:p w14:paraId="5DBFA9DA" w14:textId="2E72DDF5"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1CE3F174" w14:textId="0C2322FC"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46E66A12" w14:textId="77777777" w:rsidTr="005530A8">
        <w:trPr>
          <w:trHeight w:val="837"/>
        </w:trPr>
        <w:tc>
          <w:tcPr>
            <w:tcW w:w="2456" w:type="dxa"/>
          </w:tcPr>
          <w:p w14:paraId="56E41B13" w14:textId="7F8269AA"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Jorge Enrique </w:t>
            </w:r>
            <w:proofErr w:type="spellStart"/>
            <w:r w:rsidRPr="00F22485">
              <w:rPr>
                <w:rFonts w:asciiTheme="minorHAnsi" w:hAnsiTheme="minorHAnsi" w:cstheme="minorHAnsi"/>
                <w:sz w:val="28"/>
                <w:szCs w:val="28"/>
              </w:rPr>
              <w:t>Haylock</w:t>
            </w:r>
            <w:proofErr w:type="spellEnd"/>
            <w:r w:rsidRPr="00F22485">
              <w:rPr>
                <w:rFonts w:asciiTheme="minorHAnsi" w:hAnsiTheme="minorHAnsi" w:cstheme="minorHAnsi"/>
                <w:sz w:val="28"/>
                <w:szCs w:val="28"/>
              </w:rPr>
              <w:t xml:space="preserve"> Calderín</w:t>
            </w:r>
          </w:p>
        </w:tc>
        <w:tc>
          <w:tcPr>
            <w:tcW w:w="3068" w:type="dxa"/>
          </w:tcPr>
          <w:p w14:paraId="07EF826B" w14:textId="491C954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Desarrollo Front-</w:t>
            </w:r>
            <w:proofErr w:type="spellStart"/>
            <w:r w:rsidRPr="00F22485">
              <w:rPr>
                <w:rFonts w:asciiTheme="minorHAnsi" w:hAnsiTheme="minorHAnsi" w:cstheme="minorHAnsi"/>
                <w:sz w:val="28"/>
                <w:szCs w:val="28"/>
              </w:rPr>
              <w:t>End</w:t>
            </w:r>
            <w:proofErr w:type="spellEnd"/>
          </w:p>
        </w:tc>
        <w:tc>
          <w:tcPr>
            <w:tcW w:w="4677" w:type="dxa"/>
          </w:tcPr>
          <w:p w14:paraId="0A6B0689" w14:textId="6C2D2A11"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F22485" w:rsidRPr="00AB18CF" w14:paraId="357DAEB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2F11D531" w14:textId="30B77876"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María Eugenia Mejía López</w:t>
            </w:r>
          </w:p>
        </w:tc>
        <w:tc>
          <w:tcPr>
            <w:tcW w:w="3068" w:type="dxa"/>
          </w:tcPr>
          <w:p w14:paraId="5A2C884C" w14:textId="09950C0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Validación de Diseño y Contenido</w:t>
            </w:r>
          </w:p>
        </w:tc>
        <w:tc>
          <w:tcPr>
            <w:tcW w:w="4677" w:type="dxa"/>
          </w:tcPr>
          <w:p w14:paraId="7975C118" w14:textId="09EC535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Industrial del Diseño y la Manufactura </w:t>
            </w:r>
          </w:p>
        </w:tc>
      </w:tr>
      <w:tr w:rsidR="00F22485" w:rsidRPr="00AB18CF" w14:paraId="1F97D54E" w14:textId="77777777" w:rsidTr="005530A8">
        <w:trPr>
          <w:trHeight w:val="837"/>
        </w:trPr>
        <w:tc>
          <w:tcPr>
            <w:tcW w:w="2456" w:type="dxa"/>
          </w:tcPr>
          <w:p w14:paraId="3AA35526" w14:textId="0131B2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José Jaime Luis Tang Pinzón</w:t>
            </w:r>
          </w:p>
        </w:tc>
        <w:tc>
          <w:tcPr>
            <w:tcW w:w="3068" w:type="dxa"/>
          </w:tcPr>
          <w:p w14:paraId="270670D7" w14:textId="6A8CCF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Diseño Web</w:t>
            </w:r>
          </w:p>
        </w:tc>
        <w:tc>
          <w:tcPr>
            <w:tcW w:w="4677" w:type="dxa"/>
          </w:tcPr>
          <w:p w14:paraId="3D23C05F" w14:textId="189A203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6DCAD8B9"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46CE3D14" w14:textId="5D33627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Oscar Daniel Espitia </w:t>
            </w:r>
            <w:proofErr w:type="spellStart"/>
            <w:r w:rsidRPr="00F22485">
              <w:rPr>
                <w:rFonts w:asciiTheme="minorHAnsi" w:hAnsiTheme="minorHAnsi" w:cstheme="minorHAnsi"/>
                <w:sz w:val="28"/>
                <w:szCs w:val="28"/>
              </w:rPr>
              <w:t>Marin</w:t>
            </w:r>
            <w:proofErr w:type="spellEnd"/>
          </w:p>
        </w:tc>
        <w:tc>
          <w:tcPr>
            <w:tcW w:w="3068" w:type="dxa"/>
          </w:tcPr>
          <w:p w14:paraId="710A094C" w14:textId="1755E4EC"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Desarrollo </w:t>
            </w:r>
            <w:proofErr w:type="spellStart"/>
            <w:r w:rsidRPr="00F22485">
              <w:rPr>
                <w:rFonts w:asciiTheme="minorHAnsi" w:hAnsiTheme="minorHAnsi" w:cstheme="minorHAnsi"/>
                <w:sz w:val="28"/>
                <w:szCs w:val="28"/>
              </w:rPr>
              <w:t>Fullstack</w:t>
            </w:r>
            <w:proofErr w:type="spellEnd"/>
          </w:p>
        </w:tc>
        <w:tc>
          <w:tcPr>
            <w:tcW w:w="4677" w:type="dxa"/>
          </w:tcPr>
          <w:p w14:paraId="29138B11" w14:textId="78C52585"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902F129" w14:textId="77777777" w:rsidTr="005530A8">
        <w:trPr>
          <w:trHeight w:val="837"/>
        </w:trPr>
        <w:tc>
          <w:tcPr>
            <w:tcW w:w="2456" w:type="dxa"/>
          </w:tcPr>
          <w:p w14:paraId="0520BE3C" w14:textId="4E10DDDA"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Norma Constanza Morales Cruz</w:t>
            </w:r>
          </w:p>
        </w:tc>
        <w:tc>
          <w:tcPr>
            <w:tcW w:w="3068" w:type="dxa"/>
          </w:tcPr>
          <w:p w14:paraId="542EAD75" w14:textId="781BCD4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Evaluación de Contenidos Inclusivos y Accesibles</w:t>
            </w:r>
          </w:p>
        </w:tc>
        <w:tc>
          <w:tcPr>
            <w:tcW w:w="4677" w:type="dxa"/>
          </w:tcPr>
          <w:p w14:paraId="1DC13B0C" w14:textId="4247791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862043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4157012" w14:textId="41BCD409"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Javier Mauricio Oviedo</w:t>
            </w:r>
          </w:p>
        </w:tc>
        <w:tc>
          <w:tcPr>
            <w:tcW w:w="3068" w:type="dxa"/>
          </w:tcPr>
          <w:p w14:paraId="15790C47" w14:textId="041F27C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Validador y vinculador de recursos educativos digitales</w:t>
            </w:r>
          </w:p>
        </w:tc>
        <w:tc>
          <w:tcPr>
            <w:tcW w:w="4677" w:type="dxa"/>
          </w:tcPr>
          <w:p w14:paraId="5FD8B9F0" w14:textId="3D21FBF2"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bl>
    <w:p w14:paraId="5950B3F4" w14:textId="69D7C5BB" w:rsidR="006666F4" w:rsidRPr="00AB18CF" w:rsidRDefault="006666F4" w:rsidP="001B17DF">
      <w:pPr>
        <w:spacing w:after="160"/>
        <w:ind w:firstLine="0"/>
        <w:rPr>
          <w:rFonts w:asciiTheme="minorHAnsi" w:hAnsiTheme="minorHAnsi" w:cstheme="minorHAnsi"/>
          <w:sz w:val="28"/>
          <w:szCs w:val="28"/>
        </w:rPr>
      </w:pPr>
    </w:p>
    <w:sectPr w:rsidR="006666F4" w:rsidRPr="00AB18CF" w:rsidSect="003819D4">
      <w:headerReference w:type="default" r:id="rId52"/>
      <w:footerReference w:type="default" r:id="rId53"/>
      <w:footerReference w:type="first" r:id="rId54"/>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0F792" w14:textId="77777777" w:rsidR="003A15C4" w:rsidRDefault="003A15C4" w:rsidP="00BF2980">
      <w:pPr>
        <w:spacing w:after="0" w:line="240" w:lineRule="auto"/>
      </w:pPr>
      <w:r>
        <w:separator/>
      </w:r>
    </w:p>
  </w:endnote>
  <w:endnote w:type="continuationSeparator" w:id="0">
    <w:p w14:paraId="432AC5E7" w14:textId="77777777" w:rsidR="003A15C4" w:rsidRDefault="003A15C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8AC3" w14:textId="2E901D8D" w:rsidR="00F600E3" w:rsidRPr="00BD50A4" w:rsidRDefault="00F600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F600E3" w:rsidRPr="00325772" w:rsidRDefault="00F600E3">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" filled="f" fillcolor="#c0504d" stroked="f" strokecolor="#5c83b4" strokeweight="2.25pt">
              <v:textbox inset=",0,,0">
                <w:txbxContent>
                  <w:p w14:paraId="05A5A7AD" w14:textId="77777777" w:rsidR="00F600E3" w:rsidRPr="00325772" w:rsidRDefault="00F600E3">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EndPr/>
      <w:sdtContent/>
    </w:sdt>
    <w:r>
      <w:tab/>
      <w:t xml:space="preserve"> </w:t>
    </w:r>
  </w:p>
  <w:p w14:paraId="56F4C02D" w14:textId="4B1638DC" w:rsidR="00F600E3" w:rsidRDefault="00F600E3"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15641" w14:textId="39D8512A" w:rsidR="00F600E3" w:rsidRPr="00BD50A4" w:rsidRDefault="00F600E3"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FD626" w14:textId="77777777" w:rsidR="003A15C4" w:rsidRDefault="003A15C4" w:rsidP="00BF2980">
      <w:pPr>
        <w:spacing w:after="0" w:line="240" w:lineRule="auto"/>
      </w:pPr>
      <w:r>
        <w:separator/>
      </w:r>
    </w:p>
  </w:footnote>
  <w:footnote w:type="continuationSeparator" w:id="0">
    <w:p w14:paraId="78EB8CEF" w14:textId="77777777" w:rsidR="003A15C4" w:rsidRDefault="003A15C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3EB1C" w14:textId="24B145B5" w:rsidR="00F600E3" w:rsidRDefault="00F600E3">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7412B07"/>
    <w:multiLevelType w:val="hybridMultilevel"/>
    <w:tmpl w:val="4ACAB034"/>
    <w:lvl w:ilvl="0" w:tplc="3C2823D0">
      <w:start w:val="1"/>
      <w:numFmt w:val="decimal"/>
      <w:pStyle w:val="Figura"/>
      <w:lvlText w:val="Figura %1."/>
      <w:lvlJc w:val="left"/>
      <w:pPr>
        <w:ind w:left="4225"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E1EF6"/>
    <w:multiLevelType w:val="hybridMultilevel"/>
    <w:tmpl w:val="5ED0DE38"/>
    <w:lvl w:ilvl="0" w:tplc="85F4510E">
      <w:start w:val="1"/>
      <w:numFmt w:val="decimal"/>
      <w:pStyle w:val="Tabla"/>
      <w:lvlText w:val="Tabla %1."/>
      <w:lvlJc w:val="left"/>
      <w:pPr>
        <w:ind w:left="360" w:hanging="360"/>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40C2829"/>
    <w:multiLevelType w:val="hybridMultilevel"/>
    <w:tmpl w:val="AAC4A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6C2C2571"/>
    <w:multiLevelType w:val="multilevel"/>
    <w:tmpl w:val="F9827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C161D1C"/>
    <w:multiLevelType w:val="multilevel"/>
    <w:tmpl w:val="1D42D4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9"/>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2"/>
  </w:num>
  <w:num w:numId="13">
    <w:abstractNumId w:val="23"/>
  </w:num>
  <w:num w:numId="14">
    <w:abstractNumId w:val="35"/>
  </w:num>
  <w:num w:numId="15">
    <w:abstractNumId w:val="10"/>
  </w:num>
  <w:num w:numId="16">
    <w:abstractNumId w:val="27"/>
  </w:num>
  <w:num w:numId="17">
    <w:abstractNumId w:val="30"/>
  </w:num>
  <w:num w:numId="18">
    <w:abstractNumId w:val="54"/>
  </w:num>
  <w:num w:numId="19">
    <w:abstractNumId w:val="39"/>
  </w:num>
  <w:num w:numId="20">
    <w:abstractNumId w:val="42"/>
  </w:num>
  <w:num w:numId="21">
    <w:abstractNumId w:val="20"/>
  </w:num>
  <w:num w:numId="22">
    <w:abstractNumId w:val="41"/>
  </w:num>
  <w:num w:numId="23">
    <w:abstractNumId w:val="18"/>
  </w:num>
  <w:num w:numId="24">
    <w:abstractNumId w:val="40"/>
  </w:num>
  <w:num w:numId="25">
    <w:abstractNumId w:val="21"/>
  </w:num>
  <w:num w:numId="26">
    <w:abstractNumId w:val="17"/>
  </w:num>
  <w:num w:numId="27">
    <w:abstractNumId w:val="38"/>
  </w:num>
  <w:num w:numId="28">
    <w:abstractNumId w:val="44"/>
  </w:num>
  <w:num w:numId="29">
    <w:abstractNumId w:val="25"/>
  </w:num>
  <w:num w:numId="30">
    <w:abstractNumId w:val="34"/>
  </w:num>
  <w:num w:numId="31">
    <w:abstractNumId w:val="45"/>
  </w:num>
  <w:num w:numId="32">
    <w:abstractNumId w:val="50"/>
  </w:num>
  <w:num w:numId="33">
    <w:abstractNumId w:val="32"/>
  </w:num>
  <w:num w:numId="34">
    <w:abstractNumId w:val="15"/>
  </w:num>
  <w:num w:numId="35">
    <w:abstractNumId w:val="53"/>
  </w:num>
  <w:num w:numId="36">
    <w:abstractNumId w:val="14"/>
  </w:num>
  <w:num w:numId="37">
    <w:abstractNumId w:val="52"/>
  </w:num>
  <w:num w:numId="38">
    <w:abstractNumId w:val="51"/>
  </w:num>
  <w:num w:numId="39">
    <w:abstractNumId w:val="19"/>
  </w:num>
  <w:num w:numId="40">
    <w:abstractNumId w:val="12"/>
  </w:num>
  <w:num w:numId="41">
    <w:abstractNumId w:val="11"/>
  </w:num>
  <w:num w:numId="42">
    <w:abstractNumId w:val="55"/>
  </w:num>
  <w:num w:numId="43">
    <w:abstractNumId w:val="49"/>
  </w:num>
  <w:num w:numId="44">
    <w:abstractNumId w:val="31"/>
  </w:num>
  <w:num w:numId="45">
    <w:abstractNumId w:val="46"/>
  </w:num>
  <w:num w:numId="46">
    <w:abstractNumId w:val="47"/>
  </w:num>
  <w:num w:numId="47">
    <w:abstractNumId w:val="48"/>
  </w:num>
  <w:num w:numId="48">
    <w:abstractNumId w:val="33"/>
  </w:num>
  <w:num w:numId="49">
    <w:abstractNumId w:val="16"/>
  </w:num>
  <w:num w:numId="50">
    <w:abstractNumId w:val="26"/>
  </w:num>
  <w:num w:numId="51">
    <w:abstractNumId w:val="36"/>
  </w:num>
  <w:num w:numId="52">
    <w:abstractNumId w:val="24"/>
  </w:num>
  <w:num w:numId="53">
    <w:abstractNumId w:val="13"/>
  </w:num>
  <w:num w:numId="54">
    <w:abstractNumId w:val="56"/>
  </w:num>
  <w:num w:numId="55">
    <w:abstractNumId w:val="28"/>
  </w:num>
  <w:num w:numId="56">
    <w:abstractNumId w:val="43"/>
  </w:num>
  <w:num w:numId="57">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262A"/>
    <w:rsid w:val="00002C12"/>
    <w:rsid w:val="00005FFC"/>
    <w:rsid w:val="00011907"/>
    <w:rsid w:val="00013F81"/>
    <w:rsid w:val="00017ADC"/>
    <w:rsid w:val="000205DC"/>
    <w:rsid w:val="00025049"/>
    <w:rsid w:val="00034B70"/>
    <w:rsid w:val="00035870"/>
    <w:rsid w:val="0004213B"/>
    <w:rsid w:val="00043E43"/>
    <w:rsid w:val="00054507"/>
    <w:rsid w:val="0005515F"/>
    <w:rsid w:val="00056868"/>
    <w:rsid w:val="00062649"/>
    <w:rsid w:val="00071D28"/>
    <w:rsid w:val="00073205"/>
    <w:rsid w:val="00075412"/>
    <w:rsid w:val="00080627"/>
    <w:rsid w:val="00080A49"/>
    <w:rsid w:val="000843A2"/>
    <w:rsid w:val="0008494D"/>
    <w:rsid w:val="00084E5E"/>
    <w:rsid w:val="00087F69"/>
    <w:rsid w:val="00093A2C"/>
    <w:rsid w:val="00094FBB"/>
    <w:rsid w:val="00097C42"/>
    <w:rsid w:val="000A48D3"/>
    <w:rsid w:val="000B19BE"/>
    <w:rsid w:val="000B1F3A"/>
    <w:rsid w:val="000B4167"/>
    <w:rsid w:val="000B469D"/>
    <w:rsid w:val="000B504E"/>
    <w:rsid w:val="000B5070"/>
    <w:rsid w:val="000B72AC"/>
    <w:rsid w:val="000C721E"/>
    <w:rsid w:val="000D00D1"/>
    <w:rsid w:val="000D3CDC"/>
    <w:rsid w:val="000E4A5B"/>
    <w:rsid w:val="000F3225"/>
    <w:rsid w:val="00100FC9"/>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71759"/>
    <w:rsid w:val="001842CB"/>
    <w:rsid w:val="00185DDE"/>
    <w:rsid w:val="001903F6"/>
    <w:rsid w:val="00190D46"/>
    <w:rsid w:val="001913D9"/>
    <w:rsid w:val="001A2A48"/>
    <w:rsid w:val="001A3D88"/>
    <w:rsid w:val="001A58A7"/>
    <w:rsid w:val="001A5B74"/>
    <w:rsid w:val="001B1107"/>
    <w:rsid w:val="001B17DF"/>
    <w:rsid w:val="001B2748"/>
    <w:rsid w:val="001B4690"/>
    <w:rsid w:val="001B6FAE"/>
    <w:rsid w:val="001C146B"/>
    <w:rsid w:val="001C36E7"/>
    <w:rsid w:val="001C52EA"/>
    <w:rsid w:val="001C6B11"/>
    <w:rsid w:val="001C7B9D"/>
    <w:rsid w:val="001D39B6"/>
    <w:rsid w:val="001D6B05"/>
    <w:rsid w:val="001D6C99"/>
    <w:rsid w:val="001E0308"/>
    <w:rsid w:val="001E0489"/>
    <w:rsid w:val="001E22F4"/>
    <w:rsid w:val="001E2F7F"/>
    <w:rsid w:val="001E313A"/>
    <w:rsid w:val="001E4BA6"/>
    <w:rsid w:val="001F053A"/>
    <w:rsid w:val="001F1FAB"/>
    <w:rsid w:val="001F205D"/>
    <w:rsid w:val="001F6A69"/>
    <w:rsid w:val="0020095F"/>
    <w:rsid w:val="00204899"/>
    <w:rsid w:val="00211767"/>
    <w:rsid w:val="002171E8"/>
    <w:rsid w:val="00225511"/>
    <w:rsid w:val="00231982"/>
    <w:rsid w:val="002328C1"/>
    <w:rsid w:val="00240760"/>
    <w:rsid w:val="00240D9C"/>
    <w:rsid w:val="00241891"/>
    <w:rsid w:val="00241E95"/>
    <w:rsid w:val="00245751"/>
    <w:rsid w:val="0024663E"/>
    <w:rsid w:val="002620D7"/>
    <w:rsid w:val="0026410D"/>
    <w:rsid w:val="002663F8"/>
    <w:rsid w:val="0027297D"/>
    <w:rsid w:val="002751B5"/>
    <w:rsid w:val="00277EB4"/>
    <w:rsid w:val="0028027A"/>
    <w:rsid w:val="00281623"/>
    <w:rsid w:val="00282CD6"/>
    <w:rsid w:val="00284A4D"/>
    <w:rsid w:val="00284F9C"/>
    <w:rsid w:val="0028524B"/>
    <w:rsid w:val="0028756D"/>
    <w:rsid w:val="002913A6"/>
    <w:rsid w:val="00292AA7"/>
    <w:rsid w:val="002A0C7F"/>
    <w:rsid w:val="002A44AF"/>
    <w:rsid w:val="002A63E2"/>
    <w:rsid w:val="002A6B62"/>
    <w:rsid w:val="002B6BF2"/>
    <w:rsid w:val="002C01FB"/>
    <w:rsid w:val="002C234C"/>
    <w:rsid w:val="002C4A83"/>
    <w:rsid w:val="002D0F09"/>
    <w:rsid w:val="002D2386"/>
    <w:rsid w:val="002E0C12"/>
    <w:rsid w:val="002E799E"/>
    <w:rsid w:val="002F290E"/>
    <w:rsid w:val="0030434D"/>
    <w:rsid w:val="0031013A"/>
    <w:rsid w:val="0031555B"/>
    <w:rsid w:val="00315D5C"/>
    <w:rsid w:val="00321F14"/>
    <w:rsid w:val="00324E62"/>
    <w:rsid w:val="00325772"/>
    <w:rsid w:val="0033347E"/>
    <w:rsid w:val="003350D4"/>
    <w:rsid w:val="00336200"/>
    <w:rsid w:val="0034020F"/>
    <w:rsid w:val="00341805"/>
    <w:rsid w:val="00345722"/>
    <w:rsid w:val="00350552"/>
    <w:rsid w:val="00350BC4"/>
    <w:rsid w:val="00351499"/>
    <w:rsid w:val="003514F7"/>
    <w:rsid w:val="0035213B"/>
    <w:rsid w:val="00356CCF"/>
    <w:rsid w:val="003572D2"/>
    <w:rsid w:val="0035737A"/>
    <w:rsid w:val="0035746F"/>
    <w:rsid w:val="00364999"/>
    <w:rsid w:val="00364FC6"/>
    <w:rsid w:val="00366F2F"/>
    <w:rsid w:val="00371701"/>
    <w:rsid w:val="003819D4"/>
    <w:rsid w:val="003853D6"/>
    <w:rsid w:val="00390DBD"/>
    <w:rsid w:val="003914DB"/>
    <w:rsid w:val="00395A0D"/>
    <w:rsid w:val="003A15C4"/>
    <w:rsid w:val="003A1A34"/>
    <w:rsid w:val="003A4A89"/>
    <w:rsid w:val="003A6188"/>
    <w:rsid w:val="003A626A"/>
    <w:rsid w:val="003B1978"/>
    <w:rsid w:val="003B3773"/>
    <w:rsid w:val="003B6E27"/>
    <w:rsid w:val="003C32E7"/>
    <w:rsid w:val="003C5D6C"/>
    <w:rsid w:val="003C77CB"/>
    <w:rsid w:val="003D28A0"/>
    <w:rsid w:val="003D7233"/>
    <w:rsid w:val="003E3F0F"/>
    <w:rsid w:val="003E643B"/>
    <w:rsid w:val="003F24DB"/>
    <w:rsid w:val="003F4FCC"/>
    <w:rsid w:val="003F50ED"/>
    <w:rsid w:val="003F67BF"/>
    <w:rsid w:val="00403585"/>
    <w:rsid w:val="00403BA8"/>
    <w:rsid w:val="00412387"/>
    <w:rsid w:val="00415FEB"/>
    <w:rsid w:val="00421C41"/>
    <w:rsid w:val="00423185"/>
    <w:rsid w:val="00426334"/>
    <w:rsid w:val="00433A26"/>
    <w:rsid w:val="00434158"/>
    <w:rsid w:val="004378C3"/>
    <w:rsid w:val="00442B0D"/>
    <w:rsid w:val="0045085E"/>
    <w:rsid w:val="00450B2B"/>
    <w:rsid w:val="00451605"/>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5774D"/>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1351"/>
    <w:rsid w:val="005C3B43"/>
    <w:rsid w:val="005C5045"/>
    <w:rsid w:val="005C617F"/>
    <w:rsid w:val="005C7550"/>
    <w:rsid w:val="005D2E61"/>
    <w:rsid w:val="005E00B6"/>
    <w:rsid w:val="005E0E2F"/>
    <w:rsid w:val="005E1101"/>
    <w:rsid w:val="005E2A73"/>
    <w:rsid w:val="005E7ECE"/>
    <w:rsid w:val="005F3710"/>
    <w:rsid w:val="005F5681"/>
    <w:rsid w:val="005F7697"/>
    <w:rsid w:val="006022D8"/>
    <w:rsid w:val="006037A0"/>
    <w:rsid w:val="00605441"/>
    <w:rsid w:val="00605FAE"/>
    <w:rsid w:val="00607911"/>
    <w:rsid w:val="006132D0"/>
    <w:rsid w:val="00616545"/>
    <w:rsid w:val="0062426C"/>
    <w:rsid w:val="006307A7"/>
    <w:rsid w:val="00632CFA"/>
    <w:rsid w:val="006364E9"/>
    <w:rsid w:val="00642D68"/>
    <w:rsid w:val="006432F6"/>
    <w:rsid w:val="00652004"/>
    <w:rsid w:val="00660762"/>
    <w:rsid w:val="00663597"/>
    <w:rsid w:val="00664DDB"/>
    <w:rsid w:val="006666F4"/>
    <w:rsid w:val="00666711"/>
    <w:rsid w:val="00673165"/>
    <w:rsid w:val="00682824"/>
    <w:rsid w:val="00684C0E"/>
    <w:rsid w:val="006929A4"/>
    <w:rsid w:val="00696F6B"/>
    <w:rsid w:val="006A0FD8"/>
    <w:rsid w:val="006A2146"/>
    <w:rsid w:val="006A4496"/>
    <w:rsid w:val="006B0965"/>
    <w:rsid w:val="006B10D1"/>
    <w:rsid w:val="006B12D3"/>
    <w:rsid w:val="006B1DEA"/>
    <w:rsid w:val="006B33E5"/>
    <w:rsid w:val="006C1C7B"/>
    <w:rsid w:val="006D1CE6"/>
    <w:rsid w:val="006D23D1"/>
    <w:rsid w:val="006E2873"/>
    <w:rsid w:val="006E2F20"/>
    <w:rsid w:val="006E53B2"/>
    <w:rsid w:val="006E7B00"/>
    <w:rsid w:val="006F12A3"/>
    <w:rsid w:val="006F3738"/>
    <w:rsid w:val="006F4216"/>
    <w:rsid w:val="006F53CB"/>
    <w:rsid w:val="006F7304"/>
    <w:rsid w:val="007021DB"/>
    <w:rsid w:val="00707830"/>
    <w:rsid w:val="00725878"/>
    <w:rsid w:val="00731241"/>
    <w:rsid w:val="007315CB"/>
    <w:rsid w:val="007415DB"/>
    <w:rsid w:val="007439F1"/>
    <w:rsid w:val="0074535D"/>
    <w:rsid w:val="0075202D"/>
    <w:rsid w:val="007533E0"/>
    <w:rsid w:val="00754C13"/>
    <w:rsid w:val="00756604"/>
    <w:rsid w:val="00762B9C"/>
    <w:rsid w:val="00770735"/>
    <w:rsid w:val="00783A7F"/>
    <w:rsid w:val="007858E5"/>
    <w:rsid w:val="00791034"/>
    <w:rsid w:val="007960D9"/>
    <w:rsid w:val="007963EE"/>
    <w:rsid w:val="007A28F3"/>
    <w:rsid w:val="007A4D46"/>
    <w:rsid w:val="007B021E"/>
    <w:rsid w:val="007B0B37"/>
    <w:rsid w:val="007B5781"/>
    <w:rsid w:val="007B6FD7"/>
    <w:rsid w:val="007B70EB"/>
    <w:rsid w:val="007B7BE1"/>
    <w:rsid w:val="007B7CBE"/>
    <w:rsid w:val="007C259D"/>
    <w:rsid w:val="007C4292"/>
    <w:rsid w:val="007C5878"/>
    <w:rsid w:val="007D0B35"/>
    <w:rsid w:val="007D4182"/>
    <w:rsid w:val="007D4EF6"/>
    <w:rsid w:val="007D68CA"/>
    <w:rsid w:val="007E0B19"/>
    <w:rsid w:val="007E0DCC"/>
    <w:rsid w:val="007E2B78"/>
    <w:rsid w:val="007E3031"/>
    <w:rsid w:val="007E3186"/>
    <w:rsid w:val="007E5A69"/>
    <w:rsid w:val="007E7430"/>
    <w:rsid w:val="007F1AD7"/>
    <w:rsid w:val="007F5007"/>
    <w:rsid w:val="00812580"/>
    <w:rsid w:val="00813F73"/>
    <w:rsid w:val="008200A5"/>
    <w:rsid w:val="00822379"/>
    <w:rsid w:val="00823606"/>
    <w:rsid w:val="00834524"/>
    <w:rsid w:val="00834750"/>
    <w:rsid w:val="0084089E"/>
    <w:rsid w:val="0085211E"/>
    <w:rsid w:val="0085441D"/>
    <w:rsid w:val="008554FA"/>
    <w:rsid w:val="00856E72"/>
    <w:rsid w:val="00860E27"/>
    <w:rsid w:val="00862DDA"/>
    <w:rsid w:val="0086349A"/>
    <w:rsid w:val="008644F7"/>
    <w:rsid w:val="008652F4"/>
    <w:rsid w:val="00865B9C"/>
    <w:rsid w:val="00872DBC"/>
    <w:rsid w:val="00876E0D"/>
    <w:rsid w:val="00876F34"/>
    <w:rsid w:val="00881C20"/>
    <w:rsid w:val="00883312"/>
    <w:rsid w:val="00885F76"/>
    <w:rsid w:val="008909B9"/>
    <w:rsid w:val="00891A1E"/>
    <w:rsid w:val="008B1307"/>
    <w:rsid w:val="008B20F8"/>
    <w:rsid w:val="008B223A"/>
    <w:rsid w:val="008B235F"/>
    <w:rsid w:val="008B3200"/>
    <w:rsid w:val="008B6A3B"/>
    <w:rsid w:val="008C1DA3"/>
    <w:rsid w:val="008C23E9"/>
    <w:rsid w:val="008C26DE"/>
    <w:rsid w:val="008C3871"/>
    <w:rsid w:val="008C713A"/>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45D70"/>
    <w:rsid w:val="0095490D"/>
    <w:rsid w:val="0095623B"/>
    <w:rsid w:val="00967743"/>
    <w:rsid w:val="00970ACB"/>
    <w:rsid w:val="009724C6"/>
    <w:rsid w:val="0098280D"/>
    <w:rsid w:val="00982DEC"/>
    <w:rsid w:val="00983066"/>
    <w:rsid w:val="00984C04"/>
    <w:rsid w:val="009A0563"/>
    <w:rsid w:val="009A0F4A"/>
    <w:rsid w:val="009A10CF"/>
    <w:rsid w:val="009A588D"/>
    <w:rsid w:val="009C1968"/>
    <w:rsid w:val="009C707C"/>
    <w:rsid w:val="009D0A24"/>
    <w:rsid w:val="009D474A"/>
    <w:rsid w:val="009E0A0C"/>
    <w:rsid w:val="009E41E1"/>
    <w:rsid w:val="009E59A6"/>
    <w:rsid w:val="009F51D2"/>
    <w:rsid w:val="009F6E62"/>
    <w:rsid w:val="009F7653"/>
    <w:rsid w:val="009F7A37"/>
    <w:rsid w:val="00A06042"/>
    <w:rsid w:val="00A07059"/>
    <w:rsid w:val="00A15535"/>
    <w:rsid w:val="00A16522"/>
    <w:rsid w:val="00A16655"/>
    <w:rsid w:val="00A23318"/>
    <w:rsid w:val="00A250AD"/>
    <w:rsid w:val="00A324E3"/>
    <w:rsid w:val="00A4286D"/>
    <w:rsid w:val="00A5651D"/>
    <w:rsid w:val="00A6079C"/>
    <w:rsid w:val="00A64760"/>
    <w:rsid w:val="00A714AF"/>
    <w:rsid w:val="00A725F9"/>
    <w:rsid w:val="00A7330E"/>
    <w:rsid w:val="00A760DC"/>
    <w:rsid w:val="00A82839"/>
    <w:rsid w:val="00A84016"/>
    <w:rsid w:val="00A84B53"/>
    <w:rsid w:val="00A867AA"/>
    <w:rsid w:val="00A9408D"/>
    <w:rsid w:val="00A959AB"/>
    <w:rsid w:val="00AA2372"/>
    <w:rsid w:val="00AA4C80"/>
    <w:rsid w:val="00AA5D91"/>
    <w:rsid w:val="00AB05D2"/>
    <w:rsid w:val="00AB18CF"/>
    <w:rsid w:val="00AD7658"/>
    <w:rsid w:val="00AE174E"/>
    <w:rsid w:val="00AE18B5"/>
    <w:rsid w:val="00AE246B"/>
    <w:rsid w:val="00AE59FB"/>
    <w:rsid w:val="00AE5B86"/>
    <w:rsid w:val="00AF331E"/>
    <w:rsid w:val="00AF648C"/>
    <w:rsid w:val="00AF65CB"/>
    <w:rsid w:val="00AF7288"/>
    <w:rsid w:val="00B00AA3"/>
    <w:rsid w:val="00B01877"/>
    <w:rsid w:val="00B032A9"/>
    <w:rsid w:val="00B0527F"/>
    <w:rsid w:val="00B06E2C"/>
    <w:rsid w:val="00B0730B"/>
    <w:rsid w:val="00B07948"/>
    <w:rsid w:val="00B1026F"/>
    <w:rsid w:val="00B120D7"/>
    <w:rsid w:val="00B13E0A"/>
    <w:rsid w:val="00B15316"/>
    <w:rsid w:val="00B25359"/>
    <w:rsid w:val="00B25B23"/>
    <w:rsid w:val="00B32128"/>
    <w:rsid w:val="00B33E68"/>
    <w:rsid w:val="00B34C5F"/>
    <w:rsid w:val="00B40228"/>
    <w:rsid w:val="00B40282"/>
    <w:rsid w:val="00B40755"/>
    <w:rsid w:val="00B40CF1"/>
    <w:rsid w:val="00B41ACA"/>
    <w:rsid w:val="00B45B01"/>
    <w:rsid w:val="00B472A2"/>
    <w:rsid w:val="00B47574"/>
    <w:rsid w:val="00B50D42"/>
    <w:rsid w:val="00B50D5D"/>
    <w:rsid w:val="00B515F2"/>
    <w:rsid w:val="00B5797C"/>
    <w:rsid w:val="00B57BFB"/>
    <w:rsid w:val="00B62D38"/>
    <w:rsid w:val="00B667C6"/>
    <w:rsid w:val="00B728E1"/>
    <w:rsid w:val="00B72B4D"/>
    <w:rsid w:val="00B73A08"/>
    <w:rsid w:val="00B760AF"/>
    <w:rsid w:val="00B76721"/>
    <w:rsid w:val="00B77BA0"/>
    <w:rsid w:val="00B92881"/>
    <w:rsid w:val="00B92A40"/>
    <w:rsid w:val="00B95B95"/>
    <w:rsid w:val="00BA0A7E"/>
    <w:rsid w:val="00BA6D72"/>
    <w:rsid w:val="00BB3A0F"/>
    <w:rsid w:val="00BD4A9E"/>
    <w:rsid w:val="00BD50A4"/>
    <w:rsid w:val="00BD5CDA"/>
    <w:rsid w:val="00BE013D"/>
    <w:rsid w:val="00BE7302"/>
    <w:rsid w:val="00BF2980"/>
    <w:rsid w:val="00BF4AA8"/>
    <w:rsid w:val="00BF6E19"/>
    <w:rsid w:val="00C003D8"/>
    <w:rsid w:val="00C00C58"/>
    <w:rsid w:val="00C02AFB"/>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09E4"/>
    <w:rsid w:val="00C513E5"/>
    <w:rsid w:val="00C51CF4"/>
    <w:rsid w:val="00C551DC"/>
    <w:rsid w:val="00C5723A"/>
    <w:rsid w:val="00C60B60"/>
    <w:rsid w:val="00C6723D"/>
    <w:rsid w:val="00C7269A"/>
    <w:rsid w:val="00C8146F"/>
    <w:rsid w:val="00C87285"/>
    <w:rsid w:val="00C87ABC"/>
    <w:rsid w:val="00C93602"/>
    <w:rsid w:val="00C959EB"/>
    <w:rsid w:val="00C9795D"/>
    <w:rsid w:val="00CB04C0"/>
    <w:rsid w:val="00CB0BC1"/>
    <w:rsid w:val="00CB29A7"/>
    <w:rsid w:val="00CB653F"/>
    <w:rsid w:val="00CC1AAB"/>
    <w:rsid w:val="00CC4ADC"/>
    <w:rsid w:val="00CD3848"/>
    <w:rsid w:val="00CD390D"/>
    <w:rsid w:val="00CD4A65"/>
    <w:rsid w:val="00CE395A"/>
    <w:rsid w:val="00CE4148"/>
    <w:rsid w:val="00CF2B85"/>
    <w:rsid w:val="00D066DF"/>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7433E"/>
    <w:rsid w:val="00D80AFD"/>
    <w:rsid w:val="00D87476"/>
    <w:rsid w:val="00D973ED"/>
    <w:rsid w:val="00DA49DB"/>
    <w:rsid w:val="00DB0B4D"/>
    <w:rsid w:val="00DB2967"/>
    <w:rsid w:val="00DB5062"/>
    <w:rsid w:val="00DC1E7E"/>
    <w:rsid w:val="00DC2A13"/>
    <w:rsid w:val="00DC3894"/>
    <w:rsid w:val="00DD06D6"/>
    <w:rsid w:val="00DD0E97"/>
    <w:rsid w:val="00DD4286"/>
    <w:rsid w:val="00DD4FD8"/>
    <w:rsid w:val="00DF19D8"/>
    <w:rsid w:val="00DF209C"/>
    <w:rsid w:val="00DF36A4"/>
    <w:rsid w:val="00DF45EF"/>
    <w:rsid w:val="00DF5B42"/>
    <w:rsid w:val="00DF62BC"/>
    <w:rsid w:val="00DF70E2"/>
    <w:rsid w:val="00DF78E8"/>
    <w:rsid w:val="00DF7D44"/>
    <w:rsid w:val="00E018DE"/>
    <w:rsid w:val="00E040B1"/>
    <w:rsid w:val="00E13415"/>
    <w:rsid w:val="00E15015"/>
    <w:rsid w:val="00E16D0E"/>
    <w:rsid w:val="00E21F81"/>
    <w:rsid w:val="00E26378"/>
    <w:rsid w:val="00E278F9"/>
    <w:rsid w:val="00E31754"/>
    <w:rsid w:val="00E31897"/>
    <w:rsid w:val="00E32D52"/>
    <w:rsid w:val="00E44CC0"/>
    <w:rsid w:val="00E466B2"/>
    <w:rsid w:val="00E46910"/>
    <w:rsid w:val="00E6450E"/>
    <w:rsid w:val="00E66E0A"/>
    <w:rsid w:val="00E6771D"/>
    <w:rsid w:val="00E70308"/>
    <w:rsid w:val="00E718BF"/>
    <w:rsid w:val="00E74F1B"/>
    <w:rsid w:val="00E7510C"/>
    <w:rsid w:val="00E765F6"/>
    <w:rsid w:val="00E77167"/>
    <w:rsid w:val="00E82DE3"/>
    <w:rsid w:val="00E85E72"/>
    <w:rsid w:val="00E8773F"/>
    <w:rsid w:val="00E92412"/>
    <w:rsid w:val="00E96547"/>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06405"/>
    <w:rsid w:val="00F06E5F"/>
    <w:rsid w:val="00F112BC"/>
    <w:rsid w:val="00F12EBD"/>
    <w:rsid w:val="00F17A44"/>
    <w:rsid w:val="00F17CFB"/>
    <w:rsid w:val="00F206D9"/>
    <w:rsid w:val="00F2228C"/>
    <w:rsid w:val="00F22485"/>
    <w:rsid w:val="00F247D0"/>
    <w:rsid w:val="00F24FAA"/>
    <w:rsid w:val="00F3509E"/>
    <w:rsid w:val="00F35602"/>
    <w:rsid w:val="00F36CEA"/>
    <w:rsid w:val="00F3771F"/>
    <w:rsid w:val="00F43E67"/>
    <w:rsid w:val="00F600E3"/>
    <w:rsid w:val="00F63FC7"/>
    <w:rsid w:val="00F66F12"/>
    <w:rsid w:val="00F70613"/>
    <w:rsid w:val="00F70C65"/>
    <w:rsid w:val="00F73061"/>
    <w:rsid w:val="00F73107"/>
    <w:rsid w:val="00F81BA6"/>
    <w:rsid w:val="00F8518D"/>
    <w:rsid w:val="00F97340"/>
    <w:rsid w:val="00FA0C78"/>
    <w:rsid w:val="00FA436A"/>
    <w:rsid w:val="00FA5AD1"/>
    <w:rsid w:val="00FA6D4D"/>
    <w:rsid w:val="00FB234C"/>
    <w:rsid w:val="00FB2DAB"/>
    <w:rsid w:val="00FB6BF1"/>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F8518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F8518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27297D"/>
    <w:pPr>
      <w:numPr>
        <w:numId w:val="12"/>
      </w:numPr>
      <w:tabs>
        <w:tab w:val="left" w:pos="0"/>
      </w:tabs>
      <w:ind w:left="0" w:firstLine="0"/>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27297D"/>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754C13"/>
    <w:pPr>
      <w:spacing w:line="240" w:lineRule="auto"/>
    </w:pPr>
    <w:rPr>
      <w:rFonts w:asciiTheme="minorHAnsi" w:hAnsiTheme="minorHAnsi"/>
      <w:b/>
      <w:color w:val="FFFFFF" w:themeColor="background1"/>
      <w:kern w:val="2"/>
      <w:sz w:val="72"/>
      <w:lang w:val="es-419"/>
      <w14:ligatures w14:val="standardContextual"/>
    </w:rPr>
  </w:style>
  <w:style w:type="table" w:styleId="Tablaconcuadrcula6concolores">
    <w:name w:val="Grid Table 6 Colorful"/>
    <w:basedOn w:val="Tablanormal"/>
    <w:uiPriority w:val="51"/>
    <w:rsid w:val="0042318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98">
      <w:bodyDiv w:val="1"/>
      <w:marLeft w:val="0"/>
      <w:marRight w:val="0"/>
      <w:marTop w:val="0"/>
      <w:marBottom w:val="0"/>
      <w:divBdr>
        <w:top w:val="none" w:sz="0" w:space="0" w:color="auto"/>
        <w:left w:val="none" w:sz="0" w:space="0" w:color="auto"/>
        <w:bottom w:val="none" w:sz="0" w:space="0" w:color="auto"/>
        <w:right w:val="none" w:sz="0" w:space="0" w:color="auto"/>
      </w:divBdr>
      <w:divsChild>
        <w:div w:id="1045835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gpjkNTmyRds"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6.svg"/><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3.svg"/><Relationship Id="rId50" Type="http://schemas.openxmlformats.org/officeDocument/2006/relationships/hyperlink" Target="https://elibro-net.bdigital.sena.edu.co/es/ereader/senavirtual/71131?page=17"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youtu.be/1yAOUdaaYxc" TargetMode="External"/><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youtu.be/FWXq-BjMpAQ" TargetMode="Externa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s://youtu.be/ZhwkNEQWqx8" TargetMode="External"/><Relationship Id="rId48" Type="http://schemas.openxmlformats.org/officeDocument/2006/relationships/hyperlink" Target="https://revistas.unne.edu.ar/index.php/crn/article/view/3531"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libro-net.bdigital.sena.edu.co/es/ereader/senavirtual/39408?page=211"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sv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elibro-net.bdigital.sena.edu.co/es/ereader/senavirtual/39415?page=5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A8FAA3B4-2ACD-4519-83E5-67E455E5F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8216DA-3FA7-4E4F-B9F6-C42B9ED27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475</TotalTime>
  <Pages>80</Pages>
  <Words>13427</Words>
  <Characters>73853</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Estrategias de planeación y evaluación</vt:lpstr>
    </vt:vector>
  </TitlesOfParts>
  <Company/>
  <LinksUpToDate>false</LinksUpToDate>
  <CharactersWithSpaces>87106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planeación y evaluación</dc:title>
  <dc:subject>Preparación y registro de información</dc:subject>
  <dc:creator>SENA</dc:creator>
  <cp:keywords>Estrategias de planeación y evaluación</cp:keywords>
  <dc:description/>
  <cp:lastModifiedBy>adminsena</cp:lastModifiedBy>
  <cp:revision>32</cp:revision>
  <cp:lastPrinted>2024-06-28T13:46:00Z</cp:lastPrinted>
  <dcterms:created xsi:type="dcterms:W3CDTF">2024-06-25T18:26:00Z</dcterms:created>
  <dcterms:modified xsi:type="dcterms:W3CDTF">2024-06-28T13:46:00Z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